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9EF4F11" w14:textId="77777777" w:rsidTr="004D41CA">
        <w:tc>
          <w:tcPr>
            <w:tcW w:w="10790" w:type="dxa"/>
            <w:gridSpan w:val="6"/>
          </w:tcPr>
          <w:p w14:paraId="09248AD9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771DBC4C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116A2214B820483492529EEF75EDDA0B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4CB92DC5" w14:textId="1E11EB51" w:rsidR="007D7AE9" w:rsidRDefault="00EA6310" w:rsidP="00634756">
                <w:pPr>
                  <w:pStyle w:val="Title"/>
                </w:pPr>
                <w:r>
                  <w:rPr>
                    <w:rStyle w:val="TitleChar"/>
                  </w:rPr>
                  <w:t>08A-005</w:t>
                </w:r>
              </w:p>
            </w:tc>
          </w:sdtContent>
        </w:sdt>
      </w:tr>
      <w:tr w:rsidR="00D24BB8" w14:paraId="658A75A4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ACDB8BA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AB4D4A8C4EB74F31B0EBC6903125661A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134A0FE" w14:textId="04467B78" w:rsidR="007D7AE9" w:rsidRDefault="00EA6310" w:rsidP="00634756">
                <w:pPr>
                  <w:spacing w:line="259" w:lineRule="auto"/>
                </w:pPr>
                <w:r>
                  <w:t>1006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B111FE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56184D65D0DF444EBCBF20BCBF050D2A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B024694" w14:textId="64142667" w:rsidR="007D7AE9" w:rsidRDefault="00EA6310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715A44E6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DC881820BD6C46CCA4D79E277A8CEBD9"/>
            </w:placeholder>
            <w:date w:fullDate="2022-09-0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F12210B" w14:textId="74F651F0" w:rsidR="007D7AE9" w:rsidRDefault="00EA6310" w:rsidP="00634756">
                <w:pPr>
                  <w:spacing w:line="259" w:lineRule="auto"/>
                </w:pPr>
                <w:r>
                  <w:t>06Sep2022</w:t>
                </w:r>
              </w:p>
            </w:tc>
          </w:sdtContent>
        </w:sdt>
      </w:tr>
      <w:tr w:rsidR="004D41CA" w14:paraId="75F19C57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BCFFBD5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6FB8A5DC29EF419298333967371A9B1E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4FCD965" w14:textId="4076FA9C" w:rsidR="007D7AE9" w:rsidRDefault="00EA6310" w:rsidP="00634756">
                <w:pPr>
                  <w:spacing w:line="259" w:lineRule="auto"/>
                </w:pPr>
                <w:r>
                  <w:t>08A-005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332CC85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B7F3721BA3204D2AA555D08239BADA71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80D8FFC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1B59981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74465634BF4E4335AC569B7CC7A52EB7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72D0A51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75EB24F6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5107AA6B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8B1B69C643EC402C8D04906A2218913E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E21AB9B" w14:textId="068800D4" w:rsidR="007D7AE9" w:rsidRDefault="00EA6310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5CC11FE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0FF38E43770B441380CFF55392B070AA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7F14BB6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7EF275C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4B2D280B23E54A61862A446FCB7D4B34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69E673B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6D6F694D" w14:textId="77777777" w:rsidTr="004D41CA">
        <w:tc>
          <w:tcPr>
            <w:tcW w:w="10790" w:type="dxa"/>
            <w:gridSpan w:val="6"/>
          </w:tcPr>
          <w:p w14:paraId="58F5EC19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16D4F895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6627903A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5E553F84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3513B1B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529C030C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27EB5377326F4CAB8C877C4C845C32DB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07729A74" w14:textId="6B4E79A9" w:rsidR="00634756" w:rsidRDefault="00EA6310" w:rsidP="004D41CA">
                <w:pPr>
                  <w:spacing w:line="259" w:lineRule="auto"/>
                </w:pPr>
                <w:r>
                  <w:t>Initial release.</w:t>
                </w:r>
              </w:p>
            </w:tc>
          </w:sdtContent>
        </w:sdt>
      </w:tr>
      <w:tr w:rsidR="00634756" w:rsidRPr="004D41CA" w14:paraId="6210F29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62DB1F6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5733C72E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3AD4327881C0411E88E6913C0840D88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F37B551" w14:textId="670CA623" w:rsidR="00634756" w:rsidRDefault="00EA6310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0C645D42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786D18FB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02641D21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13586688346A4B5AB59B9FFDD5487AA2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015A5B10" w14:textId="42B00E52" w:rsidR="00634756" w:rsidRDefault="00EA6310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55BE23D3" w14:textId="77777777" w:rsidR="000A0426" w:rsidRDefault="000A0426">
      <w:pPr>
        <w:spacing w:line="259" w:lineRule="auto"/>
      </w:pPr>
    </w:p>
    <w:p w14:paraId="7A713AC3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3EB914FD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64E84C04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3FBB222" wp14:editId="49EDA51B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52485D73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1763F88B264C4A0FA3DC91CCE191E4EA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5D66F816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D35EF7A" w14:textId="77777777" w:rsidR="004D41CA" w:rsidRDefault="004D41CA">
      <w:pPr>
        <w:spacing w:line="259" w:lineRule="auto"/>
      </w:pPr>
      <w:r>
        <w:br w:type="page"/>
      </w:r>
    </w:p>
    <w:p w14:paraId="5930E7F9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6872824E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4400E54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51550E4D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DE9B8" w14:textId="6B51AE7C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CE3E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BE33B" w14:textId="2D481D7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DFE9557">
                <v:shape id="_x0000_i1047" type="#_x0000_t75" style="width:100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086E" w14:textId="590182C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AB3D8AF">
                <v:shape id="_x0000_i1049" type="#_x0000_t75" style="width:100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52E11" w14:textId="04B031B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08CA69C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5678929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28EC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06943584495F450C84558196F3839B6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DFCCE06" w14:textId="074E50F4" w:rsidR="00563AB7" w:rsidRPr="0041404C" w:rsidRDefault="00EA631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20220906180404</w:t>
                </w:r>
              </w:p>
            </w:tc>
          </w:sdtContent>
        </w:sdt>
      </w:tr>
      <w:tr w:rsidR="00563AB7" w:rsidRPr="00CC5B02" w14:paraId="0624A86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BD56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C17E8F8F866E4B25A16BED578D591CE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75800D3" w14:textId="041C82FC" w:rsidR="00563AB7" w:rsidRPr="0041404C" w:rsidRDefault="00447E4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2E90B6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18F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28377F0CB5AA480692371A4FC346D30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3363DAE" w14:textId="3F911788" w:rsidR="00563AB7" w:rsidRPr="0041404C" w:rsidRDefault="00447E4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257551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794C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D793776BF5514A818BE04F6A2A7F09B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DC2B99A" w14:textId="1460A59B" w:rsidR="00563AB7" w:rsidRPr="0041404C" w:rsidRDefault="00447E4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81ADCB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71F7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E37B0685991C46808FFFB9C39FEE3B8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2E7A69" w14:textId="421E2AEC" w:rsidR="00563AB7" w:rsidRPr="0041404C" w:rsidRDefault="00447E49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3993539E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6BEA" w14:textId="77777777" w:rsidR="00EA6310" w:rsidRDefault="00EA6310" w:rsidP="002E17B7">
      <w:pPr>
        <w:spacing w:after="0" w:line="240" w:lineRule="auto"/>
      </w:pPr>
      <w:r>
        <w:separator/>
      </w:r>
    </w:p>
  </w:endnote>
  <w:endnote w:type="continuationSeparator" w:id="0">
    <w:p w14:paraId="38E3E65E" w14:textId="77777777" w:rsidR="00EA6310" w:rsidRDefault="00EA6310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16699C39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37177B11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1AD91E3C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0CCC4D9F" w14:textId="77777777" w:rsidTr="004A4495">
      <w:trPr>
        <w:jc w:val="right"/>
      </w:trPr>
      <w:sdt>
        <w:sdtPr>
          <w:tag w:val="datetimestamp"/>
          <w:id w:val="-639416851"/>
          <w:placeholder>
            <w:docPart w:val="840FA06D5C0D4213B4636D5CF982DF27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6C9AE190" w14:textId="2C23C8DB" w:rsidR="006E4D09" w:rsidRDefault="00447E49" w:rsidP="0039368B">
              <w:pPr>
                <w:pStyle w:val="NoSpacing"/>
                <w:jc w:val="right"/>
              </w:pPr>
              <w:r w:rsidRPr="00B17BC6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14CA8D6E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0A463" w14:textId="77777777" w:rsidR="00EA6310" w:rsidRDefault="00EA6310" w:rsidP="002E17B7">
      <w:pPr>
        <w:spacing w:after="0" w:line="240" w:lineRule="auto"/>
      </w:pPr>
      <w:r>
        <w:separator/>
      </w:r>
    </w:p>
  </w:footnote>
  <w:footnote w:type="continuationSeparator" w:id="0">
    <w:p w14:paraId="6FF7520E" w14:textId="77777777" w:rsidR="00EA6310" w:rsidRDefault="00EA6310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51ACE155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794463CE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450F887A" wp14:editId="7FF39C70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4FB5BCDD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0A1B3AD6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704D5F8E" w14:textId="78249123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447E49">
      <w:rPr>
        <w:noProof/>
        <w:sz w:val="16"/>
        <w:szCs w:val="16"/>
      </w:rPr>
      <w:t>6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10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47E49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57012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310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0398A"/>
  <w15:docId w15:val="{D5B6E24E-EF7B-4067-94E6-DB4181CE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6A2214B820483492529EEF75EDD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CEB42-231E-460D-8EBC-3EE52D612B37}"/>
      </w:docPartPr>
      <w:docPartBody>
        <w:p w:rsidR="00000000" w:rsidRDefault="002E7160">
          <w:pPr>
            <w:pStyle w:val="116A2214B820483492529EEF75EDDA0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4D4A8C4EB74F31B0EBC69031256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9DA7F-985F-435D-A08D-67E06F13E806}"/>
      </w:docPartPr>
      <w:docPartBody>
        <w:p w:rsidR="00000000" w:rsidRDefault="002E7160">
          <w:pPr>
            <w:pStyle w:val="AB4D4A8C4EB74F31B0EBC6903125661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84D65D0DF444EBCBF20BCBF050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10345-1B49-415A-8769-95D597612B84}"/>
      </w:docPartPr>
      <w:docPartBody>
        <w:p w:rsidR="00000000" w:rsidRDefault="002E7160">
          <w:pPr>
            <w:pStyle w:val="56184D65D0DF444EBCBF20BCBF050D2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881820BD6C46CCA4D79E277A8CE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6B76E-E3DF-418F-B573-374616CB9283}"/>
      </w:docPartPr>
      <w:docPartBody>
        <w:p w:rsidR="00000000" w:rsidRDefault="002E7160">
          <w:pPr>
            <w:pStyle w:val="DC881820BD6C46CCA4D79E277A8CEBD9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6FB8A5DC29EF419298333967371A9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37C98-4E74-4BA1-802A-109D53AF56A3}"/>
      </w:docPartPr>
      <w:docPartBody>
        <w:p w:rsidR="00000000" w:rsidRDefault="002E7160">
          <w:pPr>
            <w:pStyle w:val="6FB8A5DC29EF419298333967371A9B1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F3721BA3204D2AA555D08239BAD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520DA-D674-4DAF-8A05-3D58D36C5729}"/>
      </w:docPartPr>
      <w:docPartBody>
        <w:p w:rsidR="00000000" w:rsidRDefault="002E7160">
          <w:pPr>
            <w:pStyle w:val="B7F3721BA3204D2AA555D08239BADA7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65634BF4E4335AC569B7CC7A52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3866E-D01A-4995-BDF9-33CB0DF24B4B}"/>
      </w:docPartPr>
      <w:docPartBody>
        <w:p w:rsidR="00000000" w:rsidRDefault="002E7160">
          <w:pPr>
            <w:pStyle w:val="74465634BF4E4335AC569B7CC7A52EB7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8B1B69C643EC402C8D04906A22189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A90A-4018-4D69-B5FC-F5F61EF44FAB}"/>
      </w:docPartPr>
      <w:docPartBody>
        <w:p w:rsidR="00000000" w:rsidRDefault="002E7160">
          <w:pPr>
            <w:pStyle w:val="8B1B69C643EC402C8D04906A2218913E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0FF38E43770B441380CFF55392B07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1C771-F1F4-4945-9A76-577765AAD487}"/>
      </w:docPartPr>
      <w:docPartBody>
        <w:p w:rsidR="00000000" w:rsidRDefault="002E7160">
          <w:pPr>
            <w:pStyle w:val="0FF38E43770B441380CFF55392B070A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2D280B23E54A61862A446FCB7D4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DCAA8-D567-4AAF-95C0-E944087E5405}"/>
      </w:docPartPr>
      <w:docPartBody>
        <w:p w:rsidR="00000000" w:rsidRDefault="002E7160">
          <w:pPr>
            <w:pStyle w:val="4B2D280B23E54A61862A446FCB7D4B34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27EB5377326F4CAB8C877C4C845C3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A84FC-101E-4602-881A-A42B9473DD4A}"/>
      </w:docPartPr>
      <w:docPartBody>
        <w:p w:rsidR="00000000" w:rsidRDefault="002E7160">
          <w:pPr>
            <w:pStyle w:val="27EB5377326F4CAB8C877C4C845C32D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D4327881C0411E88E6913C0840D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793-442B-4C2F-A90C-CE3BBE0577AF}"/>
      </w:docPartPr>
      <w:docPartBody>
        <w:p w:rsidR="00000000" w:rsidRDefault="002E7160">
          <w:pPr>
            <w:pStyle w:val="3AD4327881C0411E88E6913C0840D88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586688346A4B5AB59B9FFDD5487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775FC-88BB-4F39-AA7E-3FC7545F89D4}"/>
      </w:docPartPr>
      <w:docPartBody>
        <w:p w:rsidR="00000000" w:rsidRDefault="002E7160">
          <w:pPr>
            <w:pStyle w:val="13586688346A4B5AB59B9FFDD5487AA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63F88B264C4A0FA3DC91CCE191E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0B8AC-EBD9-486A-BF39-933CC06B4B41}"/>
      </w:docPartPr>
      <w:docPartBody>
        <w:p w:rsidR="00000000" w:rsidRDefault="002E7160">
          <w:pPr>
            <w:pStyle w:val="1763F88B264C4A0FA3DC91CCE191E4E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43584495F450C84558196F3839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9E0BC-1F1B-4880-96DC-B11EB893C455}"/>
      </w:docPartPr>
      <w:docPartBody>
        <w:p w:rsidR="00000000" w:rsidRDefault="002E7160">
          <w:pPr>
            <w:pStyle w:val="06943584495F450C84558196F3839B69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17E8F8F866E4B25A16BED578D591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69039-FFAA-43E7-A7AF-9600537ADE0B}"/>
      </w:docPartPr>
      <w:docPartBody>
        <w:p w:rsidR="00000000" w:rsidRDefault="002E7160">
          <w:pPr>
            <w:pStyle w:val="C17E8F8F866E4B25A16BED578D591CE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8377F0CB5AA480692371A4FC346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5011-F1F7-4D21-A492-52FA17DFFD15}"/>
      </w:docPartPr>
      <w:docPartBody>
        <w:p w:rsidR="00000000" w:rsidRDefault="002E7160">
          <w:pPr>
            <w:pStyle w:val="28377F0CB5AA480692371A4FC346D30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793776BF5514A818BE04F6A2A7F0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F84C3-561B-4549-A2C6-CB6C79499A8F}"/>
      </w:docPartPr>
      <w:docPartBody>
        <w:p w:rsidR="00000000" w:rsidRDefault="002E7160">
          <w:pPr>
            <w:pStyle w:val="D793776BF5514A818BE04F6A2A7F09B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37B0685991C46808FFFB9C39FEE3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304B3-7442-4916-BAF7-E4FFC56E2CAA}"/>
      </w:docPartPr>
      <w:docPartBody>
        <w:p w:rsidR="00000000" w:rsidRDefault="002E7160">
          <w:pPr>
            <w:pStyle w:val="E37B0685991C46808FFFB9C39FEE3B85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40FA06D5C0D4213B4636D5CF982D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34DEF-B993-41DA-B7BF-D5CE821BD256}"/>
      </w:docPartPr>
      <w:docPartBody>
        <w:p w:rsidR="00000000" w:rsidRDefault="002E7160">
          <w:r w:rsidRPr="00B17BC6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60"/>
    <w:rsid w:val="002E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160"/>
    <w:rPr>
      <w:color w:val="808080"/>
    </w:rPr>
  </w:style>
  <w:style w:type="paragraph" w:customStyle="1" w:styleId="116A2214B820483492529EEF75EDDA0B">
    <w:name w:val="116A2214B820483492529EEF75EDDA0B"/>
  </w:style>
  <w:style w:type="paragraph" w:customStyle="1" w:styleId="AB4D4A8C4EB74F31B0EBC6903125661A">
    <w:name w:val="AB4D4A8C4EB74F31B0EBC6903125661A"/>
  </w:style>
  <w:style w:type="paragraph" w:customStyle="1" w:styleId="56184D65D0DF444EBCBF20BCBF050D2A">
    <w:name w:val="56184D65D0DF444EBCBF20BCBF050D2A"/>
  </w:style>
  <w:style w:type="paragraph" w:customStyle="1" w:styleId="DC881820BD6C46CCA4D79E277A8CEBD9">
    <w:name w:val="DC881820BD6C46CCA4D79E277A8CEBD9"/>
  </w:style>
  <w:style w:type="paragraph" w:customStyle="1" w:styleId="6FB8A5DC29EF419298333967371A9B1E">
    <w:name w:val="6FB8A5DC29EF419298333967371A9B1E"/>
  </w:style>
  <w:style w:type="paragraph" w:customStyle="1" w:styleId="B7F3721BA3204D2AA555D08239BADA71">
    <w:name w:val="B7F3721BA3204D2AA555D08239BADA71"/>
  </w:style>
  <w:style w:type="paragraph" w:customStyle="1" w:styleId="74465634BF4E4335AC569B7CC7A52EB7">
    <w:name w:val="74465634BF4E4335AC569B7CC7A52EB7"/>
  </w:style>
  <w:style w:type="paragraph" w:customStyle="1" w:styleId="8B1B69C643EC402C8D04906A2218913E">
    <w:name w:val="8B1B69C643EC402C8D04906A2218913E"/>
  </w:style>
  <w:style w:type="paragraph" w:customStyle="1" w:styleId="0FF38E43770B441380CFF55392B070AA">
    <w:name w:val="0FF38E43770B441380CFF55392B070AA"/>
  </w:style>
  <w:style w:type="paragraph" w:customStyle="1" w:styleId="4B2D280B23E54A61862A446FCB7D4B34">
    <w:name w:val="4B2D280B23E54A61862A446FCB7D4B34"/>
  </w:style>
  <w:style w:type="paragraph" w:customStyle="1" w:styleId="27EB5377326F4CAB8C877C4C845C32DB">
    <w:name w:val="27EB5377326F4CAB8C877C4C845C32DB"/>
  </w:style>
  <w:style w:type="paragraph" w:customStyle="1" w:styleId="3AD4327881C0411E88E6913C0840D883">
    <w:name w:val="3AD4327881C0411E88E6913C0840D883"/>
  </w:style>
  <w:style w:type="paragraph" w:customStyle="1" w:styleId="13586688346A4B5AB59B9FFDD5487AA2">
    <w:name w:val="13586688346A4B5AB59B9FFDD5487AA2"/>
  </w:style>
  <w:style w:type="paragraph" w:customStyle="1" w:styleId="1763F88B264C4A0FA3DC91CCE191E4EA">
    <w:name w:val="1763F88B264C4A0FA3DC91CCE191E4EA"/>
  </w:style>
  <w:style w:type="paragraph" w:customStyle="1" w:styleId="06943584495F450C84558196F3839B69">
    <w:name w:val="06943584495F450C84558196F3839B69"/>
  </w:style>
  <w:style w:type="paragraph" w:customStyle="1" w:styleId="C17E8F8F866E4B25A16BED578D591CED">
    <w:name w:val="C17E8F8F866E4B25A16BED578D591CED"/>
  </w:style>
  <w:style w:type="paragraph" w:customStyle="1" w:styleId="28377F0CB5AA480692371A4FC346D30E">
    <w:name w:val="28377F0CB5AA480692371A4FC346D30E"/>
  </w:style>
  <w:style w:type="paragraph" w:customStyle="1" w:styleId="D793776BF5514A818BE04F6A2A7F09BD">
    <w:name w:val="D793776BF5514A818BE04F6A2A7F09BD"/>
  </w:style>
  <w:style w:type="paragraph" w:customStyle="1" w:styleId="E37B0685991C46808FFFB9C39FEE3B85">
    <w:name w:val="E37B0685991C46808FFFB9C39FEE3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3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2022-09-06T23:04:00Z</cp:lastPrinted>
  <dcterms:created xsi:type="dcterms:W3CDTF">2022-09-06T22:59:00Z</dcterms:created>
  <dcterms:modified xsi:type="dcterms:W3CDTF">2022-09-06T23:04:00Z</dcterms:modified>
</cp:coreProperties>
</file>