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34830D6D" w14:textId="77777777" w:rsidTr="004D41CA">
        <w:tc>
          <w:tcPr>
            <w:tcW w:w="10790" w:type="dxa"/>
            <w:gridSpan w:val="6"/>
          </w:tcPr>
          <w:p w14:paraId="5AB6DE82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7419916E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E446ECBF90734D46A90542A99997D559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22A6CD2A" w14:textId="7883076C" w:rsidR="007D7AE9" w:rsidRDefault="006C7B88" w:rsidP="00634756">
                <w:pPr>
                  <w:pStyle w:val="Title"/>
                </w:pPr>
                <w:r>
                  <w:rPr>
                    <w:rStyle w:val="TitleChar"/>
                  </w:rPr>
                  <w:t>08D-005</w:t>
                </w:r>
              </w:p>
            </w:tc>
          </w:sdtContent>
        </w:sdt>
      </w:tr>
      <w:tr w:rsidR="00D24BB8" w14:paraId="7EAA411E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13ED2C9D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8419325E5CAA4A699A6317931225F538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CD53C0F" w14:textId="20CB3D86" w:rsidR="007D7AE9" w:rsidRDefault="006C7B88" w:rsidP="00634756">
                <w:pPr>
                  <w:spacing w:line="259" w:lineRule="auto"/>
                </w:pPr>
                <w:r>
                  <w:t>1008</w:t>
                </w:r>
              </w:p>
            </w:tc>
          </w:sdtContent>
        </w:sdt>
        <w:tc>
          <w:tcPr>
            <w:tcW w:w="1799" w:type="dxa"/>
            <w:vAlign w:val="center"/>
          </w:tcPr>
          <w:p w14:paraId="6B6DC7B0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82A424C20E8D43658D685521EE3DEC37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D92ACA3" w14:textId="4F3DCB88" w:rsidR="007D7AE9" w:rsidRDefault="006C7B88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2EF5D33D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D518D949817742388098AAB516CD5603"/>
            </w:placeholder>
            <w:date w:fullDate="2022-09-08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7B5A5E6" w14:textId="304574F3" w:rsidR="007D7AE9" w:rsidRDefault="006C7B88" w:rsidP="00634756">
                <w:pPr>
                  <w:spacing w:line="259" w:lineRule="auto"/>
                </w:pPr>
                <w:r>
                  <w:t>08Sep2022</w:t>
                </w:r>
              </w:p>
            </w:tc>
          </w:sdtContent>
        </w:sdt>
      </w:tr>
      <w:tr w:rsidR="004D41CA" w14:paraId="744651A5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6491108F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01C4AF63F0394C4BB3C06673914DB172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C35371C" w14:textId="37AC7B67" w:rsidR="007D7AE9" w:rsidRDefault="006C7B88" w:rsidP="00634756">
                <w:pPr>
                  <w:spacing w:line="259" w:lineRule="auto"/>
                </w:pPr>
                <w:r>
                  <w:t>08D-005</w:t>
                </w:r>
              </w:p>
            </w:tc>
          </w:sdtContent>
        </w:sdt>
        <w:tc>
          <w:tcPr>
            <w:tcW w:w="1799" w:type="dxa"/>
            <w:vAlign w:val="center"/>
          </w:tcPr>
          <w:p w14:paraId="108FFC00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3D8CAB39E8614CB994C3137790C31EE5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EC342C5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23E5774E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88FAB2C136844109B390B19039D96125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51EA901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A42C1" w14:paraId="4C5C7CA6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48B70F51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AC6C2F93CE69439B87977056AA8B55A6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1D37151" w14:textId="0BAF66CA" w:rsidR="007D7AE9" w:rsidRDefault="006C7B88" w:rsidP="00634756">
                <w:pPr>
                  <w:spacing w:line="259" w:lineRule="auto"/>
                </w:pPr>
                <w:r>
                  <w:t>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17AEF091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D0C37554E20B45A49E5A5C2466D835CB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D4FB0BC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653BEFC4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5605DE085B5243E79FD2E79BA359F1CA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76A1961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7D7AE9" w14:paraId="50C8D3E8" w14:textId="77777777" w:rsidTr="004D41CA">
        <w:tc>
          <w:tcPr>
            <w:tcW w:w="10790" w:type="dxa"/>
            <w:gridSpan w:val="6"/>
          </w:tcPr>
          <w:p w14:paraId="1326C10D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2CF5B489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4376505C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68C0CB9E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691BC0D0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7299EAAB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62C1F697A5904C64861A60609C57E249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4750675B" w14:textId="36C59B64" w:rsidR="00634756" w:rsidRDefault="006C7B88" w:rsidP="004D41CA">
                <w:pPr>
                  <w:spacing w:line="259" w:lineRule="auto"/>
                </w:pPr>
                <w:r>
                  <w:t xml:space="preserve">Initial </w:t>
                </w:r>
                <w:r w:rsidR="00B96632">
                  <w:t>r</w:t>
                </w:r>
                <w:r>
                  <w:t>elease</w:t>
                </w:r>
                <w:r w:rsidR="00B96632">
                  <w:t>.</w:t>
                </w:r>
              </w:p>
            </w:tc>
          </w:sdtContent>
        </w:sdt>
      </w:tr>
      <w:tr w:rsidR="00634756" w:rsidRPr="004D41CA" w14:paraId="63A7BC7D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15CC8F72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7F8DB603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93014F6CF3FE408F9B508FBF2DB72496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34F6EA77" w14:textId="63C537A5" w:rsidR="00634756" w:rsidRDefault="006C7B88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7C642AC9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7A8C88AC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55FA82B1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A4409DFA290E46C59AF5244AE360FC1D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29CA6E69" w14:textId="09B57EEC" w:rsidR="00634756" w:rsidRDefault="006C7B88" w:rsidP="004D41CA">
                <w:pPr>
                  <w:spacing w:line="259" w:lineRule="auto"/>
                </w:pPr>
                <w:r>
                  <w:t>Product development.</w:t>
                </w:r>
              </w:p>
            </w:tc>
          </w:sdtContent>
        </w:sdt>
      </w:tr>
    </w:tbl>
    <w:p w14:paraId="0674A442" w14:textId="77777777" w:rsidR="000A0426" w:rsidRDefault="000A0426">
      <w:pPr>
        <w:spacing w:line="259" w:lineRule="auto"/>
      </w:pPr>
    </w:p>
    <w:p w14:paraId="43CE374B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07CAA9AE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picture/>
            </w:sdtPr>
            <w:sdtEndPr/>
            <w:sdtContent>
              <w:p w14:paraId="592BFE61" w14:textId="748A8828" w:rsidR="000A75AD" w:rsidRDefault="00B96632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FF3F4DD" wp14:editId="3546F9BE">
                      <wp:extent cx="6693045" cy="5359400"/>
                      <wp:effectExtent l="0" t="0" r="0" b="0"/>
                      <wp:docPr id="2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714401" cy="53765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0EE660B5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2229A9C2F6084BD5911876A838FF8881"/>
            </w:placeholder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04DC34E8" w14:textId="4C59BFA7" w:rsidR="000A75AD" w:rsidRDefault="00C77C41" w:rsidP="000A75AD">
                <w:pPr>
                  <w:spacing w:line="259" w:lineRule="auto"/>
                  <w:jc w:val="center"/>
                </w:pPr>
                <w:r>
                  <w:t>Schematic Draft 08SEP2022</w:t>
                </w:r>
              </w:p>
            </w:tc>
          </w:sdtContent>
        </w:sdt>
      </w:tr>
    </w:tbl>
    <w:p w14:paraId="3718AA9D" w14:textId="77777777" w:rsidR="004D41CA" w:rsidRDefault="004D41CA">
      <w:pPr>
        <w:spacing w:line="259" w:lineRule="auto"/>
      </w:pPr>
      <w:r>
        <w:br w:type="page"/>
      </w:r>
    </w:p>
    <w:p w14:paraId="48561EFA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3807CC6F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2AEF43C6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6E9509DA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A9F6F" w14:textId="17EEBDAA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B4007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8" type="#_x0000_t75" style="width:1in;height:24pt" o:ole="">
                  <v:imagedata r:id="rId9" o:title=""/>
                </v:shape>
                <w:control r:id="rId10" w:name="saveButton" w:shapeid="_x0000_i105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32862" w14:textId="5707A059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279F477">
                <v:shape id="_x0000_i1053" type="#_x0000_t75" style="width:100.2pt;height:24pt" o:ole="">
                  <v:imagedata r:id="rId11" o:title=""/>
                </v:shape>
                <w:control r:id="rId12" w:name="saveAndCloseButton" w:shapeid="_x0000_i1053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1273E" w14:textId="341A18A0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BA42A89">
                <v:shape id="_x0000_i1059" type="#_x0000_t75" style="width:100.2pt;height:24pt" o:ole="">
                  <v:imagedata r:id="rId13" o:title=""/>
                </v:shape>
                <w:control r:id="rId14" w:name="closeWithoutSavingButton" w:shapeid="_x0000_i105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B6816" w14:textId="7112D23E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400912F">
                <v:shape id="_x0000_i1060" type="#_x0000_t75" style="width:1in;height:24pt" o:ole="">
                  <v:imagedata r:id="rId15" o:title=""/>
                </v:shape>
                <w:control r:id="rId16" w:name="deleteButton" w:shapeid="_x0000_i1060"/>
              </w:object>
            </w:r>
          </w:p>
        </w:tc>
      </w:tr>
      <w:tr w:rsidR="00563AB7" w:rsidRPr="00CC5B02" w14:paraId="2CF07499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7E5AE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950BEC8638EB41FD9F32726B9063ED78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2233D38" w14:textId="16D02964" w:rsidR="00563AB7" w:rsidRPr="0041404C" w:rsidRDefault="006C7B88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20220908193011</w:t>
                </w:r>
              </w:p>
            </w:tc>
          </w:sdtContent>
        </w:sdt>
      </w:tr>
      <w:tr w:rsidR="00563AB7" w:rsidRPr="00CC5B02" w14:paraId="15950BD1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5D099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3A2AA77A8CAA49C48D8934E429162181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D104E35" w14:textId="2D0088AB" w:rsidR="00563AB7" w:rsidRPr="0041404C" w:rsidRDefault="00CC73B4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210A77D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30C1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986729E31E08405495716FD8646DB8C3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424C7C5" w14:textId="5AECA5FA" w:rsidR="00563AB7" w:rsidRPr="0041404C" w:rsidRDefault="00CC73B4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8B9AEBA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60E7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2182A63DEDED441488F4A1DE66BB4E7D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196FECC" w14:textId="29927A91" w:rsidR="00563AB7" w:rsidRPr="0041404C" w:rsidRDefault="00CC73B4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64B14A2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0EE8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2B54D44FE20D449DB27189A368270B38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57AE25E" w14:textId="6557B7A9" w:rsidR="00563AB7" w:rsidRPr="0041404C" w:rsidRDefault="00CC73B4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09632E4C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FF7B9" w14:textId="77777777" w:rsidR="006C7B88" w:rsidRDefault="006C7B88" w:rsidP="002E17B7">
      <w:pPr>
        <w:spacing w:after="0" w:line="240" w:lineRule="auto"/>
      </w:pPr>
      <w:r>
        <w:separator/>
      </w:r>
    </w:p>
  </w:endnote>
  <w:endnote w:type="continuationSeparator" w:id="0">
    <w:p w14:paraId="234D018A" w14:textId="77777777" w:rsidR="006C7B88" w:rsidRDefault="006C7B88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2718F7AC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19C97572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60AB4F95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1CD39C77" w14:textId="77777777" w:rsidTr="004A4495">
      <w:trPr>
        <w:jc w:val="right"/>
      </w:trPr>
      <w:sdt>
        <w:sdtPr>
          <w:tag w:val="datetimestamp"/>
          <w:id w:val="-639416851"/>
          <w:placeholder>
            <w:docPart w:val="CD5800AB868F4C5C8EE1C170BC1F0DBB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03E25495" w14:textId="3E83B0D5" w:rsidR="006E4D09" w:rsidRDefault="00CC73B4" w:rsidP="0039368B">
              <w:pPr>
                <w:pStyle w:val="NoSpacing"/>
                <w:jc w:val="right"/>
              </w:pPr>
              <w:r w:rsidRPr="00635E97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7D264DE1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602A" w14:textId="77777777" w:rsidR="006C7B88" w:rsidRDefault="006C7B88" w:rsidP="002E17B7">
      <w:pPr>
        <w:spacing w:after="0" w:line="240" w:lineRule="auto"/>
      </w:pPr>
      <w:r>
        <w:separator/>
      </w:r>
    </w:p>
  </w:footnote>
  <w:footnote w:type="continuationSeparator" w:id="0">
    <w:p w14:paraId="26B23834" w14:textId="77777777" w:rsidR="006C7B88" w:rsidRDefault="006C7B88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15AF94E0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3E7ACEB4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6277AF01" wp14:editId="2481A93C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08589228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48EBB5F0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0BEF234E" w14:textId="756B145B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CC73B4">
      <w:rPr>
        <w:noProof/>
        <w:sz w:val="16"/>
        <w:szCs w:val="16"/>
      </w:rPr>
      <w:t>8 September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88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87EA4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C7B88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12F31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1DBC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6C5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96632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77C41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C73B4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181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5E8208F"/>
  <w15:docId w15:val="{3AFD5ADD-BDFC-4FEF-991E-58CDB942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CO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46ECBF90734D46A90542A99997D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95EAF-BD41-4CDA-A3C0-60F817D167F0}"/>
      </w:docPartPr>
      <w:docPartBody>
        <w:p w:rsidR="00B93D05" w:rsidRDefault="005C5FB9">
          <w:pPr>
            <w:pStyle w:val="E446ECBF90734D46A90542A99997D55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19325E5CAA4A699A6317931225F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F3C73-2476-4E23-AC64-C82774678947}"/>
      </w:docPartPr>
      <w:docPartBody>
        <w:p w:rsidR="00B93D05" w:rsidRDefault="005C5FB9">
          <w:pPr>
            <w:pStyle w:val="8419325E5CAA4A699A6317931225F53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A424C20E8D43658D685521EE3DE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1EF7D-D74A-4AD0-A2F3-733CA67F2967}"/>
      </w:docPartPr>
      <w:docPartBody>
        <w:p w:rsidR="00B93D05" w:rsidRDefault="005C5FB9">
          <w:pPr>
            <w:pStyle w:val="82A424C20E8D43658D685521EE3DEC3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18D949817742388098AAB516CD5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4F56B-13CD-4C9F-8691-3CAC6C345BD4}"/>
      </w:docPartPr>
      <w:docPartBody>
        <w:p w:rsidR="00B93D05" w:rsidRDefault="005C5FB9">
          <w:pPr>
            <w:pStyle w:val="D518D949817742388098AAB516CD5603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01C4AF63F0394C4BB3C06673914D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E6775-1DA9-4636-A504-73916DE1380C}"/>
      </w:docPartPr>
      <w:docPartBody>
        <w:p w:rsidR="00B93D05" w:rsidRDefault="005C5FB9">
          <w:pPr>
            <w:pStyle w:val="01C4AF63F0394C4BB3C06673914DB17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8CAB39E8614CB994C3137790C31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72CD6-601C-483B-98D8-27569377ECEA}"/>
      </w:docPartPr>
      <w:docPartBody>
        <w:p w:rsidR="00B93D05" w:rsidRDefault="005C5FB9">
          <w:pPr>
            <w:pStyle w:val="3D8CAB39E8614CB994C3137790C31EE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FAB2C136844109B390B19039D96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2FC61-3DD8-4CB5-8AC2-6B506012AF1F}"/>
      </w:docPartPr>
      <w:docPartBody>
        <w:p w:rsidR="00B93D05" w:rsidRDefault="005C5FB9">
          <w:pPr>
            <w:pStyle w:val="88FAB2C136844109B390B19039D96125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AC6C2F93CE69439B87977056AA8B5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BA7C5-257F-4BC7-B62B-F1A9FDDCBC0A}"/>
      </w:docPartPr>
      <w:docPartBody>
        <w:p w:rsidR="00B93D05" w:rsidRDefault="005C5FB9">
          <w:pPr>
            <w:pStyle w:val="AC6C2F93CE69439B87977056AA8B55A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C37554E20B45A49E5A5C2466D83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23C85-2363-4C13-B706-20E99693DED2}"/>
      </w:docPartPr>
      <w:docPartBody>
        <w:p w:rsidR="00B93D05" w:rsidRDefault="005C5FB9">
          <w:pPr>
            <w:pStyle w:val="D0C37554E20B45A49E5A5C2466D835C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05DE085B5243E79FD2E79BA359F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67F0C-143D-45C0-8ACF-ABEB024763B6}"/>
      </w:docPartPr>
      <w:docPartBody>
        <w:p w:rsidR="00B93D05" w:rsidRDefault="005C5FB9">
          <w:pPr>
            <w:pStyle w:val="5605DE085B5243E79FD2E79BA359F1CA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62C1F697A5904C64861A60609C57E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652D7-BC1F-4633-B0E4-F2A2276CEA07}"/>
      </w:docPartPr>
      <w:docPartBody>
        <w:p w:rsidR="00B93D05" w:rsidRDefault="005C5FB9">
          <w:pPr>
            <w:pStyle w:val="62C1F697A5904C64861A60609C57E24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014F6CF3FE408F9B508FBF2DB72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A3B21-975C-4BFC-9981-8ACCE4A7843F}"/>
      </w:docPartPr>
      <w:docPartBody>
        <w:p w:rsidR="00B93D05" w:rsidRDefault="005C5FB9">
          <w:pPr>
            <w:pStyle w:val="93014F6CF3FE408F9B508FBF2DB7249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409DFA290E46C59AF5244AE360F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EACE2-63B5-4800-8730-786526824504}"/>
      </w:docPartPr>
      <w:docPartBody>
        <w:p w:rsidR="00B93D05" w:rsidRDefault="005C5FB9">
          <w:pPr>
            <w:pStyle w:val="A4409DFA290E46C59AF5244AE360FC1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29A9C2F6084BD5911876A838FF8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4E71C-13E5-4EA0-B10E-BE9E5B47372F}"/>
      </w:docPartPr>
      <w:docPartBody>
        <w:p w:rsidR="00B93D05" w:rsidRDefault="005C5FB9">
          <w:pPr>
            <w:pStyle w:val="2229A9C2F6084BD5911876A838FF888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0BEC8638EB41FD9F32726B9063E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1CA93-5544-4614-B300-D9DC33257515}"/>
      </w:docPartPr>
      <w:docPartBody>
        <w:p w:rsidR="00B93D05" w:rsidRDefault="005C5FB9">
          <w:pPr>
            <w:pStyle w:val="950BEC8638EB41FD9F32726B9063ED78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3A2AA77A8CAA49C48D8934E429162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38C6A-F2DE-46D7-8AF7-F7419E4C09F5}"/>
      </w:docPartPr>
      <w:docPartBody>
        <w:p w:rsidR="00B93D05" w:rsidRDefault="005C5FB9">
          <w:pPr>
            <w:pStyle w:val="3A2AA77A8CAA49C48D8934E429162181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986729E31E08405495716FD8646DB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45D4E-8AD0-498D-AF5A-E4CEB138B544}"/>
      </w:docPartPr>
      <w:docPartBody>
        <w:p w:rsidR="00B93D05" w:rsidRDefault="005C5FB9">
          <w:pPr>
            <w:pStyle w:val="986729E31E08405495716FD8646DB8C3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2182A63DEDED441488F4A1DE66BB4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860F1-CA1F-44F9-A3A7-3587EFD178EF}"/>
      </w:docPartPr>
      <w:docPartBody>
        <w:p w:rsidR="00B93D05" w:rsidRDefault="005C5FB9">
          <w:pPr>
            <w:pStyle w:val="2182A63DEDED441488F4A1DE66BB4E7D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2B54D44FE20D449DB27189A368270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B30E-755C-484A-B3F8-6E565D3BB9CC}"/>
      </w:docPartPr>
      <w:docPartBody>
        <w:p w:rsidR="00B93D05" w:rsidRDefault="005C5FB9">
          <w:pPr>
            <w:pStyle w:val="2B54D44FE20D449DB27189A368270B38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CD5800AB868F4C5C8EE1C170BC1F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DB58E-E85D-44DE-B79B-F5E97CA41217}"/>
      </w:docPartPr>
      <w:docPartBody>
        <w:p w:rsidR="00000000" w:rsidRDefault="006F58F7">
          <w:r w:rsidRPr="00635E97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B9"/>
    <w:rsid w:val="005C5FB9"/>
    <w:rsid w:val="006F58F7"/>
    <w:rsid w:val="00B9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58F7"/>
    <w:rPr>
      <w:color w:val="808080"/>
    </w:rPr>
  </w:style>
  <w:style w:type="paragraph" w:customStyle="1" w:styleId="E446ECBF90734D46A90542A99997D559">
    <w:name w:val="E446ECBF90734D46A90542A99997D559"/>
  </w:style>
  <w:style w:type="paragraph" w:customStyle="1" w:styleId="8419325E5CAA4A699A6317931225F538">
    <w:name w:val="8419325E5CAA4A699A6317931225F538"/>
  </w:style>
  <w:style w:type="paragraph" w:customStyle="1" w:styleId="82A424C20E8D43658D685521EE3DEC37">
    <w:name w:val="82A424C20E8D43658D685521EE3DEC37"/>
  </w:style>
  <w:style w:type="paragraph" w:customStyle="1" w:styleId="D518D949817742388098AAB516CD5603">
    <w:name w:val="D518D949817742388098AAB516CD5603"/>
  </w:style>
  <w:style w:type="paragraph" w:customStyle="1" w:styleId="01C4AF63F0394C4BB3C06673914DB172">
    <w:name w:val="01C4AF63F0394C4BB3C06673914DB172"/>
  </w:style>
  <w:style w:type="paragraph" w:customStyle="1" w:styleId="3D8CAB39E8614CB994C3137790C31EE5">
    <w:name w:val="3D8CAB39E8614CB994C3137790C31EE5"/>
  </w:style>
  <w:style w:type="paragraph" w:customStyle="1" w:styleId="88FAB2C136844109B390B19039D96125">
    <w:name w:val="88FAB2C136844109B390B19039D96125"/>
  </w:style>
  <w:style w:type="paragraph" w:customStyle="1" w:styleId="AC6C2F93CE69439B87977056AA8B55A6">
    <w:name w:val="AC6C2F93CE69439B87977056AA8B55A6"/>
  </w:style>
  <w:style w:type="paragraph" w:customStyle="1" w:styleId="D0C37554E20B45A49E5A5C2466D835CB">
    <w:name w:val="D0C37554E20B45A49E5A5C2466D835CB"/>
  </w:style>
  <w:style w:type="paragraph" w:customStyle="1" w:styleId="5605DE085B5243E79FD2E79BA359F1CA">
    <w:name w:val="5605DE085B5243E79FD2E79BA359F1CA"/>
  </w:style>
  <w:style w:type="paragraph" w:customStyle="1" w:styleId="62C1F697A5904C64861A60609C57E249">
    <w:name w:val="62C1F697A5904C64861A60609C57E249"/>
  </w:style>
  <w:style w:type="paragraph" w:customStyle="1" w:styleId="93014F6CF3FE408F9B508FBF2DB72496">
    <w:name w:val="93014F6CF3FE408F9B508FBF2DB72496"/>
  </w:style>
  <w:style w:type="paragraph" w:customStyle="1" w:styleId="A4409DFA290E46C59AF5244AE360FC1D">
    <w:name w:val="A4409DFA290E46C59AF5244AE360FC1D"/>
  </w:style>
  <w:style w:type="paragraph" w:customStyle="1" w:styleId="2229A9C2F6084BD5911876A838FF8881">
    <w:name w:val="2229A9C2F6084BD5911876A838FF8881"/>
  </w:style>
  <w:style w:type="paragraph" w:customStyle="1" w:styleId="950BEC8638EB41FD9F32726B9063ED78">
    <w:name w:val="950BEC8638EB41FD9F32726B9063ED78"/>
  </w:style>
  <w:style w:type="paragraph" w:customStyle="1" w:styleId="3A2AA77A8CAA49C48D8934E429162181">
    <w:name w:val="3A2AA77A8CAA49C48D8934E429162181"/>
  </w:style>
  <w:style w:type="paragraph" w:customStyle="1" w:styleId="986729E31E08405495716FD8646DB8C3">
    <w:name w:val="986729E31E08405495716FD8646DB8C3"/>
  </w:style>
  <w:style w:type="paragraph" w:customStyle="1" w:styleId="2182A63DEDED441488F4A1DE66BB4E7D">
    <w:name w:val="2182A63DEDED441488F4A1DE66BB4E7D"/>
  </w:style>
  <w:style w:type="paragraph" w:customStyle="1" w:styleId="2B54D44FE20D449DB27189A368270B38">
    <w:name w:val="2B54D44FE20D449DB27189A368270B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7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10</cp:revision>
  <cp:lastPrinted>2022-09-09T02:33:00Z</cp:lastPrinted>
  <dcterms:created xsi:type="dcterms:W3CDTF">2022-09-09T00:29:00Z</dcterms:created>
  <dcterms:modified xsi:type="dcterms:W3CDTF">2022-09-09T02:33:00Z</dcterms:modified>
</cp:coreProperties>
</file>