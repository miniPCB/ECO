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48E21417" w14:textId="77777777" w:rsidTr="004D41CA">
        <w:tc>
          <w:tcPr>
            <w:tcW w:w="10790" w:type="dxa"/>
            <w:gridSpan w:val="6"/>
          </w:tcPr>
          <w:p w14:paraId="1C461D63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684E8E30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6BF1316DEBFD4BF08AE1200940E26907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242987E1" w14:textId="4480EFB2" w:rsidR="007D7AE9" w:rsidRDefault="002E3376" w:rsidP="00634756">
                <w:pPr>
                  <w:pStyle w:val="Title"/>
                </w:pPr>
                <w:r>
                  <w:rPr>
                    <w:rStyle w:val="TitleChar"/>
                  </w:rPr>
                  <w:t>08C</w:t>
                </w:r>
                <w:r w:rsidR="0053735E">
                  <w:rPr>
                    <w:rStyle w:val="TitleChar"/>
                  </w:rPr>
                  <w:t>-0</w:t>
                </w:r>
                <w:r w:rsidR="00794301">
                  <w:rPr>
                    <w:rStyle w:val="TitleChar"/>
                  </w:rPr>
                  <w:t>05</w:t>
                </w:r>
              </w:p>
            </w:tc>
          </w:sdtContent>
        </w:sdt>
      </w:tr>
      <w:tr w:rsidR="00D24BB8" w14:paraId="5CF3004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8B1C445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EF15ECFA6F71401890336DBF21653398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6C35612" w14:textId="41A68E14" w:rsidR="007D7AE9" w:rsidRDefault="0053735E" w:rsidP="00634756">
                <w:pPr>
                  <w:spacing w:line="259" w:lineRule="auto"/>
                </w:pPr>
                <w:r>
                  <w:t>1007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EC9C38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BE4ECDFD34594FC7AA00ECE7363C8B42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D6028AE" w14:textId="2729FE76" w:rsidR="007D7AE9" w:rsidRDefault="0053735E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D056BF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8CDED7D030D94ED4B4288CB1B374686F"/>
            </w:placeholder>
            <w:date w:fullDate="2022-09-07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0C750B" w14:textId="365E113C" w:rsidR="007D7AE9" w:rsidRDefault="0053735E" w:rsidP="00634756">
                <w:pPr>
                  <w:spacing w:line="259" w:lineRule="auto"/>
                </w:pPr>
                <w:r>
                  <w:t>07Sep2022</w:t>
                </w:r>
              </w:p>
            </w:tc>
          </w:sdtContent>
        </w:sdt>
      </w:tr>
      <w:tr w:rsidR="004D41CA" w14:paraId="666639AB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15FC451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77573159C47447EDB1635234950F7970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1FB4DAB" w14:textId="4B9EF7BC" w:rsidR="007D7AE9" w:rsidRDefault="002E3376" w:rsidP="00634756">
                <w:pPr>
                  <w:spacing w:line="259" w:lineRule="auto"/>
                </w:pPr>
                <w:r>
                  <w:t>08C</w:t>
                </w:r>
                <w:r w:rsidR="0053735E">
                  <w:t>-0</w:t>
                </w:r>
                <w:r w:rsidR="00794301">
                  <w:t>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0DF3E8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AF55A65A2B1E4A23920D0C9D37C9E19A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F6DF392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2825F99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8CEA5502840341818CB0A06657B0A146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3E3D4C4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4075028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ABF467C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037B3FD54D334A52AD5CD32E6E2F75B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6FFFC6F" w14:textId="7BCE7931" w:rsidR="007D7AE9" w:rsidRDefault="0053735E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583EBB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7B9215073EDF4F00871603A7966751FA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0F5B612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D56C98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376AFCF89C744BC3BA2F6FB4B8349C70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57EE71D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7CA06863" w14:textId="77777777" w:rsidTr="004D41CA">
        <w:tc>
          <w:tcPr>
            <w:tcW w:w="10790" w:type="dxa"/>
            <w:gridSpan w:val="6"/>
          </w:tcPr>
          <w:p w14:paraId="63EFABD8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75D5BC1F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30D1A5E3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1F890342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39ED61E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76C064B1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4C455A97E26E4D24BFD2015AFA145317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664EC3F4" w14:textId="0D5D83FE" w:rsidR="00634756" w:rsidRDefault="0053735E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3A2B2E0F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DE3E092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0DCDA88C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D002D7373AB340058807A7C5D784751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592DA4E" w14:textId="5BF42AD1" w:rsidR="00634756" w:rsidRDefault="0053735E" w:rsidP="004D41CA">
                <w:pPr>
                  <w:spacing w:line="259" w:lineRule="auto"/>
                </w:pPr>
                <w:r>
                  <w:t>No known risks.</w:t>
                </w:r>
              </w:p>
            </w:tc>
          </w:sdtContent>
        </w:sdt>
      </w:tr>
      <w:tr w:rsidR="00634756" w:rsidRPr="004D41CA" w14:paraId="7ACD25D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5C7BDE8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7849FE9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36F1EC22D8C24085A2BF290A33762CD0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2B31FB5B" w14:textId="3A578C15" w:rsidR="00634756" w:rsidRDefault="0053735E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75F77CEA" w14:textId="77777777" w:rsidR="000A0426" w:rsidRDefault="000A0426">
      <w:pPr>
        <w:spacing w:line="259" w:lineRule="auto"/>
      </w:pPr>
    </w:p>
    <w:p w14:paraId="328023F4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00A744E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78F026B9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DDD3685" wp14:editId="62CD420C">
                      <wp:extent cx="6650749" cy="5325533"/>
                      <wp:effectExtent l="0" t="0" r="0" b="889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89489" cy="53565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044E933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D773B3AB29234223BFDAE81D667D5F03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1C1C99CC" w14:textId="3FC5AA09" w:rsidR="000A75AD" w:rsidRDefault="006E6F74" w:rsidP="000A75AD">
                <w:pPr>
                  <w:spacing w:line="259" w:lineRule="auto"/>
                  <w:jc w:val="center"/>
                </w:pPr>
                <w:r>
                  <w:t>Schematic Draft 07SEP2022</w:t>
                </w:r>
              </w:p>
            </w:tc>
          </w:sdtContent>
        </w:sdt>
      </w:tr>
    </w:tbl>
    <w:p w14:paraId="3EB304F2" w14:textId="77777777" w:rsidR="004D41CA" w:rsidRDefault="004D41CA">
      <w:pPr>
        <w:spacing w:line="259" w:lineRule="auto"/>
      </w:pPr>
      <w:r>
        <w:br w:type="page"/>
      </w:r>
    </w:p>
    <w:p w14:paraId="74D19353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56C12A30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70DC812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54B239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5080" w14:textId="33244A32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14FDD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908E7" w14:textId="481BA57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FE49967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76DEA" w14:textId="3021B60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FDDFC02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0AEB4" w14:textId="541C986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21993D8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76B0330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C0A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BA063D4110874CAF9B08A625136F3AF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E68D495" w14:textId="3511A81B" w:rsidR="00563AB7" w:rsidRPr="0041404C" w:rsidRDefault="0053735E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20220907170801</w:t>
                </w:r>
              </w:p>
            </w:tc>
          </w:sdtContent>
        </w:sdt>
      </w:tr>
      <w:tr w:rsidR="00563AB7" w:rsidRPr="00CC5B02" w14:paraId="4C3C584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206F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91C7AAA6D8CF4456B2057606F2B08FB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2F1AB10" w14:textId="14E4E8B4" w:rsidR="00563AB7" w:rsidRPr="0041404C" w:rsidRDefault="00A2416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C9BEBA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3A95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2146F1D58E1045B2AA08CBF8FED3D23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54004B" w14:textId="5D49A17D" w:rsidR="00563AB7" w:rsidRPr="0041404C" w:rsidRDefault="00A2416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D7F296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43A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3C84867A83B34549A16815277815382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950028F" w14:textId="61709ADE" w:rsidR="00563AB7" w:rsidRPr="0041404C" w:rsidRDefault="00A24162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53DCFD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50FA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B5F2AE65B1ED46CEA493CB0F1F6E583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15E6A3" w14:textId="5C7ADC90" w:rsidR="00563AB7" w:rsidRPr="0041404C" w:rsidRDefault="00A24162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F5A14CF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999B" w14:textId="77777777" w:rsidR="0053735E" w:rsidRDefault="0053735E" w:rsidP="002E17B7">
      <w:pPr>
        <w:spacing w:after="0" w:line="240" w:lineRule="auto"/>
      </w:pPr>
      <w:r>
        <w:separator/>
      </w:r>
    </w:p>
  </w:endnote>
  <w:endnote w:type="continuationSeparator" w:id="0">
    <w:p w14:paraId="6E8B9FD3" w14:textId="77777777" w:rsidR="0053735E" w:rsidRDefault="0053735E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76E9FC29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FBD1935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47CE855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24162">
            <w:fldChar w:fldCharType="begin"/>
          </w:r>
          <w:r w:rsidR="00A24162">
            <w:instrText xml:space="preserve"> NUMPAGES   \* MERGEFORMAT </w:instrText>
          </w:r>
          <w:r w:rsidR="00A24162">
            <w:fldChar w:fldCharType="separate"/>
          </w:r>
          <w:r w:rsidR="00590E3C">
            <w:rPr>
              <w:noProof/>
            </w:rPr>
            <w:t>3</w:t>
          </w:r>
          <w:r w:rsidR="00A24162">
            <w:rPr>
              <w:noProof/>
            </w:rPr>
            <w:fldChar w:fldCharType="end"/>
          </w:r>
        </w:p>
      </w:tc>
    </w:tr>
    <w:tr w:rsidR="006E4D09" w14:paraId="6A42D272" w14:textId="77777777" w:rsidTr="004A4495">
      <w:trPr>
        <w:jc w:val="right"/>
      </w:trPr>
      <w:sdt>
        <w:sdtPr>
          <w:tag w:val="datetimestamp"/>
          <w:id w:val="-639416851"/>
          <w:placeholder>
            <w:docPart w:val="846FDE7550A14C74A57F4A78B1676FF8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97BB7B2" w14:textId="79779CAC" w:rsidR="006E4D09" w:rsidRDefault="00A24162" w:rsidP="0039368B">
              <w:pPr>
                <w:pStyle w:val="NoSpacing"/>
                <w:jc w:val="right"/>
              </w:pPr>
              <w:r w:rsidRPr="00522EC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09054C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AB5F" w14:textId="77777777" w:rsidR="0053735E" w:rsidRDefault="0053735E" w:rsidP="002E17B7">
      <w:pPr>
        <w:spacing w:after="0" w:line="240" w:lineRule="auto"/>
      </w:pPr>
      <w:r>
        <w:separator/>
      </w:r>
    </w:p>
  </w:footnote>
  <w:footnote w:type="continuationSeparator" w:id="0">
    <w:p w14:paraId="55798D4C" w14:textId="77777777" w:rsidR="0053735E" w:rsidRDefault="0053735E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0D5E4F2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AA622A3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1CB31C4A" wp14:editId="1E50F443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28B7EBC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6C89E2F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8BCD415" w14:textId="6ED11C50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24162">
      <w:rPr>
        <w:noProof/>
        <w:sz w:val="16"/>
        <w:szCs w:val="16"/>
      </w:rPr>
      <w:t>7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5E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294D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254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76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3735E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3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6F74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94301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24162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5021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438522B"/>
  <w15:docId w15:val="{1AD646A3-4569-4068-825E-3D0D2C8C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F1316DEBFD4BF08AE1200940E2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18D16-7D6B-4467-AA7E-7243934FF4F6}"/>
      </w:docPartPr>
      <w:docPartBody>
        <w:p w:rsidR="004C0C99" w:rsidRDefault="006A7ABA">
          <w:pPr>
            <w:pStyle w:val="6BF1316DEBFD4BF08AE1200940E2690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15ECFA6F71401890336DBF2165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56E25-13A4-422C-BBF2-694AAF32C999}"/>
      </w:docPartPr>
      <w:docPartBody>
        <w:p w:rsidR="004C0C99" w:rsidRDefault="006A7ABA">
          <w:pPr>
            <w:pStyle w:val="EF15ECFA6F71401890336DBF2165339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ECDFD34594FC7AA00ECE7363C8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4456-57E6-498E-86BF-BA8A8720D4E5}"/>
      </w:docPartPr>
      <w:docPartBody>
        <w:p w:rsidR="004C0C99" w:rsidRDefault="006A7ABA">
          <w:pPr>
            <w:pStyle w:val="BE4ECDFD34594FC7AA00ECE7363C8B4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ED7D030D94ED4B4288CB1B374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EB56-2D6C-4048-85C8-F69EB4827FE9}"/>
      </w:docPartPr>
      <w:docPartBody>
        <w:p w:rsidR="004C0C99" w:rsidRDefault="006A7ABA">
          <w:pPr>
            <w:pStyle w:val="8CDED7D030D94ED4B4288CB1B374686F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77573159C47447EDB1635234950F7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E54AA-8DAA-4333-BA11-115B7B1AC37E}"/>
      </w:docPartPr>
      <w:docPartBody>
        <w:p w:rsidR="004C0C99" w:rsidRDefault="006A7ABA">
          <w:pPr>
            <w:pStyle w:val="77573159C47447EDB1635234950F79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55A65A2B1E4A23920D0C9D37C9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9851-93A4-4238-B5C5-9EEC7C8384CB}"/>
      </w:docPartPr>
      <w:docPartBody>
        <w:p w:rsidR="004C0C99" w:rsidRDefault="006A7ABA">
          <w:pPr>
            <w:pStyle w:val="AF55A65A2B1E4A23920D0C9D37C9E19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EA5502840341818CB0A06657B0A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9691F-BABB-4BEA-A76C-2E2B039C28A7}"/>
      </w:docPartPr>
      <w:docPartBody>
        <w:p w:rsidR="004C0C99" w:rsidRDefault="006A7ABA">
          <w:pPr>
            <w:pStyle w:val="8CEA5502840341818CB0A06657B0A14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37B3FD54D334A52AD5CD32E6E2F7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F2E93-C54F-4AEB-9C18-DD3FF6F963F4}"/>
      </w:docPartPr>
      <w:docPartBody>
        <w:p w:rsidR="004C0C99" w:rsidRDefault="006A7ABA">
          <w:pPr>
            <w:pStyle w:val="037B3FD54D334A52AD5CD32E6E2F75B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9215073EDF4F00871603A796675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506E2-8414-4E40-90F4-F21E7C38EE78}"/>
      </w:docPartPr>
      <w:docPartBody>
        <w:p w:rsidR="004C0C99" w:rsidRDefault="006A7ABA">
          <w:pPr>
            <w:pStyle w:val="7B9215073EDF4F00871603A7966751F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6AFCF89C744BC3BA2F6FB4B8349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6D258-BA2C-4FAD-ABED-1DD9E363370D}"/>
      </w:docPartPr>
      <w:docPartBody>
        <w:p w:rsidR="004C0C99" w:rsidRDefault="006A7ABA">
          <w:pPr>
            <w:pStyle w:val="376AFCF89C744BC3BA2F6FB4B8349C70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4C455A97E26E4D24BFD2015AFA14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A9E5-0ABA-47CA-990B-828BB8BA8B24}"/>
      </w:docPartPr>
      <w:docPartBody>
        <w:p w:rsidR="004C0C99" w:rsidRDefault="006A7ABA">
          <w:pPr>
            <w:pStyle w:val="4C455A97E26E4D24BFD2015AFA14531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2D7373AB340058807A7C5D7847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C0F2-8A13-42F4-B987-0FB1AE54FE89}"/>
      </w:docPartPr>
      <w:docPartBody>
        <w:p w:rsidR="004C0C99" w:rsidRDefault="006A7ABA">
          <w:pPr>
            <w:pStyle w:val="D002D7373AB340058807A7C5D784751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1EC22D8C24085A2BF290A33762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2A4C2-DBB0-4284-8873-AE3972A88A4E}"/>
      </w:docPartPr>
      <w:docPartBody>
        <w:p w:rsidR="004C0C99" w:rsidRDefault="006A7ABA">
          <w:pPr>
            <w:pStyle w:val="36F1EC22D8C24085A2BF290A33762CD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73B3AB29234223BFDAE81D667D5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C133-43A2-4918-BC57-4D1BED9A519F}"/>
      </w:docPartPr>
      <w:docPartBody>
        <w:p w:rsidR="004C0C99" w:rsidRDefault="006A7ABA">
          <w:pPr>
            <w:pStyle w:val="D773B3AB29234223BFDAE81D667D5F0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063D4110874CAF9B08A625136F3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2A703-1D0F-468B-B3AE-75313D313738}"/>
      </w:docPartPr>
      <w:docPartBody>
        <w:p w:rsidR="004C0C99" w:rsidRDefault="006A7ABA">
          <w:pPr>
            <w:pStyle w:val="BA063D4110874CAF9B08A625136F3AF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1C7AAA6D8CF4456B2057606F2B08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62F20-A99E-4AA9-827B-7578EE2C9935}"/>
      </w:docPartPr>
      <w:docPartBody>
        <w:p w:rsidR="004C0C99" w:rsidRDefault="006A7ABA">
          <w:pPr>
            <w:pStyle w:val="91C7AAA6D8CF4456B2057606F2B08FB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146F1D58E1045B2AA08CBF8FED3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491D2-37CF-40A2-BD60-0EE0CE6426EF}"/>
      </w:docPartPr>
      <w:docPartBody>
        <w:p w:rsidR="004C0C99" w:rsidRDefault="006A7ABA">
          <w:pPr>
            <w:pStyle w:val="2146F1D58E1045B2AA08CBF8FED3D23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C84867A83B34549A16815277815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31BD-0BB0-4422-98A0-0C2E436E85C6}"/>
      </w:docPartPr>
      <w:docPartBody>
        <w:p w:rsidR="004C0C99" w:rsidRDefault="006A7ABA">
          <w:pPr>
            <w:pStyle w:val="3C84867A83B34549A16815277815382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5F2AE65B1ED46CEA493CB0F1F6E5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6D41-E403-49A4-BA63-268292F1498F}"/>
      </w:docPartPr>
      <w:docPartBody>
        <w:p w:rsidR="004C0C99" w:rsidRDefault="006A7ABA">
          <w:pPr>
            <w:pStyle w:val="B5F2AE65B1ED46CEA493CB0F1F6E5835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46FDE7550A14C74A57F4A78B1676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6C68C-33F2-44C0-A201-86F21761E1AC}"/>
      </w:docPartPr>
      <w:docPartBody>
        <w:p w:rsidR="00000000" w:rsidRDefault="00A263CA">
          <w:r w:rsidRPr="00522EC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BA"/>
    <w:rsid w:val="002E1D3A"/>
    <w:rsid w:val="004C0C99"/>
    <w:rsid w:val="006A7ABA"/>
    <w:rsid w:val="00A2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3CA"/>
    <w:rPr>
      <w:color w:val="808080"/>
    </w:rPr>
  </w:style>
  <w:style w:type="paragraph" w:customStyle="1" w:styleId="6BF1316DEBFD4BF08AE1200940E26907">
    <w:name w:val="6BF1316DEBFD4BF08AE1200940E26907"/>
  </w:style>
  <w:style w:type="paragraph" w:customStyle="1" w:styleId="EF15ECFA6F71401890336DBF21653398">
    <w:name w:val="EF15ECFA6F71401890336DBF21653398"/>
  </w:style>
  <w:style w:type="paragraph" w:customStyle="1" w:styleId="BE4ECDFD34594FC7AA00ECE7363C8B42">
    <w:name w:val="BE4ECDFD34594FC7AA00ECE7363C8B42"/>
  </w:style>
  <w:style w:type="paragraph" w:customStyle="1" w:styleId="8CDED7D030D94ED4B4288CB1B374686F">
    <w:name w:val="8CDED7D030D94ED4B4288CB1B374686F"/>
  </w:style>
  <w:style w:type="paragraph" w:customStyle="1" w:styleId="77573159C47447EDB1635234950F7970">
    <w:name w:val="77573159C47447EDB1635234950F7970"/>
  </w:style>
  <w:style w:type="paragraph" w:customStyle="1" w:styleId="AF55A65A2B1E4A23920D0C9D37C9E19A">
    <w:name w:val="AF55A65A2B1E4A23920D0C9D37C9E19A"/>
  </w:style>
  <w:style w:type="paragraph" w:customStyle="1" w:styleId="8CEA5502840341818CB0A06657B0A146">
    <w:name w:val="8CEA5502840341818CB0A06657B0A146"/>
  </w:style>
  <w:style w:type="paragraph" w:customStyle="1" w:styleId="037B3FD54D334A52AD5CD32E6E2F75BC">
    <w:name w:val="037B3FD54D334A52AD5CD32E6E2F75BC"/>
  </w:style>
  <w:style w:type="paragraph" w:customStyle="1" w:styleId="7B9215073EDF4F00871603A7966751FA">
    <w:name w:val="7B9215073EDF4F00871603A7966751FA"/>
  </w:style>
  <w:style w:type="paragraph" w:customStyle="1" w:styleId="376AFCF89C744BC3BA2F6FB4B8349C70">
    <w:name w:val="376AFCF89C744BC3BA2F6FB4B8349C70"/>
  </w:style>
  <w:style w:type="paragraph" w:customStyle="1" w:styleId="4C455A97E26E4D24BFD2015AFA145317">
    <w:name w:val="4C455A97E26E4D24BFD2015AFA145317"/>
  </w:style>
  <w:style w:type="paragraph" w:customStyle="1" w:styleId="D002D7373AB340058807A7C5D7847511">
    <w:name w:val="D002D7373AB340058807A7C5D7847511"/>
  </w:style>
  <w:style w:type="paragraph" w:customStyle="1" w:styleId="36F1EC22D8C24085A2BF290A33762CD0">
    <w:name w:val="36F1EC22D8C24085A2BF290A33762CD0"/>
  </w:style>
  <w:style w:type="paragraph" w:customStyle="1" w:styleId="D773B3AB29234223BFDAE81D667D5F03">
    <w:name w:val="D773B3AB29234223BFDAE81D667D5F03"/>
  </w:style>
  <w:style w:type="paragraph" w:customStyle="1" w:styleId="BA063D4110874CAF9B08A625136F3AFF">
    <w:name w:val="BA063D4110874CAF9B08A625136F3AFF"/>
  </w:style>
  <w:style w:type="paragraph" w:customStyle="1" w:styleId="91C7AAA6D8CF4456B2057606F2B08FB0">
    <w:name w:val="91C7AAA6D8CF4456B2057606F2B08FB0"/>
  </w:style>
  <w:style w:type="paragraph" w:customStyle="1" w:styleId="2146F1D58E1045B2AA08CBF8FED3D236">
    <w:name w:val="2146F1D58E1045B2AA08CBF8FED3D236"/>
  </w:style>
  <w:style w:type="paragraph" w:customStyle="1" w:styleId="3C84867A83B34549A168152778153824">
    <w:name w:val="3C84867A83B34549A168152778153824"/>
  </w:style>
  <w:style w:type="paragraph" w:customStyle="1" w:styleId="B5F2AE65B1ED46CEA493CB0F1F6E5835">
    <w:name w:val="B5F2AE65B1ED46CEA493CB0F1F6E5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8</cp:revision>
  <cp:lastPrinted>2022-09-08T01:44:00Z</cp:lastPrinted>
  <dcterms:created xsi:type="dcterms:W3CDTF">2022-09-07T22:06:00Z</dcterms:created>
  <dcterms:modified xsi:type="dcterms:W3CDTF">2022-09-08T01:44:00Z</dcterms:modified>
</cp:coreProperties>
</file>