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48A4E758" w14:textId="77777777" w:rsidTr="004D41CA">
        <w:tc>
          <w:tcPr>
            <w:tcW w:w="10790" w:type="dxa"/>
            <w:gridSpan w:val="6"/>
          </w:tcPr>
          <w:p w14:paraId="2122A1C6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73BEC690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17BD9EBA98FF4AFB90C26E626A251E06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794C0091" w14:textId="02D0E63B" w:rsidR="007D7AE9" w:rsidRDefault="001E0D43" w:rsidP="00634756">
                <w:pPr>
                  <w:pStyle w:val="Title"/>
                </w:pPr>
                <w:r>
                  <w:rPr>
                    <w:rStyle w:val="TitleChar"/>
                  </w:rPr>
                  <w:t>04A-020</w:t>
                </w:r>
              </w:p>
            </w:tc>
          </w:sdtContent>
        </w:sdt>
      </w:tr>
      <w:tr w:rsidR="00D24BB8" w14:paraId="356A2B4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8D4874F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18637CC8D3A24E7C9BB7CFE938B1CDB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C57CB6D" w14:textId="63F9C2E9" w:rsidR="007D7AE9" w:rsidRDefault="001E0D43" w:rsidP="00634756">
                <w:pPr>
                  <w:spacing w:line="259" w:lineRule="auto"/>
                </w:pPr>
                <w:r>
                  <w:t>1005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F23D37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25ABE08B24934E39BED8B3BECB2D7393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C743EEB" w14:textId="35529154" w:rsidR="007D7AE9" w:rsidRDefault="001E0D43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29E8A2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4926D19C687F4D80A41E5837162CFB82"/>
            </w:placeholder>
            <w:date w:fullDate="2022-09-05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7279ACB" w14:textId="3A662E6A" w:rsidR="007D7AE9" w:rsidRDefault="001E0D43" w:rsidP="00634756">
                <w:pPr>
                  <w:spacing w:line="259" w:lineRule="auto"/>
                </w:pPr>
                <w:r>
                  <w:t>05Sep2022</w:t>
                </w:r>
              </w:p>
            </w:tc>
          </w:sdtContent>
        </w:sdt>
      </w:tr>
      <w:tr w:rsidR="004D41CA" w14:paraId="3DC33F52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50BDC6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E5B590DF377146EE9037F2CDAE4B5C74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3121993" w14:textId="4E55EB2A" w:rsidR="007D7AE9" w:rsidRDefault="001E0D43" w:rsidP="00634756">
                <w:pPr>
                  <w:spacing w:line="259" w:lineRule="auto"/>
                </w:pPr>
                <w:r>
                  <w:t>04A-020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86C204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C5E14A71CE3342C68895C1F9B5338A0F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71F11A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DF4B63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5B95FFEFE2FD40D6B476CFDB4CB3B160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FF3C90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379F974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66112EC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BAF39CE4847A4B43B401F6A433717C2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51F8AF3" w14:textId="4A2244E3" w:rsidR="007D7AE9" w:rsidRDefault="001E0D43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622745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B09C956F372F4A9098576FECF871AA2A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2D685FF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5ADF77A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B1D87E750C2B46FC9201F6A7E66EF89A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9FE30B6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3723FE86" w14:textId="77777777" w:rsidTr="004D41CA">
        <w:tc>
          <w:tcPr>
            <w:tcW w:w="10790" w:type="dxa"/>
            <w:gridSpan w:val="6"/>
          </w:tcPr>
          <w:p w14:paraId="007C2F02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3736E658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7AE82741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BB4BF52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02F9004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1251558F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2E835863115C49DCB8D7AF373D17AB0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01C8CC5" w14:textId="7329EB87" w:rsidR="00634756" w:rsidRDefault="001E0D43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610E555F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54C0951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2DD24263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FFACF78BD1A94ECEA1CAD0D49E16F73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DEDFB65" w14:textId="24F372BC" w:rsidR="00634756" w:rsidRDefault="001E0D43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7E584B4E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6498AA1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7313E816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DC4B34FB95D345AAA4A6568B0B27FBB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1C4DE341" w14:textId="6D6A495D" w:rsidR="00634756" w:rsidRDefault="001E0D43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5DBB8C07" w14:textId="77777777" w:rsidR="000A0426" w:rsidRDefault="000A0426">
      <w:pPr>
        <w:spacing w:line="259" w:lineRule="auto"/>
      </w:pPr>
    </w:p>
    <w:p w14:paraId="7EF7C214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28E2DE68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01DD7BCB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DCB7AD1" wp14:editId="7EBAAC1B">
                      <wp:extent cx="6604224" cy="5288280"/>
                      <wp:effectExtent l="0" t="0" r="6350" b="762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38436" cy="531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6718FC03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569E61080D4244CE9A95FE6606D258CA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227B1673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488EECF" w14:textId="77777777" w:rsidR="004D41CA" w:rsidRDefault="004D41CA">
      <w:pPr>
        <w:spacing w:line="259" w:lineRule="auto"/>
      </w:pPr>
      <w:r>
        <w:br w:type="page"/>
      </w:r>
    </w:p>
    <w:p w14:paraId="543E4E5E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D88E375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75515DD0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5D81F13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AD2C1" w14:textId="79E5EF93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BF3DF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3E205" w14:textId="36EC1F9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5CAA05C">
                <v:shape id="_x0000_i1041" type="#_x0000_t75" style="width:100.4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2C497" w14:textId="142C864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976A7FD">
                <v:shape id="_x0000_i1047" type="#_x0000_t75" style="width:100.4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CA879" w14:textId="027516D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8176216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1802B86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CCBB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DD3617839BAC4211ACB9D368E226B84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48FB440" w14:textId="5597690C" w:rsidR="00563AB7" w:rsidRPr="0041404C" w:rsidRDefault="001E0D4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20220905181646</w:t>
                </w:r>
              </w:p>
            </w:tc>
          </w:sdtContent>
        </w:sdt>
      </w:tr>
      <w:tr w:rsidR="00563AB7" w:rsidRPr="00CC5B02" w14:paraId="4B7E5F6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8B68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8871BE3D5484E48B413C54C340B875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306ACF" w14:textId="2B43BFF4" w:rsidR="00563AB7" w:rsidRPr="0041404C" w:rsidRDefault="00B63E0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6240C5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512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8FE60EAD965A426A84B5D3A132A79DB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1C0622" w14:textId="4F6754D4" w:rsidR="00563AB7" w:rsidRPr="0041404C" w:rsidRDefault="00B63E0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86C1ED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A0BB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750DD7BE24964F9E82A23F855A7581D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A16352" w14:textId="684C4E19" w:rsidR="00563AB7" w:rsidRPr="0041404C" w:rsidRDefault="00B63E0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C7C141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75CE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27206B6E31C94C54AEE8359708DC7A0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4E47C29" w14:textId="54B0A99A" w:rsidR="00563AB7" w:rsidRPr="0041404C" w:rsidRDefault="00B63E0E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F1BEFCE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3170" w14:textId="77777777" w:rsidR="001E0D43" w:rsidRDefault="001E0D43" w:rsidP="002E17B7">
      <w:pPr>
        <w:spacing w:after="0" w:line="240" w:lineRule="auto"/>
      </w:pPr>
      <w:r>
        <w:separator/>
      </w:r>
    </w:p>
  </w:endnote>
  <w:endnote w:type="continuationSeparator" w:id="0">
    <w:p w14:paraId="34FCAB5B" w14:textId="77777777" w:rsidR="001E0D43" w:rsidRDefault="001E0D43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76E704F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64100EC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714E3A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B63E0E">
            <w:fldChar w:fldCharType="begin"/>
          </w:r>
          <w:r w:rsidR="00B63E0E">
            <w:instrText xml:space="preserve"> NUMPAGES   \* MERGEFORMAT </w:instrText>
          </w:r>
          <w:r w:rsidR="00B63E0E">
            <w:fldChar w:fldCharType="separate"/>
          </w:r>
          <w:r w:rsidR="00590E3C">
            <w:rPr>
              <w:noProof/>
            </w:rPr>
            <w:t>3</w:t>
          </w:r>
          <w:r w:rsidR="00B63E0E">
            <w:rPr>
              <w:noProof/>
            </w:rPr>
            <w:fldChar w:fldCharType="end"/>
          </w:r>
        </w:p>
      </w:tc>
    </w:tr>
    <w:tr w:rsidR="006E4D09" w14:paraId="5B1B25C1" w14:textId="77777777" w:rsidTr="004A4495">
      <w:trPr>
        <w:jc w:val="right"/>
      </w:trPr>
      <w:sdt>
        <w:sdtPr>
          <w:tag w:val="datetimestamp"/>
          <w:id w:val="-639416851"/>
          <w:placeholder>
            <w:docPart w:val="6B87D6ABCE154AC099AC2D18035D0DDE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2D75D17" w14:textId="2B68F3E8" w:rsidR="006E4D09" w:rsidRDefault="00B63E0E" w:rsidP="0039368B">
              <w:pPr>
                <w:pStyle w:val="NoSpacing"/>
                <w:jc w:val="right"/>
              </w:pPr>
              <w:r w:rsidRPr="00DD5B37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B84344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C347" w14:textId="77777777" w:rsidR="001E0D43" w:rsidRDefault="001E0D43" w:rsidP="002E17B7">
      <w:pPr>
        <w:spacing w:after="0" w:line="240" w:lineRule="auto"/>
      </w:pPr>
      <w:r>
        <w:separator/>
      </w:r>
    </w:p>
  </w:footnote>
  <w:footnote w:type="continuationSeparator" w:id="0">
    <w:p w14:paraId="48077315" w14:textId="77777777" w:rsidR="001E0D43" w:rsidRDefault="001E0D43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4FDF0E87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9DDAEF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F11A712" wp14:editId="33430E9E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88EF5B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4F74D368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B3D3167" w14:textId="1004D4E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63E0E">
      <w:rPr>
        <w:noProof/>
        <w:sz w:val="16"/>
        <w:szCs w:val="16"/>
      </w:rPr>
      <w:t>5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43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0D43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45E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3E0E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356D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2382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63BA084"/>
  <w15:docId w15:val="{77AE0EC5-0478-439A-8FEA-5CCF1239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D9EBA98FF4AFB90C26E626A25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51E8B-EC33-4C39-AAA0-A37ACD1FA284}"/>
      </w:docPartPr>
      <w:docPartBody>
        <w:p w:rsidR="008F5986" w:rsidRDefault="00546448">
          <w:pPr>
            <w:pStyle w:val="17BD9EBA98FF4AFB90C26E626A251E0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637CC8D3A24E7C9BB7CFE938B1C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1496E-8CAA-42D8-AF53-64069AE6ECA8}"/>
      </w:docPartPr>
      <w:docPartBody>
        <w:p w:rsidR="008F5986" w:rsidRDefault="00546448">
          <w:pPr>
            <w:pStyle w:val="18637CC8D3A24E7C9BB7CFE938B1CDB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ABE08B24934E39BED8B3BECB2D7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90EF7-124B-46B8-8CA0-09956FAA9496}"/>
      </w:docPartPr>
      <w:docPartBody>
        <w:p w:rsidR="008F5986" w:rsidRDefault="00546448">
          <w:pPr>
            <w:pStyle w:val="25ABE08B24934E39BED8B3BECB2D739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26D19C687F4D80A41E5837162C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E2732-08E3-4574-B2D7-E5C8E3B01861}"/>
      </w:docPartPr>
      <w:docPartBody>
        <w:p w:rsidR="008F5986" w:rsidRDefault="00546448">
          <w:pPr>
            <w:pStyle w:val="4926D19C687F4D80A41E5837162CFB8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E5B590DF377146EE9037F2CDAE4B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F2FCB-13C0-450C-9B4C-44D287EE6029}"/>
      </w:docPartPr>
      <w:docPartBody>
        <w:p w:rsidR="008F5986" w:rsidRDefault="00546448">
          <w:pPr>
            <w:pStyle w:val="E5B590DF377146EE9037F2CDAE4B5C7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E14A71CE3342C68895C1F9B5338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AD1E-683F-40CF-A63A-524E0FF31D2F}"/>
      </w:docPartPr>
      <w:docPartBody>
        <w:p w:rsidR="008F5986" w:rsidRDefault="00546448">
          <w:pPr>
            <w:pStyle w:val="C5E14A71CE3342C68895C1F9B5338A0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95FFEFE2FD40D6B476CFDB4CB3B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FA0F4-1C30-4EE3-B67E-E448BE536362}"/>
      </w:docPartPr>
      <w:docPartBody>
        <w:p w:rsidR="008F5986" w:rsidRDefault="00546448">
          <w:pPr>
            <w:pStyle w:val="5B95FFEFE2FD40D6B476CFDB4CB3B160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BAF39CE4847A4B43B401F6A433717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D7EF6-1590-41CB-943F-9C260A56872C}"/>
      </w:docPartPr>
      <w:docPartBody>
        <w:p w:rsidR="008F5986" w:rsidRDefault="00546448">
          <w:pPr>
            <w:pStyle w:val="BAF39CE4847A4B43B401F6A433717C2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C956F372F4A9098576FECF871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37362-FBFF-4E60-A364-03EFDAA4CAA6}"/>
      </w:docPartPr>
      <w:docPartBody>
        <w:p w:rsidR="008F5986" w:rsidRDefault="00546448">
          <w:pPr>
            <w:pStyle w:val="B09C956F372F4A9098576FECF871AA2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D87E750C2B46FC9201F6A7E66EF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72D0D-CA94-47E8-A498-50C59B71EED1}"/>
      </w:docPartPr>
      <w:docPartBody>
        <w:p w:rsidR="008F5986" w:rsidRDefault="00546448">
          <w:pPr>
            <w:pStyle w:val="B1D87E750C2B46FC9201F6A7E66EF89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835863115C49DCB8D7AF373D17A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32DE-85FF-446B-A7A7-4F555E5C3873}"/>
      </w:docPartPr>
      <w:docPartBody>
        <w:p w:rsidR="008F5986" w:rsidRDefault="00546448">
          <w:pPr>
            <w:pStyle w:val="2E835863115C49DCB8D7AF373D17AB0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ACF78BD1A94ECEA1CAD0D49E16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D468C-2FAE-488E-A4D0-6C54445FA04C}"/>
      </w:docPartPr>
      <w:docPartBody>
        <w:p w:rsidR="008F5986" w:rsidRDefault="00546448">
          <w:pPr>
            <w:pStyle w:val="FFACF78BD1A94ECEA1CAD0D49E16F73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4B34FB95D345AAA4A6568B0B27F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C6EE-9078-4496-86E4-A92C5B4C1AC7}"/>
      </w:docPartPr>
      <w:docPartBody>
        <w:p w:rsidR="008F5986" w:rsidRDefault="00546448">
          <w:pPr>
            <w:pStyle w:val="DC4B34FB95D345AAA4A6568B0B27FBB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9E61080D4244CE9A95FE6606D25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D46A-2801-40AE-BEB8-5BA64A7220D7}"/>
      </w:docPartPr>
      <w:docPartBody>
        <w:p w:rsidR="008F5986" w:rsidRDefault="00546448">
          <w:pPr>
            <w:pStyle w:val="569E61080D4244CE9A95FE6606D258C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617839BAC4211ACB9D368E226B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060E3-278E-469F-A421-BE56B97DC1EE}"/>
      </w:docPartPr>
      <w:docPartBody>
        <w:p w:rsidR="008F5986" w:rsidRDefault="00546448">
          <w:pPr>
            <w:pStyle w:val="DD3617839BAC4211ACB9D368E226B84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8871BE3D5484E48B413C54C340B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984F-74F2-47FB-8169-58C792A2E705}"/>
      </w:docPartPr>
      <w:docPartBody>
        <w:p w:rsidR="008F5986" w:rsidRDefault="00546448">
          <w:pPr>
            <w:pStyle w:val="18871BE3D5484E48B413C54C340B875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FE60EAD965A426A84B5D3A132A79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336B-00B9-43D4-9DE4-7C48B991C4BA}"/>
      </w:docPartPr>
      <w:docPartBody>
        <w:p w:rsidR="008F5986" w:rsidRDefault="00546448">
          <w:pPr>
            <w:pStyle w:val="8FE60EAD965A426A84B5D3A132A79DB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50DD7BE24964F9E82A23F855A758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54B5C-01EA-47F3-9B57-491A74B27B53}"/>
      </w:docPartPr>
      <w:docPartBody>
        <w:p w:rsidR="008F5986" w:rsidRDefault="00546448">
          <w:pPr>
            <w:pStyle w:val="750DD7BE24964F9E82A23F855A7581D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7206B6E31C94C54AEE8359708DC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66DA1-E931-49B0-BAA9-D9159FEDAF54}"/>
      </w:docPartPr>
      <w:docPartBody>
        <w:p w:rsidR="008F5986" w:rsidRDefault="00546448">
          <w:pPr>
            <w:pStyle w:val="27206B6E31C94C54AEE8359708DC7A00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6B87D6ABCE154AC099AC2D18035D0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444FD-C4F7-416A-8CBE-914F52079D4D}"/>
      </w:docPartPr>
      <w:docPartBody>
        <w:p w:rsidR="00000000" w:rsidRDefault="008F5986">
          <w:r w:rsidRPr="00DD5B37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48"/>
    <w:rsid w:val="00546448"/>
    <w:rsid w:val="008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986"/>
    <w:rPr>
      <w:color w:val="808080"/>
    </w:rPr>
  </w:style>
  <w:style w:type="paragraph" w:customStyle="1" w:styleId="17BD9EBA98FF4AFB90C26E626A251E06">
    <w:name w:val="17BD9EBA98FF4AFB90C26E626A251E06"/>
  </w:style>
  <w:style w:type="paragraph" w:customStyle="1" w:styleId="18637CC8D3A24E7C9BB7CFE938B1CDBC">
    <w:name w:val="18637CC8D3A24E7C9BB7CFE938B1CDBC"/>
  </w:style>
  <w:style w:type="paragraph" w:customStyle="1" w:styleId="25ABE08B24934E39BED8B3BECB2D7393">
    <w:name w:val="25ABE08B24934E39BED8B3BECB2D7393"/>
  </w:style>
  <w:style w:type="paragraph" w:customStyle="1" w:styleId="4926D19C687F4D80A41E5837162CFB82">
    <w:name w:val="4926D19C687F4D80A41E5837162CFB82"/>
  </w:style>
  <w:style w:type="paragraph" w:customStyle="1" w:styleId="E5B590DF377146EE9037F2CDAE4B5C74">
    <w:name w:val="E5B590DF377146EE9037F2CDAE4B5C74"/>
  </w:style>
  <w:style w:type="paragraph" w:customStyle="1" w:styleId="C5E14A71CE3342C68895C1F9B5338A0F">
    <w:name w:val="C5E14A71CE3342C68895C1F9B5338A0F"/>
  </w:style>
  <w:style w:type="paragraph" w:customStyle="1" w:styleId="5B95FFEFE2FD40D6B476CFDB4CB3B160">
    <w:name w:val="5B95FFEFE2FD40D6B476CFDB4CB3B160"/>
  </w:style>
  <w:style w:type="paragraph" w:customStyle="1" w:styleId="BAF39CE4847A4B43B401F6A433717C23">
    <w:name w:val="BAF39CE4847A4B43B401F6A433717C23"/>
  </w:style>
  <w:style w:type="paragraph" w:customStyle="1" w:styleId="B09C956F372F4A9098576FECF871AA2A">
    <w:name w:val="B09C956F372F4A9098576FECF871AA2A"/>
  </w:style>
  <w:style w:type="paragraph" w:customStyle="1" w:styleId="B1D87E750C2B46FC9201F6A7E66EF89A">
    <w:name w:val="B1D87E750C2B46FC9201F6A7E66EF89A"/>
  </w:style>
  <w:style w:type="paragraph" w:customStyle="1" w:styleId="2E835863115C49DCB8D7AF373D17AB05">
    <w:name w:val="2E835863115C49DCB8D7AF373D17AB05"/>
  </w:style>
  <w:style w:type="paragraph" w:customStyle="1" w:styleId="FFACF78BD1A94ECEA1CAD0D49E16F733">
    <w:name w:val="FFACF78BD1A94ECEA1CAD0D49E16F733"/>
  </w:style>
  <w:style w:type="paragraph" w:customStyle="1" w:styleId="DC4B34FB95D345AAA4A6568B0B27FBB6">
    <w:name w:val="DC4B34FB95D345AAA4A6568B0B27FBB6"/>
  </w:style>
  <w:style w:type="paragraph" w:customStyle="1" w:styleId="569E61080D4244CE9A95FE6606D258CA">
    <w:name w:val="569E61080D4244CE9A95FE6606D258CA"/>
  </w:style>
  <w:style w:type="paragraph" w:customStyle="1" w:styleId="DD3617839BAC4211ACB9D368E226B84D">
    <w:name w:val="DD3617839BAC4211ACB9D368E226B84D"/>
  </w:style>
  <w:style w:type="paragraph" w:customStyle="1" w:styleId="18871BE3D5484E48B413C54C340B875A">
    <w:name w:val="18871BE3D5484E48B413C54C340B875A"/>
  </w:style>
  <w:style w:type="paragraph" w:customStyle="1" w:styleId="8FE60EAD965A426A84B5D3A132A79DB4">
    <w:name w:val="8FE60EAD965A426A84B5D3A132A79DB4"/>
  </w:style>
  <w:style w:type="paragraph" w:customStyle="1" w:styleId="750DD7BE24964F9E82A23F855A7581DC">
    <w:name w:val="750DD7BE24964F9E82A23F855A7581DC"/>
  </w:style>
  <w:style w:type="paragraph" w:customStyle="1" w:styleId="27206B6E31C94C54AEE8359708DC7A00">
    <w:name w:val="27206B6E31C94C54AEE8359708DC7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2022-09-06T01:54:00Z</cp:lastPrinted>
  <dcterms:created xsi:type="dcterms:W3CDTF">2022-09-05T23:15:00Z</dcterms:created>
  <dcterms:modified xsi:type="dcterms:W3CDTF">2022-09-06T01:54:00Z</dcterms:modified>
</cp:coreProperties>
</file>