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07CD4182" w14:textId="77777777" w:rsidTr="004D41CA">
        <w:tc>
          <w:tcPr>
            <w:tcW w:w="10790" w:type="dxa"/>
            <w:gridSpan w:val="6"/>
          </w:tcPr>
          <w:p w14:paraId="52B51401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663E99A3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1AECD9E057AF4CD2B154A81241343870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6856D537" w14:textId="3819EB58" w:rsidR="007D7AE9" w:rsidRDefault="00D40144" w:rsidP="00634756">
                <w:pPr>
                  <w:pStyle w:val="Title"/>
                </w:pPr>
                <w:r>
                  <w:rPr>
                    <w:rStyle w:val="TitleChar"/>
                  </w:rPr>
                  <w:t>04A-010</w:t>
                </w:r>
              </w:p>
            </w:tc>
          </w:sdtContent>
        </w:sdt>
      </w:tr>
      <w:tr w:rsidR="00D24BB8" w14:paraId="7C2AC0F3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0A98E952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8C308955038243BBA26EC7DC4F1930F2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73B9FDE" w14:textId="3AA7F784" w:rsidR="007D7AE9" w:rsidRDefault="00D40144" w:rsidP="00634756">
                <w:pPr>
                  <w:spacing w:line="259" w:lineRule="auto"/>
                </w:pPr>
                <w:r>
                  <w:t>1004</w:t>
                </w:r>
              </w:p>
            </w:tc>
          </w:sdtContent>
        </w:sdt>
        <w:tc>
          <w:tcPr>
            <w:tcW w:w="1799" w:type="dxa"/>
            <w:vAlign w:val="center"/>
          </w:tcPr>
          <w:p w14:paraId="3570E084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FAD53D71966842529179BD341886F0A5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661EBC3" w14:textId="3F7999BF" w:rsidR="007D7AE9" w:rsidRDefault="00D40144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359E8071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09D6423870B64C27832C4A7F51372B50"/>
            </w:placeholder>
            <w:date w:fullDate="2022-09-04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CB23868" w14:textId="638AC440" w:rsidR="007D7AE9" w:rsidRDefault="00D40144" w:rsidP="00634756">
                <w:pPr>
                  <w:spacing w:line="259" w:lineRule="auto"/>
                </w:pPr>
                <w:r>
                  <w:t>04Sep2022</w:t>
                </w:r>
              </w:p>
            </w:tc>
          </w:sdtContent>
        </w:sdt>
      </w:tr>
      <w:tr w:rsidR="004D41CA" w14:paraId="337FCEB4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0F391BF2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2D5BE1F8E460425F883B44AC48DA471B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CF1DB86" w14:textId="2AA72906" w:rsidR="007D7AE9" w:rsidRDefault="00D40144" w:rsidP="00634756">
                <w:pPr>
                  <w:spacing w:line="259" w:lineRule="auto"/>
                </w:pPr>
                <w:r>
                  <w:t>04A-010</w:t>
                </w:r>
              </w:p>
            </w:tc>
          </w:sdtContent>
        </w:sdt>
        <w:tc>
          <w:tcPr>
            <w:tcW w:w="1799" w:type="dxa"/>
            <w:vAlign w:val="center"/>
          </w:tcPr>
          <w:p w14:paraId="057F5789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E1D625840F41465FA85DC909A116012E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14DCA90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206094BC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0B352F20FFAE4B87A4F989E7207A7726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436C066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5A42C1" w14:paraId="61A73E78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49298FB7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F681614B75AC4968AF71FA4A311C8647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A7B4A24" w14:textId="42C96F86" w:rsidR="007D7AE9" w:rsidRDefault="00D40144" w:rsidP="00634756">
                <w:pPr>
                  <w:spacing w:line="259" w:lineRule="auto"/>
                </w:pPr>
                <w:r>
                  <w:t>B</w:t>
                </w:r>
              </w:p>
            </w:tc>
          </w:sdtContent>
        </w:sdt>
        <w:tc>
          <w:tcPr>
            <w:tcW w:w="1799" w:type="dxa"/>
            <w:vAlign w:val="center"/>
          </w:tcPr>
          <w:p w14:paraId="46D82364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FD5F240B4E794E749438515D344C537B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CD284C6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633C8AC7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C0C958F0EB484083A66109897B3E2717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4A4CF08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7D7AE9" w14:paraId="740994B2" w14:textId="77777777" w:rsidTr="004D41CA">
        <w:tc>
          <w:tcPr>
            <w:tcW w:w="10790" w:type="dxa"/>
            <w:gridSpan w:val="6"/>
          </w:tcPr>
          <w:p w14:paraId="68147641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7336E56E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2E9A5EE3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2D141950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1C0CAB4B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056C6C23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AC9F9CD4400A45B9B4B1F537B0DD8865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771BED52" w14:textId="2FBA8022" w:rsidR="00634756" w:rsidRDefault="00D40144" w:rsidP="004D41CA">
                <w:pPr>
                  <w:spacing w:line="259" w:lineRule="auto"/>
                </w:pPr>
                <w:r>
                  <w:t>Initial release.</w:t>
                </w:r>
                <w:r>
                  <w:br/>
                  <w:t>Revision letter B is being used due to previously manufactured prototype.</w:t>
                </w:r>
              </w:p>
            </w:tc>
          </w:sdtContent>
        </w:sdt>
      </w:tr>
      <w:tr w:rsidR="00634756" w:rsidRPr="004D41CA" w14:paraId="7C1722D5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2B7D2C3E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0458455D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11F533607F1D43689C534A2699D57456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1EA03D31" w14:textId="56C97547" w:rsidR="00634756" w:rsidRDefault="00D40144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785D52B0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4969BBFA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64FF5DCB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8300EC590F76465C908D20BF217FCEF5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2F3A2738" w14:textId="68C9369A" w:rsidR="00634756" w:rsidRDefault="00D40144" w:rsidP="004D41CA">
                <w:pPr>
                  <w:spacing w:line="259" w:lineRule="auto"/>
                </w:pPr>
                <w:r>
                  <w:t>Product development.</w:t>
                </w:r>
              </w:p>
            </w:tc>
          </w:sdtContent>
        </w:sdt>
      </w:tr>
    </w:tbl>
    <w:p w14:paraId="33BE1568" w14:textId="77777777" w:rsidR="000A0426" w:rsidRDefault="000A0426">
      <w:pPr>
        <w:spacing w:line="259" w:lineRule="auto"/>
      </w:pPr>
    </w:p>
    <w:p w14:paraId="1E47F666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0E0B36FC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picture/>
            </w:sdtPr>
            <w:sdtEndPr/>
            <w:sdtContent>
              <w:p w14:paraId="49C462B3" w14:textId="77777777" w:rsidR="000A75AD" w:rsidRDefault="000A75AD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71FFFF94" wp14:editId="16C2E7DF">
                      <wp:extent cx="6612083" cy="5294573"/>
                      <wp:effectExtent l="0" t="0" r="0" b="1905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637660" cy="53150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1353665C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2214E484A81A47358A24CC09111A9F78"/>
            </w:placeholder>
            <w:showingPlcHdr/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5F491FBC" w14:textId="77777777" w:rsidR="000A75AD" w:rsidRDefault="000A75AD" w:rsidP="000A75AD">
                <w:pPr>
                  <w:spacing w:line="259" w:lineRule="auto"/>
                  <w:jc w:val="center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18AA2F4" w14:textId="77777777" w:rsidR="004D41CA" w:rsidRDefault="004D41CA">
      <w:pPr>
        <w:spacing w:line="259" w:lineRule="auto"/>
      </w:pPr>
      <w:r>
        <w:br w:type="page"/>
      </w:r>
    </w:p>
    <w:p w14:paraId="3E9A21B7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00A83EA6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3A0C305D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29039A22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81822" w14:textId="68D49DD6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13753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in;height:24pt" o:ole="">
                  <v:imagedata r:id="rId9" o:title=""/>
                </v:shape>
                <w:control r:id="rId10" w:name="saveButton" w:shapeid="_x0000_i1046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2A22E" w14:textId="5CADF42C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298F23D">
                <v:shape id="_x0000_i1041" type="#_x0000_t75" style="width:100.3pt;height:24pt" o:ole="">
                  <v:imagedata r:id="rId11" o:title=""/>
                </v:shape>
                <w:control r:id="rId12" w:name="saveAndCloseButton" w:shapeid="_x0000_i1041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464C7" w14:textId="5015D729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0920DC3">
                <v:shape id="_x0000_i1047" type="#_x0000_t75" style="width:100.3pt;height:24pt" o:ole="">
                  <v:imagedata r:id="rId13" o:title=""/>
                </v:shape>
                <w:control r:id="rId14" w:name="closeWithoutSavingButton" w:shapeid="_x0000_i104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AE443" w14:textId="4819F5D3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2E26D891">
                <v:shape id="_x0000_i1048" type="#_x0000_t75" style="width:1in;height:24pt" o:ole="">
                  <v:imagedata r:id="rId15" o:title=""/>
                </v:shape>
                <w:control r:id="rId16" w:name="deleteButton" w:shapeid="_x0000_i1048"/>
              </w:object>
            </w:r>
          </w:p>
        </w:tc>
      </w:tr>
      <w:tr w:rsidR="00563AB7" w:rsidRPr="00CC5B02" w14:paraId="56842330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CE23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67ADE66460CA40A993A6618170DEFDEF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CC040D5" w14:textId="1B28B0C3" w:rsidR="00563AB7" w:rsidRPr="0041404C" w:rsidRDefault="00D40144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20220904101812</w:t>
                </w:r>
              </w:p>
            </w:tc>
          </w:sdtContent>
        </w:sdt>
      </w:tr>
      <w:tr w:rsidR="00563AB7" w:rsidRPr="00CC5B02" w14:paraId="3F3A66CD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6D34A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FEA1A9EAC499454C830F6F2C306868C9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624721D" w14:textId="5BE83554" w:rsidR="00563AB7" w:rsidRPr="0041404C" w:rsidRDefault="00A168C4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9794880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69D0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08D41BE4A481450A8EF71A3CF0BA0C14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D42746D" w14:textId="60B7DBB5" w:rsidR="00563AB7" w:rsidRPr="0041404C" w:rsidRDefault="00A168C4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2859F2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F143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722386CC75C9400B84AB207A47BEF7ED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5185BC6" w14:textId="7BFEE5FD" w:rsidR="00563AB7" w:rsidRPr="0041404C" w:rsidRDefault="00A168C4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13D47782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8A94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1E76D65ABC444E7BB817414E22AE10E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7C24B6E" w14:textId="6E73D0D1" w:rsidR="00563AB7" w:rsidRPr="0041404C" w:rsidRDefault="00A168C4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58F960B6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4185E" w14:textId="77777777" w:rsidR="00D40144" w:rsidRDefault="00D40144" w:rsidP="002E17B7">
      <w:pPr>
        <w:spacing w:after="0" w:line="240" w:lineRule="auto"/>
      </w:pPr>
      <w:r>
        <w:separator/>
      </w:r>
    </w:p>
  </w:endnote>
  <w:endnote w:type="continuationSeparator" w:id="0">
    <w:p w14:paraId="3A99637B" w14:textId="77777777" w:rsidR="00D40144" w:rsidRDefault="00D40144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051A42DA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1EFC5F07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52D65F7E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A168C4">
            <w:fldChar w:fldCharType="begin"/>
          </w:r>
          <w:r w:rsidR="00A168C4">
            <w:instrText xml:space="preserve"> NUMPAGES   \* MERGEFORMAT </w:instrText>
          </w:r>
          <w:r w:rsidR="00A168C4">
            <w:fldChar w:fldCharType="separate"/>
          </w:r>
          <w:r w:rsidR="00590E3C">
            <w:rPr>
              <w:noProof/>
            </w:rPr>
            <w:t>3</w:t>
          </w:r>
          <w:r w:rsidR="00A168C4">
            <w:rPr>
              <w:noProof/>
            </w:rPr>
            <w:fldChar w:fldCharType="end"/>
          </w:r>
        </w:p>
      </w:tc>
    </w:tr>
    <w:tr w:rsidR="006E4D09" w14:paraId="56558E08" w14:textId="77777777" w:rsidTr="004A4495">
      <w:trPr>
        <w:jc w:val="right"/>
      </w:trPr>
      <w:sdt>
        <w:sdtPr>
          <w:tag w:val="datetimestamp"/>
          <w:id w:val="-639416851"/>
          <w:placeholder>
            <w:docPart w:val="373935594B4F4AAFABBB2B0B092EC5BB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5B83475C" w14:textId="06FBD575" w:rsidR="006E4D09" w:rsidRDefault="00A168C4" w:rsidP="0039368B">
              <w:pPr>
                <w:pStyle w:val="NoSpacing"/>
                <w:jc w:val="right"/>
              </w:pPr>
              <w:r w:rsidRPr="00A64446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2B369B2E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F0DB7" w14:textId="77777777" w:rsidR="00D40144" w:rsidRDefault="00D40144" w:rsidP="002E17B7">
      <w:pPr>
        <w:spacing w:after="0" w:line="240" w:lineRule="auto"/>
      </w:pPr>
      <w:r>
        <w:separator/>
      </w:r>
    </w:p>
  </w:footnote>
  <w:footnote w:type="continuationSeparator" w:id="0">
    <w:p w14:paraId="3A0572C4" w14:textId="77777777" w:rsidR="00D40144" w:rsidRDefault="00D40144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1BC303D0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344FB069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27B4FCDA" wp14:editId="65550D5C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702F701A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66EC8BFB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2375FE0F" w14:textId="4A3199BB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A168C4">
      <w:rPr>
        <w:noProof/>
        <w:sz w:val="16"/>
        <w:szCs w:val="16"/>
      </w:rPr>
      <w:t>4 September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44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743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168C4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1681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0144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67A65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A6F4D4B"/>
  <w15:docId w15:val="{C2447807-F831-4ACD-93FD-6F7CCF25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CO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ECD9E057AF4CD2B154A81241343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C2300-D835-4E66-9F7C-D69A6D0F0A6C}"/>
      </w:docPartPr>
      <w:docPartBody>
        <w:p w:rsidR="00C31626" w:rsidRDefault="0098485E">
          <w:pPr>
            <w:pStyle w:val="1AECD9E057AF4CD2B154A8124134387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308955038243BBA26EC7DC4F193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0A76F-CCA6-4DB2-8724-9902A9A347FB}"/>
      </w:docPartPr>
      <w:docPartBody>
        <w:p w:rsidR="00C31626" w:rsidRDefault="0098485E">
          <w:pPr>
            <w:pStyle w:val="8C308955038243BBA26EC7DC4F1930F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D53D71966842529179BD341886F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591C3-9F46-4596-819B-0E2EDEE460AF}"/>
      </w:docPartPr>
      <w:docPartBody>
        <w:p w:rsidR="00C31626" w:rsidRDefault="0098485E">
          <w:pPr>
            <w:pStyle w:val="FAD53D71966842529179BD341886F0A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6423870B64C27832C4A7F51372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C45F9-7CF0-4367-BC6B-D50BA82139C6}"/>
      </w:docPartPr>
      <w:docPartBody>
        <w:p w:rsidR="00C31626" w:rsidRDefault="0098485E">
          <w:pPr>
            <w:pStyle w:val="09D6423870B64C27832C4A7F51372B50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2D5BE1F8E460425F883B44AC48DA4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A4D85-736E-487F-A53D-189060F28921}"/>
      </w:docPartPr>
      <w:docPartBody>
        <w:p w:rsidR="00C31626" w:rsidRDefault="0098485E">
          <w:pPr>
            <w:pStyle w:val="2D5BE1F8E460425F883B44AC48DA471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D625840F41465FA85DC909A1160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151FB-DD2A-45C6-A268-F61DC0E83116}"/>
      </w:docPartPr>
      <w:docPartBody>
        <w:p w:rsidR="00C31626" w:rsidRDefault="0098485E">
          <w:pPr>
            <w:pStyle w:val="E1D625840F41465FA85DC909A116012E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352F20FFAE4B87A4F989E7207A7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A294B-71AF-40DC-BDA6-0DC0015572BF}"/>
      </w:docPartPr>
      <w:docPartBody>
        <w:p w:rsidR="00C31626" w:rsidRDefault="0098485E">
          <w:pPr>
            <w:pStyle w:val="0B352F20FFAE4B87A4F989E7207A7726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F681614B75AC4968AF71FA4A311C8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EB3EC-AD72-4C7B-B7E3-A6F7B72B70BC}"/>
      </w:docPartPr>
      <w:docPartBody>
        <w:p w:rsidR="00C31626" w:rsidRDefault="0098485E">
          <w:pPr>
            <w:pStyle w:val="F681614B75AC4968AF71FA4A311C864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5F240B4E794E749438515D344C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A10A3-2D20-4DDA-9F6C-4813D721E86A}"/>
      </w:docPartPr>
      <w:docPartBody>
        <w:p w:rsidR="00C31626" w:rsidRDefault="0098485E">
          <w:pPr>
            <w:pStyle w:val="FD5F240B4E794E749438515D344C537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C958F0EB484083A66109897B3E2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7B81D-A140-4D90-8840-441D91B73912}"/>
      </w:docPartPr>
      <w:docPartBody>
        <w:p w:rsidR="00C31626" w:rsidRDefault="0098485E">
          <w:pPr>
            <w:pStyle w:val="C0C958F0EB484083A66109897B3E2717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AC9F9CD4400A45B9B4B1F537B0DD8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63D56-4BB4-492D-879F-E460336192D5}"/>
      </w:docPartPr>
      <w:docPartBody>
        <w:p w:rsidR="00C31626" w:rsidRDefault="0098485E">
          <w:pPr>
            <w:pStyle w:val="AC9F9CD4400A45B9B4B1F537B0DD886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F533607F1D43689C534A2699D57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4746F-CA36-4ECF-8B51-BE74740339A0}"/>
      </w:docPartPr>
      <w:docPartBody>
        <w:p w:rsidR="00C31626" w:rsidRDefault="0098485E">
          <w:pPr>
            <w:pStyle w:val="11F533607F1D43689C534A2699D5745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00EC590F76465C908D20BF217FC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61D6B-7F69-48CF-8F41-F155FB0E029F}"/>
      </w:docPartPr>
      <w:docPartBody>
        <w:p w:rsidR="00C31626" w:rsidRDefault="0098485E">
          <w:pPr>
            <w:pStyle w:val="8300EC590F76465C908D20BF217FCEF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14E484A81A47358A24CC09111A9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37428-82E0-48C1-B969-77FC74C659A3}"/>
      </w:docPartPr>
      <w:docPartBody>
        <w:p w:rsidR="00C31626" w:rsidRDefault="0098485E">
          <w:pPr>
            <w:pStyle w:val="2214E484A81A47358A24CC09111A9F7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ADE66460CA40A993A6618170DEF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C2819-3784-42E9-8CC2-2FB480F75659}"/>
      </w:docPartPr>
      <w:docPartBody>
        <w:p w:rsidR="00C31626" w:rsidRDefault="0098485E">
          <w:pPr>
            <w:pStyle w:val="67ADE66460CA40A993A6618170DEFDEF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FEA1A9EAC499454C830F6F2C30686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FFC46-ACB9-4489-BBD7-F27002BAA308}"/>
      </w:docPartPr>
      <w:docPartBody>
        <w:p w:rsidR="00C31626" w:rsidRDefault="0098485E">
          <w:pPr>
            <w:pStyle w:val="FEA1A9EAC499454C830F6F2C306868C9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08D41BE4A481450A8EF71A3CF0BA0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BC3A2-B279-43F6-961D-9F43EC0E5A3A}"/>
      </w:docPartPr>
      <w:docPartBody>
        <w:p w:rsidR="00C31626" w:rsidRDefault="0098485E">
          <w:pPr>
            <w:pStyle w:val="08D41BE4A481450A8EF71A3CF0BA0C14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722386CC75C9400B84AB207A47BEF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DF360-E434-48BD-AA84-768C8A62FF7F}"/>
      </w:docPartPr>
      <w:docPartBody>
        <w:p w:rsidR="00C31626" w:rsidRDefault="0098485E">
          <w:pPr>
            <w:pStyle w:val="722386CC75C9400B84AB207A47BEF7ED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1E76D65ABC444E7BB817414E22AE1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F9E9C-F7AA-421A-84E6-0A87E404982C}"/>
      </w:docPartPr>
      <w:docPartBody>
        <w:p w:rsidR="00C31626" w:rsidRDefault="0098485E">
          <w:pPr>
            <w:pStyle w:val="1E76D65ABC444E7BB817414E22AE10EC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373935594B4F4AAFABBB2B0B092EC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7AF79-C66E-43DA-A43A-1A5CCEC0BF82}"/>
      </w:docPartPr>
      <w:docPartBody>
        <w:p w:rsidR="00000000" w:rsidRDefault="00C31626">
          <w:r w:rsidRPr="00A64446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5E"/>
    <w:rsid w:val="0098485E"/>
    <w:rsid w:val="00C3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1626"/>
    <w:rPr>
      <w:color w:val="808080"/>
    </w:rPr>
  </w:style>
  <w:style w:type="paragraph" w:customStyle="1" w:styleId="1AECD9E057AF4CD2B154A81241343870">
    <w:name w:val="1AECD9E057AF4CD2B154A81241343870"/>
  </w:style>
  <w:style w:type="paragraph" w:customStyle="1" w:styleId="8C308955038243BBA26EC7DC4F1930F2">
    <w:name w:val="8C308955038243BBA26EC7DC4F1930F2"/>
  </w:style>
  <w:style w:type="paragraph" w:customStyle="1" w:styleId="FAD53D71966842529179BD341886F0A5">
    <w:name w:val="FAD53D71966842529179BD341886F0A5"/>
  </w:style>
  <w:style w:type="paragraph" w:customStyle="1" w:styleId="09D6423870B64C27832C4A7F51372B50">
    <w:name w:val="09D6423870B64C27832C4A7F51372B50"/>
  </w:style>
  <w:style w:type="paragraph" w:customStyle="1" w:styleId="2D5BE1F8E460425F883B44AC48DA471B">
    <w:name w:val="2D5BE1F8E460425F883B44AC48DA471B"/>
  </w:style>
  <w:style w:type="paragraph" w:customStyle="1" w:styleId="E1D625840F41465FA85DC909A116012E">
    <w:name w:val="E1D625840F41465FA85DC909A116012E"/>
  </w:style>
  <w:style w:type="paragraph" w:customStyle="1" w:styleId="0B352F20FFAE4B87A4F989E7207A7726">
    <w:name w:val="0B352F20FFAE4B87A4F989E7207A7726"/>
  </w:style>
  <w:style w:type="paragraph" w:customStyle="1" w:styleId="F681614B75AC4968AF71FA4A311C8647">
    <w:name w:val="F681614B75AC4968AF71FA4A311C8647"/>
  </w:style>
  <w:style w:type="paragraph" w:customStyle="1" w:styleId="FD5F240B4E794E749438515D344C537B">
    <w:name w:val="FD5F240B4E794E749438515D344C537B"/>
  </w:style>
  <w:style w:type="paragraph" w:customStyle="1" w:styleId="C0C958F0EB484083A66109897B3E2717">
    <w:name w:val="C0C958F0EB484083A66109897B3E2717"/>
  </w:style>
  <w:style w:type="paragraph" w:customStyle="1" w:styleId="AC9F9CD4400A45B9B4B1F537B0DD8865">
    <w:name w:val="AC9F9CD4400A45B9B4B1F537B0DD8865"/>
  </w:style>
  <w:style w:type="paragraph" w:customStyle="1" w:styleId="11F533607F1D43689C534A2699D57456">
    <w:name w:val="11F533607F1D43689C534A2699D57456"/>
  </w:style>
  <w:style w:type="paragraph" w:customStyle="1" w:styleId="8300EC590F76465C908D20BF217FCEF5">
    <w:name w:val="8300EC590F76465C908D20BF217FCEF5"/>
  </w:style>
  <w:style w:type="paragraph" w:customStyle="1" w:styleId="2214E484A81A47358A24CC09111A9F78">
    <w:name w:val="2214E484A81A47358A24CC09111A9F78"/>
  </w:style>
  <w:style w:type="paragraph" w:customStyle="1" w:styleId="67ADE66460CA40A993A6618170DEFDEF">
    <w:name w:val="67ADE66460CA40A993A6618170DEFDEF"/>
  </w:style>
  <w:style w:type="paragraph" w:customStyle="1" w:styleId="FEA1A9EAC499454C830F6F2C306868C9">
    <w:name w:val="FEA1A9EAC499454C830F6F2C306868C9"/>
  </w:style>
  <w:style w:type="paragraph" w:customStyle="1" w:styleId="08D41BE4A481450A8EF71A3CF0BA0C14">
    <w:name w:val="08D41BE4A481450A8EF71A3CF0BA0C14"/>
  </w:style>
  <w:style w:type="paragraph" w:customStyle="1" w:styleId="722386CC75C9400B84AB207A47BEF7ED">
    <w:name w:val="722386CC75C9400B84AB207A47BEF7ED"/>
  </w:style>
  <w:style w:type="paragraph" w:customStyle="1" w:styleId="1E76D65ABC444E7BB817414E22AE10EC">
    <w:name w:val="1E76D65ABC444E7BB817414E22AE10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3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4</cp:revision>
  <cp:lastPrinted>2022-09-04T16:45:00Z</cp:lastPrinted>
  <dcterms:created xsi:type="dcterms:W3CDTF">2022-09-04T15:16:00Z</dcterms:created>
  <dcterms:modified xsi:type="dcterms:W3CDTF">2022-09-04T16:46:00Z</dcterms:modified>
</cp:coreProperties>
</file>