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5A757F0C" w14:textId="77777777" w:rsidTr="004D41CA">
        <w:tc>
          <w:tcPr>
            <w:tcW w:w="10790" w:type="dxa"/>
            <w:gridSpan w:val="6"/>
          </w:tcPr>
          <w:p w14:paraId="5C985158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26782860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5A99CA575E8F4D4A8D66647474030DA6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6897E6A5" w14:textId="6353864B" w:rsidR="007D7AE9" w:rsidRDefault="00E67B33" w:rsidP="00634756">
                <w:pPr>
                  <w:pStyle w:val="Title"/>
                </w:pPr>
                <w:r>
                  <w:rPr>
                    <w:rStyle w:val="TitleChar"/>
                  </w:rPr>
                  <w:t>07D-003</w:t>
                </w:r>
              </w:p>
            </w:tc>
          </w:sdtContent>
        </w:sdt>
      </w:tr>
      <w:tr w:rsidR="00D24BB8" w14:paraId="4D9B330C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6AB1BBF2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FE396FB93EE64CC6A95704EF924BAA62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F842149" w14:textId="42C57A26" w:rsidR="007D7AE9" w:rsidRDefault="00E67B33" w:rsidP="00634756">
                <w:pPr>
                  <w:spacing w:line="259" w:lineRule="auto"/>
                </w:pPr>
                <w:r>
                  <w:t>1010</w:t>
                </w:r>
              </w:p>
            </w:tc>
          </w:sdtContent>
        </w:sdt>
        <w:tc>
          <w:tcPr>
            <w:tcW w:w="1799" w:type="dxa"/>
            <w:vAlign w:val="center"/>
          </w:tcPr>
          <w:p w14:paraId="4AFDB65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C1637982C0D14A4FAF373F3CA0B9A27D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2496374" w14:textId="3AB9BBAE" w:rsidR="007D7AE9" w:rsidRDefault="00E67B33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54791AED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CC3037977C524FF99D590C7EFF2E859B"/>
            </w:placeholder>
            <w:date w:fullDate="2022-09-17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50AE25F" w14:textId="7C04F5C4" w:rsidR="007D7AE9" w:rsidRDefault="00E67B33" w:rsidP="00634756">
                <w:pPr>
                  <w:spacing w:line="259" w:lineRule="auto"/>
                </w:pPr>
                <w:r>
                  <w:t>17Sep2022</w:t>
                </w:r>
              </w:p>
            </w:tc>
          </w:sdtContent>
        </w:sdt>
      </w:tr>
      <w:tr w:rsidR="004D41CA" w14:paraId="40CB3C05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560239B6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77E224031F504F499F4E2D3217AE52F2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E6CD99A" w14:textId="4BC57906" w:rsidR="007D7AE9" w:rsidRDefault="00E67B33" w:rsidP="00634756">
                <w:pPr>
                  <w:spacing w:line="259" w:lineRule="auto"/>
                </w:pPr>
                <w:r>
                  <w:t>07D-003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0E4C4A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DD3D3B0940994E40BCD95FC13ECB2098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3594776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131738F6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04DD7072BA25482B87A035A97C34AA68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CF0E697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06388656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FCA6DBF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0D8DE5625E9F43618607821F56E91DFE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3E121BD" w14:textId="346F9CE6" w:rsidR="007D7AE9" w:rsidRDefault="00E67B33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ED811F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10A1DAEB47A54A52B59960B5F56E0DAF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2364DC9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4852C0B5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45CD25F5C1D44D8781F45FE703464562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9B7AB6F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58B3653F" w14:textId="77777777" w:rsidTr="004D41CA">
        <w:tc>
          <w:tcPr>
            <w:tcW w:w="10790" w:type="dxa"/>
            <w:gridSpan w:val="6"/>
          </w:tcPr>
          <w:p w14:paraId="41864FE2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328F0168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753FFB0C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31B88448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335CAF9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30948E3F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67E5813D9A63475EA0D0303F6FCDE3F6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0EB77F1F" w14:textId="2EEBDCD1" w:rsidR="00634756" w:rsidRDefault="00E67B33" w:rsidP="004D41CA">
                <w:pPr>
                  <w:spacing w:line="259" w:lineRule="auto"/>
                </w:pPr>
                <w:r>
                  <w:t>Initial release.</w:t>
                </w:r>
              </w:p>
            </w:tc>
          </w:sdtContent>
        </w:sdt>
      </w:tr>
      <w:tr w:rsidR="00634756" w:rsidRPr="004D41CA" w14:paraId="02B76844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E21D363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7AA62B24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4E766DA448384DC0A0BE1F834A733BC2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5127B060" w14:textId="23CE782C" w:rsidR="00634756" w:rsidRDefault="00E67B33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38858C27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53D1F3DF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21AEF49A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8419DA384BD441A7B966218458873B0B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765E7B59" w14:textId="178712CA" w:rsidR="00634756" w:rsidRDefault="00E67B33" w:rsidP="004D41CA">
                <w:pPr>
                  <w:spacing w:line="259" w:lineRule="auto"/>
                </w:pPr>
                <w:r>
                  <w:t>Research and development.</w:t>
                </w:r>
              </w:p>
            </w:tc>
          </w:sdtContent>
        </w:sdt>
      </w:tr>
    </w:tbl>
    <w:p w14:paraId="4FEA87BE" w14:textId="77777777" w:rsidR="000A0426" w:rsidRDefault="000A0426">
      <w:pPr>
        <w:spacing w:line="259" w:lineRule="auto"/>
      </w:pPr>
    </w:p>
    <w:p w14:paraId="73666F05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0260216F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3BBDFB58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BDFD68D" wp14:editId="253696F9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44F1EC84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9190250D3A5848CE8CE10B210AF168C7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3CEF5739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00B6763" w14:textId="77777777" w:rsidR="004D41CA" w:rsidRDefault="004D41CA">
      <w:pPr>
        <w:spacing w:line="259" w:lineRule="auto"/>
      </w:pPr>
      <w:r>
        <w:br w:type="page"/>
      </w:r>
    </w:p>
    <w:p w14:paraId="2089F5DE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0025C286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67AA0243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30295A3A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3DA9" w14:textId="18037A9B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A4A87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E51F8" w14:textId="13D791B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836762F">
                <v:shape id="_x0000_i1047" type="#_x0000_t75" style="width:100.25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B433B" w14:textId="5A83920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C60CCA8">
                <v:shape id="_x0000_i1049" type="#_x0000_t75" style="width:100.25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EE163" w14:textId="61BF38D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8980BDD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064A95C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7239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948CE914203A47E6B5E037E5D784E25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9CF408" w14:textId="3C2EA6A7" w:rsidR="00563AB7" w:rsidRPr="0041404C" w:rsidRDefault="00E67B33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20220917114445</w:t>
                </w:r>
              </w:p>
            </w:tc>
          </w:sdtContent>
        </w:sdt>
      </w:tr>
      <w:tr w:rsidR="00563AB7" w:rsidRPr="00CC5B02" w14:paraId="4DD41E6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08F9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50D599A641D1455FA07B2EA7F17EEC3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1726D32" w14:textId="1764FA0D" w:rsidR="00563AB7" w:rsidRPr="0041404C" w:rsidRDefault="008457B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C58FD6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F76B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FB38FC97905A4605BB4213821422701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99B0D45" w14:textId="11181DD6" w:rsidR="00563AB7" w:rsidRPr="0041404C" w:rsidRDefault="008457B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E6081D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D995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BAFC97C245A44BB9A5B6A6E92E1A41B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7F0079B" w14:textId="7ADA986D" w:rsidR="00563AB7" w:rsidRPr="0041404C" w:rsidRDefault="008457B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529883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2590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2C17F2026CD349099E4A8CA17920DF9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2FED477" w14:textId="11056F4E" w:rsidR="00563AB7" w:rsidRPr="0041404C" w:rsidRDefault="008457BD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355B5530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C52D" w14:textId="77777777" w:rsidR="00E67B33" w:rsidRDefault="00E67B33" w:rsidP="002E17B7">
      <w:pPr>
        <w:spacing w:after="0" w:line="240" w:lineRule="auto"/>
      </w:pPr>
      <w:r>
        <w:separator/>
      </w:r>
    </w:p>
  </w:endnote>
  <w:endnote w:type="continuationSeparator" w:id="0">
    <w:p w14:paraId="03E45B41" w14:textId="77777777" w:rsidR="00E67B33" w:rsidRDefault="00E67B33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281672F7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0F8B6A1C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2725AE8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7887AF5E" w14:textId="77777777" w:rsidTr="004A4495">
      <w:trPr>
        <w:jc w:val="right"/>
      </w:trPr>
      <w:sdt>
        <w:sdtPr>
          <w:tag w:val="datetimestamp"/>
          <w:id w:val="-639416851"/>
          <w:placeholder>
            <w:docPart w:val="129549CC842C4DE0AB42BA98E48C0BC4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00452ACD" w14:textId="5EC4D0B4" w:rsidR="006E4D09" w:rsidRDefault="008457BD" w:rsidP="0039368B">
              <w:pPr>
                <w:pStyle w:val="NoSpacing"/>
                <w:jc w:val="right"/>
              </w:pPr>
              <w:r w:rsidRPr="005A498D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085FB27F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C1E63" w14:textId="77777777" w:rsidR="00E67B33" w:rsidRDefault="00E67B33" w:rsidP="002E17B7">
      <w:pPr>
        <w:spacing w:after="0" w:line="240" w:lineRule="auto"/>
      </w:pPr>
      <w:r>
        <w:separator/>
      </w:r>
    </w:p>
  </w:footnote>
  <w:footnote w:type="continuationSeparator" w:id="0">
    <w:p w14:paraId="79ACF3B4" w14:textId="77777777" w:rsidR="00E67B33" w:rsidRDefault="00E67B33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6E5B6048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53ED47B4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3EFBE7FE" wp14:editId="60FFE153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50E4AFFD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70405074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4289AAF5" w14:textId="2DA4E1E0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8457BD">
      <w:rPr>
        <w:noProof/>
        <w:sz w:val="16"/>
        <w:szCs w:val="16"/>
      </w:rPr>
      <w:t>17 September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33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023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57BD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67B33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1B5D3"/>
  <w15:docId w15:val="{3248BA24-9354-434E-805F-C534DB60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99CA575E8F4D4A8D66647474030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ED8EF-BBFA-4EB2-818C-A50799E60CA0}"/>
      </w:docPartPr>
      <w:docPartBody>
        <w:p w:rsidR="00000000" w:rsidRDefault="00D2308D">
          <w:pPr>
            <w:pStyle w:val="5A99CA575E8F4D4A8D66647474030DA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96FB93EE64CC6A95704EF924BA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FEF92-97CE-47FF-AA8A-40ABAE0C21A8}"/>
      </w:docPartPr>
      <w:docPartBody>
        <w:p w:rsidR="00000000" w:rsidRDefault="00D2308D">
          <w:pPr>
            <w:pStyle w:val="FE396FB93EE64CC6A95704EF924BAA6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637982C0D14A4FAF373F3CA0B9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B86A8-00EE-4451-99D3-03C04F595A8E}"/>
      </w:docPartPr>
      <w:docPartBody>
        <w:p w:rsidR="00000000" w:rsidRDefault="00D2308D">
          <w:pPr>
            <w:pStyle w:val="C1637982C0D14A4FAF373F3CA0B9A27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3037977C524FF99D590C7EFF2E8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1D2AF-4D5F-43E2-BC16-C5D654FF2C56}"/>
      </w:docPartPr>
      <w:docPartBody>
        <w:p w:rsidR="00000000" w:rsidRDefault="00D2308D">
          <w:pPr>
            <w:pStyle w:val="CC3037977C524FF99D590C7EFF2E859B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77E224031F504F499F4E2D3217AE5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71-6325-43FB-91C3-D7E8B34BED7E}"/>
      </w:docPartPr>
      <w:docPartBody>
        <w:p w:rsidR="00000000" w:rsidRDefault="00D2308D">
          <w:pPr>
            <w:pStyle w:val="77E224031F504F499F4E2D3217AE52F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3D3B0940994E40BCD95FC13ECB2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FB1E0-37E2-4388-94CD-409A57963B3B}"/>
      </w:docPartPr>
      <w:docPartBody>
        <w:p w:rsidR="00000000" w:rsidRDefault="00D2308D">
          <w:pPr>
            <w:pStyle w:val="DD3D3B0940994E40BCD95FC13ECB209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DD7072BA25482B87A035A97C34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10077-BC02-4746-BF3A-0A40D6B4784F}"/>
      </w:docPartPr>
      <w:docPartBody>
        <w:p w:rsidR="00000000" w:rsidRDefault="00D2308D">
          <w:pPr>
            <w:pStyle w:val="04DD7072BA25482B87A035A97C34AA68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0D8DE5625E9F43618607821F56E91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AAC84-9C3E-4ABE-8341-429391467350}"/>
      </w:docPartPr>
      <w:docPartBody>
        <w:p w:rsidR="00000000" w:rsidRDefault="00D2308D">
          <w:pPr>
            <w:pStyle w:val="0D8DE5625E9F43618607821F56E91DFE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10A1DAEB47A54A52B59960B5F56E0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78B79-9422-4BEE-B8C5-418880802E82}"/>
      </w:docPartPr>
      <w:docPartBody>
        <w:p w:rsidR="00000000" w:rsidRDefault="00D2308D">
          <w:pPr>
            <w:pStyle w:val="10A1DAEB47A54A52B59960B5F56E0DA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D25F5C1D44D8781F45FE703464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31BF6-7ABB-4C71-8C9D-CF3DE7979526}"/>
      </w:docPartPr>
      <w:docPartBody>
        <w:p w:rsidR="00000000" w:rsidRDefault="00D2308D">
          <w:pPr>
            <w:pStyle w:val="45CD25F5C1D44D8781F45FE703464562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67E5813D9A63475EA0D0303F6FCDE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5596F-2E0C-47AA-8253-946BE329642F}"/>
      </w:docPartPr>
      <w:docPartBody>
        <w:p w:rsidR="00000000" w:rsidRDefault="00D2308D">
          <w:pPr>
            <w:pStyle w:val="67E5813D9A63475EA0D0303F6FCDE3F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766DA448384DC0A0BE1F834A733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C65DD-745F-41D5-92D2-103E4C886202}"/>
      </w:docPartPr>
      <w:docPartBody>
        <w:p w:rsidR="00000000" w:rsidRDefault="00D2308D">
          <w:pPr>
            <w:pStyle w:val="4E766DA448384DC0A0BE1F834A733BC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19DA384BD441A7B966218458873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4666F-1657-43E8-ADF4-ED040B955AB1}"/>
      </w:docPartPr>
      <w:docPartBody>
        <w:p w:rsidR="00000000" w:rsidRDefault="00D2308D">
          <w:pPr>
            <w:pStyle w:val="8419DA384BD441A7B966218458873B0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90250D3A5848CE8CE10B210AF16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0D026-34FB-4EBB-BB9F-00E3D1B95B57}"/>
      </w:docPartPr>
      <w:docPartBody>
        <w:p w:rsidR="00000000" w:rsidRDefault="00D2308D">
          <w:pPr>
            <w:pStyle w:val="9190250D3A5848CE8CE10B210AF168C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CE914203A47E6B5E037E5D784E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E52D3-E936-4762-A4B6-62DD8D702CBB}"/>
      </w:docPartPr>
      <w:docPartBody>
        <w:p w:rsidR="00000000" w:rsidRDefault="00D2308D">
          <w:pPr>
            <w:pStyle w:val="948CE914203A47E6B5E037E5D784E25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50D599A641D1455FA07B2EA7F17EE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81734-C1A3-41CA-AD25-E90900BA4E82}"/>
      </w:docPartPr>
      <w:docPartBody>
        <w:p w:rsidR="00000000" w:rsidRDefault="00D2308D">
          <w:pPr>
            <w:pStyle w:val="50D599A641D1455FA07B2EA7F17EEC3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B38FC97905A4605BB42138214227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A9F3-BCC1-48A4-A170-59E37C53C5A4}"/>
      </w:docPartPr>
      <w:docPartBody>
        <w:p w:rsidR="00000000" w:rsidRDefault="00D2308D">
          <w:pPr>
            <w:pStyle w:val="FB38FC97905A4605BB4213821422701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BAFC97C245A44BB9A5B6A6E92E1A4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21542-623F-4856-AF2D-2216C06ABEB7}"/>
      </w:docPartPr>
      <w:docPartBody>
        <w:p w:rsidR="00000000" w:rsidRDefault="00D2308D">
          <w:pPr>
            <w:pStyle w:val="BAFC97C245A44BB9A5B6A6E92E1A41B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C17F2026CD349099E4A8CA17920D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C689F-B5D4-4426-B999-B00918D77500}"/>
      </w:docPartPr>
      <w:docPartBody>
        <w:p w:rsidR="00000000" w:rsidRDefault="00D2308D">
          <w:pPr>
            <w:pStyle w:val="2C17F2026CD349099E4A8CA17920DF9C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129549CC842C4DE0AB42BA98E48C0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9E03C-0608-4DD4-AA36-A81F1DCD0F7C}"/>
      </w:docPartPr>
      <w:docPartBody>
        <w:p w:rsidR="00000000" w:rsidRDefault="00D2308D">
          <w:r w:rsidRPr="005A498D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8D"/>
    <w:rsid w:val="00D2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08D"/>
    <w:rPr>
      <w:color w:val="808080"/>
    </w:rPr>
  </w:style>
  <w:style w:type="paragraph" w:customStyle="1" w:styleId="5A99CA575E8F4D4A8D66647474030DA6">
    <w:name w:val="5A99CA575E8F4D4A8D66647474030DA6"/>
  </w:style>
  <w:style w:type="paragraph" w:customStyle="1" w:styleId="FE396FB93EE64CC6A95704EF924BAA62">
    <w:name w:val="FE396FB93EE64CC6A95704EF924BAA62"/>
  </w:style>
  <w:style w:type="paragraph" w:customStyle="1" w:styleId="C1637982C0D14A4FAF373F3CA0B9A27D">
    <w:name w:val="C1637982C0D14A4FAF373F3CA0B9A27D"/>
  </w:style>
  <w:style w:type="paragraph" w:customStyle="1" w:styleId="CC3037977C524FF99D590C7EFF2E859B">
    <w:name w:val="CC3037977C524FF99D590C7EFF2E859B"/>
  </w:style>
  <w:style w:type="paragraph" w:customStyle="1" w:styleId="77E224031F504F499F4E2D3217AE52F2">
    <w:name w:val="77E224031F504F499F4E2D3217AE52F2"/>
  </w:style>
  <w:style w:type="paragraph" w:customStyle="1" w:styleId="DD3D3B0940994E40BCD95FC13ECB2098">
    <w:name w:val="DD3D3B0940994E40BCD95FC13ECB2098"/>
  </w:style>
  <w:style w:type="paragraph" w:customStyle="1" w:styleId="04DD7072BA25482B87A035A97C34AA68">
    <w:name w:val="04DD7072BA25482B87A035A97C34AA68"/>
  </w:style>
  <w:style w:type="paragraph" w:customStyle="1" w:styleId="0D8DE5625E9F43618607821F56E91DFE">
    <w:name w:val="0D8DE5625E9F43618607821F56E91DFE"/>
  </w:style>
  <w:style w:type="paragraph" w:customStyle="1" w:styleId="10A1DAEB47A54A52B59960B5F56E0DAF">
    <w:name w:val="10A1DAEB47A54A52B59960B5F56E0DAF"/>
  </w:style>
  <w:style w:type="paragraph" w:customStyle="1" w:styleId="45CD25F5C1D44D8781F45FE703464562">
    <w:name w:val="45CD25F5C1D44D8781F45FE703464562"/>
  </w:style>
  <w:style w:type="paragraph" w:customStyle="1" w:styleId="67E5813D9A63475EA0D0303F6FCDE3F6">
    <w:name w:val="67E5813D9A63475EA0D0303F6FCDE3F6"/>
  </w:style>
  <w:style w:type="paragraph" w:customStyle="1" w:styleId="4E766DA448384DC0A0BE1F834A733BC2">
    <w:name w:val="4E766DA448384DC0A0BE1F834A733BC2"/>
  </w:style>
  <w:style w:type="paragraph" w:customStyle="1" w:styleId="8419DA384BD441A7B966218458873B0B">
    <w:name w:val="8419DA384BD441A7B966218458873B0B"/>
  </w:style>
  <w:style w:type="paragraph" w:customStyle="1" w:styleId="9190250D3A5848CE8CE10B210AF168C7">
    <w:name w:val="9190250D3A5848CE8CE10B210AF168C7"/>
  </w:style>
  <w:style w:type="paragraph" w:customStyle="1" w:styleId="948CE914203A47E6B5E037E5D784E253">
    <w:name w:val="948CE914203A47E6B5E037E5D784E253"/>
  </w:style>
  <w:style w:type="paragraph" w:customStyle="1" w:styleId="50D599A641D1455FA07B2EA7F17EEC3D">
    <w:name w:val="50D599A641D1455FA07B2EA7F17EEC3D"/>
  </w:style>
  <w:style w:type="paragraph" w:customStyle="1" w:styleId="FB38FC97905A4605BB42138214227012">
    <w:name w:val="FB38FC97905A4605BB42138214227012"/>
  </w:style>
  <w:style w:type="paragraph" w:customStyle="1" w:styleId="BAFC97C245A44BB9A5B6A6E92E1A41BE">
    <w:name w:val="BAFC97C245A44BB9A5B6A6E92E1A41BE"/>
  </w:style>
  <w:style w:type="paragraph" w:customStyle="1" w:styleId="2C17F2026CD349099E4A8CA17920DF9C">
    <w:name w:val="2C17F2026CD349099E4A8CA17920D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1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2022-09-17T16:44:00Z</cp:lastPrinted>
  <dcterms:created xsi:type="dcterms:W3CDTF">2022-09-17T16:43:00Z</dcterms:created>
  <dcterms:modified xsi:type="dcterms:W3CDTF">2022-09-17T16:44:00Z</dcterms:modified>
</cp:coreProperties>
</file>