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4EEAFA46" w14:textId="77777777" w:rsidTr="004D41CA">
        <w:tc>
          <w:tcPr>
            <w:tcW w:w="10790" w:type="dxa"/>
            <w:gridSpan w:val="6"/>
          </w:tcPr>
          <w:p w14:paraId="5A3218B7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606C6F29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7FBC8CC7878C497891EA37C2749C0BFD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27902872" w14:textId="54875A09" w:rsidR="007D7AE9" w:rsidRDefault="00144676" w:rsidP="00634756">
                <w:pPr>
                  <w:pStyle w:val="Title"/>
                </w:pPr>
                <w:r>
                  <w:rPr>
                    <w:rStyle w:val="TitleChar"/>
                  </w:rPr>
                  <w:t>07D-010</w:t>
                </w:r>
              </w:p>
            </w:tc>
          </w:sdtContent>
        </w:sdt>
      </w:tr>
      <w:tr w:rsidR="00D24BB8" w14:paraId="1A86110C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AF15841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23BA6C07C28146C3B06C3FF504F42564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7D37FB7" w14:textId="289430DF" w:rsidR="007D7AE9" w:rsidRDefault="00144676" w:rsidP="00634756">
                <w:pPr>
                  <w:spacing w:line="259" w:lineRule="auto"/>
                </w:pPr>
                <w:r>
                  <w:t>1011</w:t>
                </w:r>
              </w:p>
            </w:tc>
          </w:sdtContent>
        </w:sdt>
        <w:tc>
          <w:tcPr>
            <w:tcW w:w="1799" w:type="dxa"/>
            <w:vAlign w:val="center"/>
          </w:tcPr>
          <w:p w14:paraId="67D781F8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15D20C91BF2D4D0DAFA4C481D7EA1875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1A1F5E9" w14:textId="274FBCF2" w:rsidR="007D7AE9" w:rsidRDefault="00144676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4D63DE4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2A5DFE514B144271A33D9A72FABD0937"/>
            </w:placeholder>
            <w:date w:fullDate="2022-09-17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B536CEA" w14:textId="43BBF98C" w:rsidR="007D7AE9" w:rsidRDefault="00144676" w:rsidP="00634756">
                <w:pPr>
                  <w:spacing w:line="259" w:lineRule="auto"/>
                </w:pPr>
                <w:r>
                  <w:t>17Sep2022</w:t>
                </w:r>
              </w:p>
            </w:tc>
          </w:sdtContent>
        </w:sdt>
      </w:tr>
      <w:tr w:rsidR="004D41CA" w14:paraId="479CC395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2448AA24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B6DF8FFE84EE487E96930A507BA14464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2B3E413" w14:textId="2A141E73" w:rsidR="007D7AE9" w:rsidRDefault="00144676" w:rsidP="00634756">
                <w:pPr>
                  <w:spacing w:line="259" w:lineRule="auto"/>
                </w:pPr>
                <w:r>
                  <w:t>07D-010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A415AD6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A122926A548543E88DF2F8C598493D31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846847B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24553A2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642FE5132EFE42A4A01C21CA9477AE94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4A3B67D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5B89A30C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640813CD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A1953F6D3CEE412CBCF87270F514CA8B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4EC9629" w14:textId="650F3FFB" w:rsidR="007D7AE9" w:rsidRDefault="00144676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34971F2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DCF27576A6C7435AA8B3AD6F2B5BC821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3A51C97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0046B83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A31E6E75131548949B82B080AAB32C4A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4166E13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3780C789" w14:textId="77777777" w:rsidTr="004D41CA">
        <w:tc>
          <w:tcPr>
            <w:tcW w:w="10790" w:type="dxa"/>
            <w:gridSpan w:val="6"/>
          </w:tcPr>
          <w:p w14:paraId="4A40EAE9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06D7BAB5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627392E8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4A9E0519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D225EDD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6239AC84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622ED95E4F4E43EF9002C7B6A1C596F0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2B366E7E" w14:textId="6DEE1AB4" w:rsidR="00634756" w:rsidRDefault="00144676" w:rsidP="004D41CA">
                <w:pPr>
                  <w:spacing w:line="259" w:lineRule="auto"/>
                </w:pPr>
                <w:r>
                  <w:t>Initial release.</w:t>
                </w:r>
              </w:p>
            </w:tc>
          </w:sdtContent>
        </w:sdt>
      </w:tr>
      <w:tr w:rsidR="00634756" w:rsidRPr="004D41CA" w14:paraId="57B0C994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599C2E80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7F4B45C7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57D5DB809F7A46949B5B2E2B0EF97EB4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34320DE1" w14:textId="26263F32" w:rsidR="00634756" w:rsidRDefault="00144676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54D2E639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05C0E9B8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08A4B9B2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0DBC7677A86047E2AFB5772164B1EB1F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39D70341" w14:textId="1DB5DD84" w:rsidR="00634756" w:rsidRDefault="00144676" w:rsidP="004D41CA">
                <w:pPr>
                  <w:spacing w:line="259" w:lineRule="auto"/>
                </w:pPr>
                <w:r>
                  <w:t>Research and development.</w:t>
                </w:r>
              </w:p>
            </w:tc>
          </w:sdtContent>
        </w:sdt>
      </w:tr>
    </w:tbl>
    <w:p w14:paraId="3274966A" w14:textId="77777777" w:rsidR="000A0426" w:rsidRDefault="000A0426">
      <w:pPr>
        <w:spacing w:line="259" w:lineRule="auto"/>
      </w:pPr>
    </w:p>
    <w:p w14:paraId="3DBB358D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3BB598C0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52024248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77D5027" wp14:editId="2D78CD53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0212E8BF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2CEFD709DB3C44EF845ABBD77D782C02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40B1DA5D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A779B63" w14:textId="77777777" w:rsidR="004D41CA" w:rsidRDefault="004D41CA">
      <w:pPr>
        <w:spacing w:line="259" w:lineRule="auto"/>
      </w:pPr>
      <w:r>
        <w:br w:type="page"/>
      </w:r>
    </w:p>
    <w:p w14:paraId="4991010E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362F93A2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5AE249A1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6C2F596A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F8824" w14:textId="145ABBAE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E69A4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6A232" w14:textId="3DB011C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5E6CFF0">
                <v:shape id="_x0000_i1047" type="#_x0000_t75" style="width:100.25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93F30" w14:textId="7EB8483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2C3E443">
                <v:shape id="_x0000_i1049" type="#_x0000_t75" style="width:100.25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A0B45" w14:textId="73AE38E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018890D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3E2D454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6216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B9E9EBD1117E46BBBEC6CFDF771690F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7BB7968" w14:textId="4A1DBBAB" w:rsidR="00563AB7" w:rsidRPr="0041404C" w:rsidRDefault="00144676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20220917225316</w:t>
                </w:r>
              </w:p>
            </w:tc>
          </w:sdtContent>
        </w:sdt>
      </w:tr>
      <w:tr w:rsidR="00563AB7" w:rsidRPr="00CC5B02" w14:paraId="041E75F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86F7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12320E9094854142ABF6894B1467BE2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96A0A6B" w14:textId="589BEF1A" w:rsidR="00563AB7" w:rsidRPr="0041404C" w:rsidRDefault="00B205A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2BC4B3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FC54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10EE13B9C29A4DAD8E6B4E6065D0D09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F5FA150" w14:textId="73AFFAEA" w:rsidR="00563AB7" w:rsidRPr="0041404C" w:rsidRDefault="00B205A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237FF9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E259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459A0C01491D41BAADBB18DF1DAB1C0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A14FCED" w14:textId="652A5C39" w:rsidR="00563AB7" w:rsidRPr="0041404C" w:rsidRDefault="00B205A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9FED7E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5287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1B13FF0B8E6F4CF0BEA693465B454419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2FEF4B7" w14:textId="7B234C08" w:rsidR="00563AB7" w:rsidRPr="0041404C" w:rsidRDefault="00B205AE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40ACFD46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09C3" w14:textId="77777777" w:rsidR="00144676" w:rsidRDefault="00144676" w:rsidP="002E17B7">
      <w:pPr>
        <w:spacing w:after="0" w:line="240" w:lineRule="auto"/>
      </w:pPr>
      <w:r>
        <w:separator/>
      </w:r>
    </w:p>
  </w:endnote>
  <w:endnote w:type="continuationSeparator" w:id="0">
    <w:p w14:paraId="353240B7" w14:textId="77777777" w:rsidR="00144676" w:rsidRDefault="00144676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57BC713C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4D3DAD4E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522E5D41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041A9377" w14:textId="77777777" w:rsidTr="004A4495">
      <w:trPr>
        <w:jc w:val="right"/>
      </w:trPr>
      <w:sdt>
        <w:sdtPr>
          <w:tag w:val="datetimestamp"/>
          <w:id w:val="-639416851"/>
          <w:placeholder>
            <w:docPart w:val="A88172F7157940DABD36E9EB2E5D429B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7350F6D7" w14:textId="1E55876C" w:rsidR="006E4D09" w:rsidRDefault="00B205AE" w:rsidP="0039368B">
              <w:pPr>
                <w:pStyle w:val="NoSpacing"/>
                <w:jc w:val="right"/>
              </w:pPr>
              <w:r w:rsidRPr="00D352D9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0A97EB5D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7FBB" w14:textId="77777777" w:rsidR="00144676" w:rsidRDefault="00144676" w:rsidP="002E17B7">
      <w:pPr>
        <w:spacing w:after="0" w:line="240" w:lineRule="auto"/>
      </w:pPr>
      <w:r>
        <w:separator/>
      </w:r>
    </w:p>
  </w:footnote>
  <w:footnote w:type="continuationSeparator" w:id="0">
    <w:p w14:paraId="75682D41" w14:textId="77777777" w:rsidR="00144676" w:rsidRDefault="00144676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1C50DD8A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116562DE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0D4F2661" wp14:editId="30801488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798EA5AD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7076E58A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654FBB17" w14:textId="3F26DC1B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B205AE">
      <w:rPr>
        <w:noProof/>
        <w:sz w:val="16"/>
        <w:szCs w:val="16"/>
      </w:rPr>
      <w:t>17 September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76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4676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05A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3DEA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7413B"/>
  <w15:docId w15:val="{91F6A14E-7A16-47C1-A626-39C31AFC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BC8CC7878C497891EA37C2749C0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4C1E6-7E87-47AC-A069-F3579D184205}"/>
      </w:docPartPr>
      <w:docPartBody>
        <w:p w:rsidR="00000000" w:rsidRDefault="007847D6">
          <w:pPr>
            <w:pStyle w:val="7FBC8CC7878C497891EA37C2749C0BF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BA6C07C28146C3B06C3FF504F42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DDE77-5E1B-4DB3-AC87-B5EA7408B0F3}"/>
      </w:docPartPr>
      <w:docPartBody>
        <w:p w:rsidR="00000000" w:rsidRDefault="007847D6">
          <w:pPr>
            <w:pStyle w:val="23BA6C07C28146C3B06C3FF504F4256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20C91BF2D4D0DAFA4C481D7EA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CF871-70A7-4736-9511-6F66D132259B}"/>
      </w:docPartPr>
      <w:docPartBody>
        <w:p w:rsidR="00000000" w:rsidRDefault="007847D6">
          <w:pPr>
            <w:pStyle w:val="15D20C91BF2D4D0DAFA4C481D7EA187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5DFE514B144271A33D9A72FABD0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27B40-2C3A-4CE8-A89D-0AF8BA846056}"/>
      </w:docPartPr>
      <w:docPartBody>
        <w:p w:rsidR="00000000" w:rsidRDefault="007847D6">
          <w:pPr>
            <w:pStyle w:val="2A5DFE514B144271A33D9A72FABD0937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B6DF8FFE84EE487E96930A507BA14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49D43-7DA5-4E34-ABBA-592DEF884D6D}"/>
      </w:docPartPr>
      <w:docPartBody>
        <w:p w:rsidR="00000000" w:rsidRDefault="007847D6">
          <w:pPr>
            <w:pStyle w:val="B6DF8FFE84EE487E96930A507BA1446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22926A548543E88DF2F8C598493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1950-83D6-4A92-9B55-146B4B881FFC}"/>
      </w:docPartPr>
      <w:docPartBody>
        <w:p w:rsidR="00000000" w:rsidRDefault="007847D6">
          <w:pPr>
            <w:pStyle w:val="A122926A548543E88DF2F8C598493D3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2FE5132EFE42A4A01C21CA9477A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F5A5-4FBA-4DCB-B525-52E0D97892DF}"/>
      </w:docPartPr>
      <w:docPartBody>
        <w:p w:rsidR="00000000" w:rsidRDefault="007847D6">
          <w:pPr>
            <w:pStyle w:val="642FE5132EFE42A4A01C21CA9477AE94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A1953F6D3CEE412CBCF87270F514C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1FA77-AE1D-4B31-AD9B-123B163083C3}"/>
      </w:docPartPr>
      <w:docPartBody>
        <w:p w:rsidR="00000000" w:rsidRDefault="007847D6">
          <w:pPr>
            <w:pStyle w:val="A1953F6D3CEE412CBCF87270F514CA8B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DCF27576A6C7435AA8B3AD6F2B5BC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34B77-928B-4C23-8FE2-396B57B79321}"/>
      </w:docPartPr>
      <w:docPartBody>
        <w:p w:rsidR="00000000" w:rsidRDefault="007847D6">
          <w:pPr>
            <w:pStyle w:val="DCF27576A6C7435AA8B3AD6F2B5BC82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1E6E75131548949B82B080AAB32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17606-C1B9-4BE4-A70A-131124AF4CDA}"/>
      </w:docPartPr>
      <w:docPartBody>
        <w:p w:rsidR="00000000" w:rsidRDefault="007847D6">
          <w:pPr>
            <w:pStyle w:val="A31E6E75131548949B82B080AAB32C4A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622ED95E4F4E43EF9002C7B6A1C59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C7501-CE53-49A0-B9D7-24E5B634606B}"/>
      </w:docPartPr>
      <w:docPartBody>
        <w:p w:rsidR="00000000" w:rsidRDefault="007847D6">
          <w:pPr>
            <w:pStyle w:val="622ED95E4F4E43EF9002C7B6A1C596F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D5DB809F7A46949B5B2E2B0EF97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67E05-CA62-4B7F-B6B6-07BCF4DA9274}"/>
      </w:docPartPr>
      <w:docPartBody>
        <w:p w:rsidR="00000000" w:rsidRDefault="007847D6">
          <w:pPr>
            <w:pStyle w:val="57D5DB809F7A46949B5B2E2B0EF97EB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BC7677A86047E2AFB5772164B1E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3D77-44E5-465C-8993-C284F266087C}"/>
      </w:docPartPr>
      <w:docPartBody>
        <w:p w:rsidR="00000000" w:rsidRDefault="007847D6">
          <w:pPr>
            <w:pStyle w:val="0DBC7677A86047E2AFB5772164B1EB1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EFD709DB3C44EF845ABBD77D78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9092-5EFF-4731-8E3F-EF97BA5F3C91}"/>
      </w:docPartPr>
      <w:docPartBody>
        <w:p w:rsidR="00000000" w:rsidRDefault="007847D6">
          <w:pPr>
            <w:pStyle w:val="2CEFD709DB3C44EF845ABBD77D782C0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E9EBD1117E46BBBEC6CFDF77169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EA5B3-869E-41FB-814B-745D0863E54C}"/>
      </w:docPartPr>
      <w:docPartBody>
        <w:p w:rsidR="00000000" w:rsidRDefault="007847D6">
          <w:pPr>
            <w:pStyle w:val="B9E9EBD1117E46BBBEC6CFDF771690F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2320E9094854142ABF6894B1467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3AC57-4E21-4C91-9A32-14DBA12C04D2}"/>
      </w:docPartPr>
      <w:docPartBody>
        <w:p w:rsidR="00000000" w:rsidRDefault="007847D6">
          <w:pPr>
            <w:pStyle w:val="12320E9094854142ABF6894B1467BE2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0EE13B9C29A4DAD8E6B4E6065D0D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E147-0022-4352-BE3D-CFAAC8B21DF4}"/>
      </w:docPartPr>
      <w:docPartBody>
        <w:p w:rsidR="00000000" w:rsidRDefault="007847D6">
          <w:pPr>
            <w:pStyle w:val="10EE13B9C29A4DAD8E6B4E6065D0D09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59A0C01491D41BAADBB18DF1DAB1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A3D54-2219-471D-ACD6-351147040185}"/>
      </w:docPartPr>
      <w:docPartBody>
        <w:p w:rsidR="00000000" w:rsidRDefault="007847D6">
          <w:pPr>
            <w:pStyle w:val="459A0C01491D41BAADBB18DF1DAB1C0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B13FF0B8E6F4CF0BEA693465B454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7DA71-74AE-4468-B466-D126125DBB89}"/>
      </w:docPartPr>
      <w:docPartBody>
        <w:p w:rsidR="00000000" w:rsidRDefault="007847D6">
          <w:pPr>
            <w:pStyle w:val="1B13FF0B8E6F4CF0BEA693465B454419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A88172F7157940DABD36E9EB2E5D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77CA3-BCDE-4555-9C0E-8DE8384E57AE}"/>
      </w:docPartPr>
      <w:docPartBody>
        <w:p w:rsidR="00000000" w:rsidRDefault="007847D6">
          <w:r w:rsidRPr="00D352D9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D6"/>
    <w:rsid w:val="0078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7D6"/>
    <w:rPr>
      <w:color w:val="808080"/>
    </w:rPr>
  </w:style>
  <w:style w:type="paragraph" w:customStyle="1" w:styleId="7FBC8CC7878C497891EA37C2749C0BFD">
    <w:name w:val="7FBC8CC7878C497891EA37C2749C0BFD"/>
  </w:style>
  <w:style w:type="paragraph" w:customStyle="1" w:styleId="23BA6C07C28146C3B06C3FF504F42564">
    <w:name w:val="23BA6C07C28146C3B06C3FF504F42564"/>
  </w:style>
  <w:style w:type="paragraph" w:customStyle="1" w:styleId="15D20C91BF2D4D0DAFA4C481D7EA1875">
    <w:name w:val="15D20C91BF2D4D0DAFA4C481D7EA1875"/>
  </w:style>
  <w:style w:type="paragraph" w:customStyle="1" w:styleId="2A5DFE514B144271A33D9A72FABD0937">
    <w:name w:val="2A5DFE514B144271A33D9A72FABD0937"/>
  </w:style>
  <w:style w:type="paragraph" w:customStyle="1" w:styleId="B6DF8FFE84EE487E96930A507BA14464">
    <w:name w:val="B6DF8FFE84EE487E96930A507BA14464"/>
  </w:style>
  <w:style w:type="paragraph" w:customStyle="1" w:styleId="A122926A548543E88DF2F8C598493D31">
    <w:name w:val="A122926A548543E88DF2F8C598493D31"/>
  </w:style>
  <w:style w:type="paragraph" w:customStyle="1" w:styleId="642FE5132EFE42A4A01C21CA9477AE94">
    <w:name w:val="642FE5132EFE42A4A01C21CA9477AE94"/>
  </w:style>
  <w:style w:type="paragraph" w:customStyle="1" w:styleId="A1953F6D3CEE412CBCF87270F514CA8B">
    <w:name w:val="A1953F6D3CEE412CBCF87270F514CA8B"/>
  </w:style>
  <w:style w:type="paragraph" w:customStyle="1" w:styleId="DCF27576A6C7435AA8B3AD6F2B5BC821">
    <w:name w:val="DCF27576A6C7435AA8B3AD6F2B5BC821"/>
  </w:style>
  <w:style w:type="paragraph" w:customStyle="1" w:styleId="A31E6E75131548949B82B080AAB32C4A">
    <w:name w:val="A31E6E75131548949B82B080AAB32C4A"/>
  </w:style>
  <w:style w:type="paragraph" w:customStyle="1" w:styleId="622ED95E4F4E43EF9002C7B6A1C596F0">
    <w:name w:val="622ED95E4F4E43EF9002C7B6A1C596F0"/>
  </w:style>
  <w:style w:type="paragraph" w:customStyle="1" w:styleId="57D5DB809F7A46949B5B2E2B0EF97EB4">
    <w:name w:val="57D5DB809F7A46949B5B2E2B0EF97EB4"/>
  </w:style>
  <w:style w:type="paragraph" w:customStyle="1" w:styleId="0DBC7677A86047E2AFB5772164B1EB1F">
    <w:name w:val="0DBC7677A86047E2AFB5772164B1EB1F"/>
  </w:style>
  <w:style w:type="paragraph" w:customStyle="1" w:styleId="2CEFD709DB3C44EF845ABBD77D782C02">
    <w:name w:val="2CEFD709DB3C44EF845ABBD77D782C02"/>
  </w:style>
  <w:style w:type="paragraph" w:customStyle="1" w:styleId="B9E9EBD1117E46BBBEC6CFDF771690FB">
    <w:name w:val="B9E9EBD1117E46BBBEC6CFDF771690FB"/>
  </w:style>
  <w:style w:type="paragraph" w:customStyle="1" w:styleId="12320E9094854142ABF6894B1467BE21">
    <w:name w:val="12320E9094854142ABF6894B1467BE21"/>
  </w:style>
  <w:style w:type="paragraph" w:customStyle="1" w:styleId="10EE13B9C29A4DAD8E6B4E6065D0D098">
    <w:name w:val="10EE13B9C29A4DAD8E6B4E6065D0D098"/>
  </w:style>
  <w:style w:type="paragraph" w:customStyle="1" w:styleId="459A0C01491D41BAADBB18DF1DAB1C06">
    <w:name w:val="459A0C01491D41BAADBB18DF1DAB1C06"/>
  </w:style>
  <w:style w:type="paragraph" w:customStyle="1" w:styleId="1B13FF0B8E6F4CF0BEA693465B454419">
    <w:name w:val="1B13FF0B8E6F4CF0BEA693465B454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1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2022-09-18T03:53:00Z</cp:lastPrinted>
  <dcterms:created xsi:type="dcterms:W3CDTF">2022-09-18T03:52:00Z</dcterms:created>
  <dcterms:modified xsi:type="dcterms:W3CDTF">2022-09-18T03:53:00Z</dcterms:modified>
</cp:coreProperties>
</file>