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7A1D1986" w14:textId="77777777" w:rsidTr="004D41CA">
        <w:tc>
          <w:tcPr>
            <w:tcW w:w="10790" w:type="dxa"/>
            <w:gridSpan w:val="6"/>
          </w:tcPr>
          <w:p w14:paraId="78F56B2A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60F7662D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A6D18E70E36045EDA37257F2856AE9E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49691FD7" w14:textId="25EFDFC3" w:rsidR="007D7AE9" w:rsidRDefault="007F44B3" w:rsidP="00634756">
                <w:pPr>
                  <w:pStyle w:val="Title"/>
                </w:pPr>
                <w:r>
                  <w:rPr>
                    <w:rStyle w:val="TitleChar"/>
                  </w:rPr>
                  <w:t>04A-005</w:t>
                </w:r>
              </w:p>
            </w:tc>
          </w:sdtContent>
        </w:sdt>
      </w:tr>
      <w:tr w:rsidR="00D24BB8" w14:paraId="4C862FA5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E17BBD8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F2E09ED8ACEE48858BAF84926D00DC0C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8E0BBC" w14:textId="3F432C9A" w:rsidR="007D7AE9" w:rsidRDefault="007F44B3" w:rsidP="00634756">
                <w:pPr>
                  <w:spacing w:line="259" w:lineRule="auto"/>
                </w:pPr>
                <w:r>
                  <w:t>1002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76502F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F8BF68037A3E4DED812EC95773962AE7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92F8524" w14:textId="4A4502D4" w:rsidR="007D7AE9" w:rsidRDefault="007F44B3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7F136D8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AA617DBDB6FD42D190ABFB5E94396F72"/>
            </w:placeholder>
            <w:date w:fullDate="2022-09-02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75D9768" w14:textId="5D487B28" w:rsidR="007D7AE9" w:rsidRDefault="007F44B3" w:rsidP="00634756">
                <w:pPr>
                  <w:spacing w:line="259" w:lineRule="auto"/>
                </w:pPr>
                <w:r>
                  <w:t>02Sep2022</w:t>
                </w:r>
              </w:p>
            </w:tc>
          </w:sdtContent>
        </w:sdt>
      </w:tr>
      <w:tr w:rsidR="004D41CA" w14:paraId="4A703122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52DEB5FD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E956723B94B042CFAD1A358180D8B48F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4F89E13" w14:textId="0B67B854" w:rsidR="007D7AE9" w:rsidRDefault="007F44B3" w:rsidP="00634756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0D51FB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CCC12778B31343ABB0B607BD580A3960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B2E56AB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1BBFB7E3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D0B041E21A824C009C4132D259E58C16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4FE4A2C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1577BB86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D19B334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CBAD6EA7498B46CE821A4375414F8795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DFCA12A" w14:textId="4F83A09C" w:rsidR="007D7AE9" w:rsidRDefault="007F44B3" w:rsidP="00634756">
                <w:pPr>
                  <w:spacing w:line="259" w:lineRule="auto"/>
                </w:pPr>
                <w:r>
                  <w:t>B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FBFA8D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426E5D1350CD4B4D870954B7DCC0DDCA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6BD1F30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062618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6E1AD287291F40D4ABB4B01343A9DB4F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9448A3B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19ECFD7F" w14:textId="77777777" w:rsidTr="004D41CA">
        <w:tc>
          <w:tcPr>
            <w:tcW w:w="10790" w:type="dxa"/>
            <w:gridSpan w:val="6"/>
          </w:tcPr>
          <w:p w14:paraId="2D61BF19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43BE44E0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33C5BBB1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42DB991E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5651B77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4AF72589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3F221B33DFA74186B59B1FA93B953BD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D8DFB85" w14:textId="7620D487" w:rsidR="00634756" w:rsidRDefault="007F44B3" w:rsidP="004D41CA">
                <w:pPr>
                  <w:spacing w:line="259" w:lineRule="auto"/>
                </w:pPr>
                <w:r>
                  <w:t>Initial release.</w:t>
                </w:r>
                <w:r>
                  <w:br/>
                  <w:t>Revision letter is B due to previously manufactured prototype.</w:t>
                </w:r>
              </w:p>
            </w:tc>
          </w:sdtContent>
        </w:sdt>
      </w:tr>
      <w:tr w:rsidR="00634756" w:rsidRPr="004D41CA" w14:paraId="5954ED5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667DB4E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77E6902A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4E6AEFFA985D4E44B7A75182B29FDB27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A2210AD" w14:textId="6735FC79" w:rsidR="00634756" w:rsidRDefault="007F44B3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1A82D0A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3359AD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25D35D2D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87EEB63D0E284E0C81E839BD7D536941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278B4B45" w14:textId="62F3CA4B" w:rsidR="00634756" w:rsidRDefault="007F44B3" w:rsidP="004D41CA">
                <w:pPr>
                  <w:spacing w:line="259" w:lineRule="auto"/>
                </w:pPr>
                <w:r>
                  <w:t>Product development</w:t>
                </w:r>
              </w:p>
            </w:tc>
          </w:sdtContent>
        </w:sdt>
      </w:tr>
    </w:tbl>
    <w:p w14:paraId="38AA4949" w14:textId="77777777" w:rsidR="000A0426" w:rsidRDefault="000A0426">
      <w:pPr>
        <w:spacing w:line="259" w:lineRule="auto"/>
      </w:pPr>
    </w:p>
    <w:p w14:paraId="77CA495C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4BE6B101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266D5871" w14:textId="16325316" w:rsidR="000A75AD" w:rsidRDefault="00C543E0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A65B248" wp14:editId="105DEA37">
                      <wp:extent cx="6540846" cy="5237531"/>
                      <wp:effectExtent l="0" t="0" r="0" b="127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56192" cy="5249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5636A311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A9521F2D628B4122808515C7F8BA47E3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6C2157EA" w14:textId="39E577E2" w:rsidR="000A75AD" w:rsidRDefault="00067BAE" w:rsidP="000A75AD">
                <w:pPr>
                  <w:spacing w:line="259" w:lineRule="auto"/>
                  <w:jc w:val="center"/>
                </w:pPr>
                <w:r>
                  <w:t>02SEP2020 Schematic Draft</w:t>
                </w:r>
              </w:p>
            </w:tc>
          </w:sdtContent>
        </w:sdt>
      </w:tr>
    </w:tbl>
    <w:p w14:paraId="091AB525" w14:textId="77777777" w:rsidR="004D41CA" w:rsidRDefault="004D41CA">
      <w:pPr>
        <w:spacing w:line="259" w:lineRule="auto"/>
      </w:pPr>
      <w:r>
        <w:br w:type="page"/>
      </w:r>
    </w:p>
    <w:p w14:paraId="60A40A7B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0EA64DF9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1032F9D0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37FEED7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9FFC8" w14:textId="0804854A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64922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in;height:24pt" o:ole="">
                  <v:imagedata r:id="rId9" o:title=""/>
                </v:shape>
                <w:control r:id="rId10" w:name="saveButton" w:shapeid="_x0000_i1054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66995" w14:textId="591E05F5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EC26B08">
                <v:shape id="_x0000_i1051" type="#_x0000_t75" style="width:100.3pt;height:24pt" o:ole="">
                  <v:imagedata r:id="rId11" o:title=""/>
                </v:shape>
                <w:control r:id="rId12" w:name="saveAndCloseButton" w:shapeid="_x0000_i105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D4F5F" w14:textId="36D158C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390E501">
                <v:shape id="_x0000_i1052" type="#_x0000_t75" style="width:100.3pt;height:24pt" o:ole="">
                  <v:imagedata r:id="rId13" o:title=""/>
                </v:shape>
                <w:control r:id="rId14" w:name="closeWithoutSavingButton" w:shapeid="_x0000_i1052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ACBF9" w14:textId="74F45F3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8AE1BB3">
                <v:shape id="_x0000_i1053" type="#_x0000_t75" style="width:1in;height:24pt" o:ole="">
                  <v:imagedata r:id="rId15" o:title=""/>
                </v:shape>
                <w:control r:id="rId16" w:name="deleteButton" w:shapeid="_x0000_i1053"/>
              </w:object>
            </w:r>
          </w:p>
        </w:tc>
      </w:tr>
      <w:tr w:rsidR="00563AB7" w:rsidRPr="00CC5B02" w14:paraId="33A3592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A90B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B11CAB73CAF8458897BB292B86DF24A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8E7174" w14:textId="0E51CC8C" w:rsidR="00563AB7" w:rsidRPr="0041404C" w:rsidRDefault="007F44B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20220902213135</w:t>
                </w:r>
              </w:p>
            </w:tc>
          </w:sdtContent>
        </w:sdt>
      </w:tr>
      <w:tr w:rsidR="00563AB7" w:rsidRPr="00CC5B02" w14:paraId="1CA66C4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07AE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0D069F4EC95F4ABC9CD5679C2EE5B82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3988155" w14:textId="5D3B043E" w:rsidR="00563AB7" w:rsidRPr="0041404C" w:rsidRDefault="002D2B3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9FA3A1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985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7F76E5F12E814EE7B81D86660F90FEF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014D2C" w14:textId="7E716650" w:rsidR="00563AB7" w:rsidRPr="0041404C" w:rsidRDefault="002D2B3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D64C22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4866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98FF05562DA34D79B56B7CC24B7A390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F4621C" w14:textId="42943B80" w:rsidR="00563AB7" w:rsidRPr="0041404C" w:rsidRDefault="002D2B3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9AC07F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A623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9862E283C46E44DC83E5FCE9A696AE6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1682FD" w14:textId="732E6725" w:rsidR="00563AB7" w:rsidRPr="0041404C" w:rsidRDefault="002D2B3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27B96ED6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AFFF" w14:textId="77777777" w:rsidR="007F44B3" w:rsidRDefault="007F44B3" w:rsidP="002E17B7">
      <w:pPr>
        <w:spacing w:after="0" w:line="240" w:lineRule="auto"/>
      </w:pPr>
      <w:r>
        <w:separator/>
      </w:r>
    </w:p>
  </w:endnote>
  <w:endnote w:type="continuationSeparator" w:id="0">
    <w:p w14:paraId="08D665BF" w14:textId="77777777" w:rsidR="007F44B3" w:rsidRDefault="007F44B3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FBF5487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1141F47B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A4CCF74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D3EFB8A" w14:textId="77777777" w:rsidTr="004A4495">
      <w:trPr>
        <w:jc w:val="right"/>
      </w:trPr>
      <w:sdt>
        <w:sdtPr>
          <w:tag w:val="datetimestamp"/>
          <w:id w:val="-639416851"/>
          <w:placeholder>
            <w:docPart w:val="836694F6491B44C7A1F81FD39DEB6233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A1AB282" w14:textId="066F8788" w:rsidR="006E4D09" w:rsidRDefault="002D2B33" w:rsidP="0039368B">
              <w:pPr>
                <w:pStyle w:val="NoSpacing"/>
                <w:jc w:val="right"/>
              </w:pPr>
              <w:r w:rsidRPr="00AD6A6F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444E6EC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6EAF" w14:textId="77777777" w:rsidR="007F44B3" w:rsidRDefault="007F44B3" w:rsidP="002E17B7">
      <w:pPr>
        <w:spacing w:after="0" w:line="240" w:lineRule="auto"/>
      </w:pPr>
      <w:r>
        <w:separator/>
      </w:r>
    </w:p>
  </w:footnote>
  <w:footnote w:type="continuationSeparator" w:id="0">
    <w:p w14:paraId="5352E76C" w14:textId="77777777" w:rsidR="007F44B3" w:rsidRDefault="007F44B3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9356C98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2D34FEA0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72C421FE" wp14:editId="69590562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5190C66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0CFDA1D0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119400BA" w14:textId="3748199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C543E0">
      <w:rPr>
        <w:noProof/>
        <w:sz w:val="16"/>
        <w:szCs w:val="16"/>
      </w:rPr>
      <w:t>3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B3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67BAE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4B8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2D3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2B33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4F64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7F44B3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43E0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6076758"/>
  <w15:docId w15:val="{3C355FEA-5451-4F15-809E-9351BCC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D18E70E36045EDA37257F2856AE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7E0D-D4EF-474C-858A-542FBFB6A791}"/>
      </w:docPartPr>
      <w:docPartBody>
        <w:p w:rsidR="0080394E" w:rsidRDefault="00E62E62">
          <w:pPr>
            <w:pStyle w:val="A6D18E70E36045EDA37257F2856AE9E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E09ED8ACEE48858BAF84926D00D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9166-D39F-41CD-BEA9-E2814CFE8B2A}"/>
      </w:docPartPr>
      <w:docPartBody>
        <w:p w:rsidR="0080394E" w:rsidRDefault="00E62E62">
          <w:pPr>
            <w:pStyle w:val="F2E09ED8ACEE48858BAF84926D00DC0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BF68037A3E4DED812EC9577396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3CFDB-E248-4F92-8B23-B2479D4D23FC}"/>
      </w:docPartPr>
      <w:docPartBody>
        <w:p w:rsidR="0080394E" w:rsidRDefault="00E62E62">
          <w:pPr>
            <w:pStyle w:val="F8BF68037A3E4DED812EC95773962AE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17DBDB6FD42D190ABFB5E94396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5E2A9-C5AF-4369-AB17-8D469FE7F837}"/>
      </w:docPartPr>
      <w:docPartBody>
        <w:p w:rsidR="0080394E" w:rsidRDefault="00E62E62">
          <w:pPr>
            <w:pStyle w:val="AA617DBDB6FD42D190ABFB5E94396F7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56723B94B042CFAD1A358180D8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6FF9F-68C1-4AFE-987B-D764A2A740B3}"/>
      </w:docPartPr>
      <w:docPartBody>
        <w:p w:rsidR="0080394E" w:rsidRDefault="00E62E62">
          <w:pPr>
            <w:pStyle w:val="E956723B94B042CFAD1A358180D8B48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2778B31343ABB0B607BD580A3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87047-A822-4963-9F58-2FC6D14413AC}"/>
      </w:docPartPr>
      <w:docPartBody>
        <w:p w:rsidR="0080394E" w:rsidRDefault="00E62E62">
          <w:pPr>
            <w:pStyle w:val="CCC12778B31343ABB0B607BD580A396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041E21A824C009C4132D259E5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0D13F-0277-47D3-AFA2-B1C3E85BB1A8}"/>
      </w:docPartPr>
      <w:docPartBody>
        <w:p w:rsidR="0080394E" w:rsidRDefault="00E62E62">
          <w:pPr>
            <w:pStyle w:val="D0B041E21A824C009C4132D259E58C16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BAD6EA7498B46CE821A4375414F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0B1A-2005-48E3-AF6B-D80936805770}"/>
      </w:docPartPr>
      <w:docPartBody>
        <w:p w:rsidR="0080394E" w:rsidRDefault="00E62E62">
          <w:pPr>
            <w:pStyle w:val="CBAD6EA7498B46CE821A4375414F879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E5D1350CD4B4D870954B7DCC0D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E696-0098-4915-9150-D203FD681C53}"/>
      </w:docPartPr>
      <w:docPartBody>
        <w:p w:rsidR="0080394E" w:rsidRDefault="00E62E62">
          <w:pPr>
            <w:pStyle w:val="426E5D1350CD4B4D870954B7DCC0DDC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1AD287291F40D4ABB4B01343A9D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D64A5-D700-4F26-B468-6AC8516B9AF0}"/>
      </w:docPartPr>
      <w:docPartBody>
        <w:p w:rsidR="0080394E" w:rsidRDefault="00E62E62">
          <w:pPr>
            <w:pStyle w:val="6E1AD287291F40D4ABB4B01343A9DB4F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221B33DFA74186B59B1FA93B953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52526-4EAB-4694-A2A9-EBC2875F89B0}"/>
      </w:docPartPr>
      <w:docPartBody>
        <w:p w:rsidR="0080394E" w:rsidRDefault="00E62E62">
          <w:pPr>
            <w:pStyle w:val="3F221B33DFA74186B59B1FA93B953BD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6AEFFA985D4E44B7A75182B29F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C2811-C5D8-425C-8F11-7764B0079CCB}"/>
      </w:docPartPr>
      <w:docPartBody>
        <w:p w:rsidR="0080394E" w:rsidRDefault="00E62E62">
          <w:pPr>
            <w:pStyle w:val="4E6AEFFA985D4E44B7A75182B29FDB2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B63D0E284E0C81E839BD7D53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38325-9CB3-4ABA-A8FC-D6423BA51BFC}"/>
      </w:docPartPr>
      <w:docPartBody>
        <w:p w:rsidR="0080394E" w:rsidRDefault="00E62E62">
          <w:pPr>
            <w:pStyle w:val="87EEB63D0E284E0C81E839BD7D53694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21F2D628B4122808515C7F8BA4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3DF8-766E-4356-ACCF-1A0FE307ACD2}"/>
      </w:docPartPr>
      <w:docPartBody>
        <w:p w:rsidR="0080394E" w:rsidRDefault="00E62E62">
          <w:pPr>
            <w:pStyle w:val="A9521F2D628B4122808515C7F8BA47E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1CAB73CAF8458897BB292B86DF2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D375-C1A5-4961-890B-DC51EC920CB1}"/>
      </w:docPartPr>
      <w:docPartBody>
        <w:p w:rsidR="0080394E" w:rsidRDefault="00E62E62">
          <w:pPr>
            <w:pStyle w:val="B11CAB73CAF8458897BB292B86DF24A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D069F4EC95F4ABC9CD5679C2EE5B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44ED1-2A3A-4CD9-9402-284559023320}"/>
      </w:docPartPr>
      <w:docPartBody>
        <w:p w:rsidR="0080394E" w:rsidRDefault="00E62E62">
          <w:pPr>
            <w:pStyle w:val="0D069F4EC95F4ABC9CD5679C2EE5B82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F76E5F12E814EE7B81D86660F90F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09DD2-69A4-4A43-A177-B8C4AA7B7371}"/>
      </w:docPartPr>
      <w:docPartBody>
        <w:p w:rsidR="0080394E" w:rsidRDefault="00E62E62">
          <w:pPr>
            <w:pStyle w:val="7F76E5F12E814EE7B81D86660F90FEF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8FF05562DA34D79B56B7CC24B7A3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FA4A-6C76-414A-8306-A1359220C33C}"/>
      </w:docPartPr>
      <w:docPartBody>
        <w:p w:rsidR="0080394E" w:rsidRDefault="00E62E62">
          <w:pPr>
            <w:pStyle w:val="98FF05562DA34D79B56B7CC24B7A390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862E283C46E44DC83E5FCE9A696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9D0C1-3729-4783-9C67-C1FBB8FC9FA4}"/>
      </w:docPartPr>
      <w:docPartBody>
        <w:p w:rsidR="0080394E" w:rsidRDefault="00E62E62">
          <w:pPr>
            <w:pStyle w:val="9862E283C46E44DC83E5FCE9A696AE60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36694F6491B44C7A1F81FD39DEB6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50D8C-FFDD-49D9-A557-1F06EBFC9253}"/>
      </w:docPartPr>
      <w:docPartBody>
        <w:p w:rsidR="000973DE" w:rsidRDefault="0080394E">
          <w:r w:rsidRPr="00AD6A6F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62"/>
    <w:rsid w:val="000973DE"/>
    <w:rsid w:val="0080394E"/>
    <w:rsid w:val="00E6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94E"/>
    <w:rPr>
      <w:color w:val="808080"/>
    </w:rPr>
  </w:style>
  <w:style w:type="paragraph" w:customStyle="1" w:styleId="A6D18E70E36045EDA37257F2856AE9E0">
    <w:name w:val="A6D18E70E36045EDA37257F2856AE9E0"/>
  </w:style>
  <w:style w:type="paragraph" w:customStyle="1" w:styleId="F2E09ED8ACEE48858BAF84926D00DC0C">
    <w:name w:val="F2E09ED8ACEE48858BAF84926D00DC0C"/>
  </w:style>
  <w:style w:type="paragraph" w:customStyle="1" w:styleId="F8BF68037A3E4DED812EC95773962AE7">
    <w:name w:val="F8BF68037A3E4DED812EC95773962AE7"/>
  </w:style>
  <w:style w:type="paragraph" w:customStyle="1" w:styleId="AA617DBDB6FD42D190ABFB5E94396F72">
    <w:name w:val="AA617DBDB6FD42D190ABFB5E94396F72"/>
  </w:style>
  <w:style w:type="paragraph" w:customStyle="1" w:styleId="E956723B94B042CFAD1A358180D8B48F">
    <w:name w:val="E956723B94B042CFAD1A358180D8B48F"/>
  </w:style>
  <w:style w:type="paragraph" w:customStyle="1" w:styleId="CCC12778B31343ABB0B607BD580A3960">
    <w:name w:val="CCC12778B31343ABB0B607BD580A3960"/>
  </w:style>
  <w:style w:type="paragraph" w:customStyle="1" w:styleId="D0B041E21A824C009C4132D259E58C16">
    <w:name w:val="D0B041E21A824C009C4132D259E58C16"/>
  </w:style>
  <w:style w:type="paragraph" w:customStyle="1" w:styleId="CBAD6EA7498B46CE821A4375414F8795">
    <w:name w:val="CBAD6EA7498B46CE821A4375414F8795"/>
  </w:style>
  <w:style w:type="paragraph" w:customStyle="1" w:styleId="426E5D1350CD4B4D870954B7DCC0DDCA">
    <w:name w:val="426E5D1350CD4B4D870954B7DCC0DDCA"/>
  </w:style>
  <w:style w:type="paragraph" w:customStyle="1" w:styleId="6E1AD287291F40D4ABB4B01343A9DB4F">
    <w:name w:val="6E1AD287291F40D4ABB4B01343A9DB4F"/>
  </w:style>
  <w:style w:type="paragraph" w:customStyle="1" w:styleId="3F221B33DFA74186B59B1FA93B953BD5">
    <w:name w:val="3F221B33DFA74186B59B1FA93B953BD5"/>
  </w:style>
  <w:style w:type="paragraph" w:customStyle="1" w:styleId="4E6AEFFA985D4E44B7A75182B29FDB27">
    <w:name w:val="4E6AEFFA985D4E44B7A75182B29FDB27"/>
  </w:style>
  <w:style w:type="paragraph" w:customStyle="1" w:styleId="87EEB63D0E284E0C81E839BD7D536941">
    <w:name w:val="87EEB63D0E284E0C81E839BD7D536941"/>
  </w:style>
  <w:style w:type="paragraph" w:customStyle="1" w:styleId="A9521F2D628B4122808515C7F8BA47E3">
    <w:name w:val="A9521F2D628B4122808515C7F8BA47E3"/>
  </w:style>
  <w:style w:type="paragraph" w:customStyle="1" w:styleId="B11CAB73CAF8458897BB292B86DF24A2">
    <w:name w:val="B11CAB73CAF8458897BB292B86DF24A2"/>
  </w:style>
  <w:style w:type="paragraph" w:customStyle="1" w:styleId="0D069F4EC95F4ABC9CD5679C2EE5B82D">
    <w:name w:val="0D069F4EC95F4ABC9CD5679C2EE5B82D"/>
  </w:style>
  <w:style w:type="paragraph" w:customStyle="1" w:styleId="7F76E5F12E814EE7B81D86660F90FEF2">
    <w:name w:val="7F76E5F12E814EE7B81D86660F90FEF2"/>
  </w:style>
  <w:style w:type="paragraph" w:customStyle="1" w:styleId="98FF05562DA34D79B56B7CC24B7A390B">
    <w:name w:val="98FF05562DA34D79B56B7CC24B7A390B"/>
  </w:style>
  <w:style w:type="paragraph" w:customStyle="1" w:styleId="9862E283C46E44DC83E5FCE9A696AE60">
    <w:name w:val="9862E283C46E44DC83E5FCE9A696A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60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6</cp:revision>
  <cp:lastPrinted>2022-09-03T03:36:00Z</cp:lastPrinted>
  <dcterms:created xsi:type="dcterms:W3CDTF">2022-09-03T02:30:00Z</dcterms:created>
  <dcterms:modified xsi:type="dcterms:W3CDTF">2022-09-03T15:31:00Z</dcterms:modified>
</cp:coreProperties>
</file>