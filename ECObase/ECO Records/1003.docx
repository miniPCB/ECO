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7259EF8B" w14:textId="77777777" w:rsidTr="004D41CA">
        <w:tc>
          <w:tcPr>
            <w:tcW w:w="10790" w:type="dxa"/>
            <w:gridSpan w:val="6"/>
          </w:tcPr>
          <w:p w14:paraId="2BDDAD9B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78AC0A5C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621678527AAD42DB872094F1A8155B6E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7F479856" w14:textId="21610E2D" w:rsidR="007D7AE9" w:rsidRDefault="00E24688" w:rsidP="00634756">
                <w:pPr>
                  <w:pStyle w:val="Title"/>
                </w:pPr>
                <w:r>
                  <w:rPr>
                    <w:rStyle w:val="TitleChar"/>
                  </w:rPr>
                  <w:t>04A-015</w:t>
                </w:r>
              </w:p>
            </w:tc>
          </w:sdtContent>
        </w:sdt>
      </w:tr>
      <w:tr w:rsidR="00D24BB8" w14:paraId="47AC73B8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B1653A5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DB5EB84D6A13403E90C8B3B66248B185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293D442" w14:textId="4A4993CE" w:rsidR="007D7AE9" w:rsidRDefault="00E24688" w:rsidP="00634756">
                <w:pPr>
                  <w:spacing w:line="259" w:lineRule="auto"/>
                </w:pPr>
                <w:r>
                  <w:t>1003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C42B06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140C5064F1B34B7DAC86EE896AECDA9E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5775E9A" w14:textId="7EA1EFB8" w:rsidR="007D7AE9" w:rsidRDefault="00E24688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0F75105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0F5A97463C534307B9EDD12B5BA81C48"/>
            </w:placeholder>
            <w:date w:fullDate="2022-09-03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9009DA5" w14:textId="48BFFCEB" w:rsidR="007D7AE9" w:rsidRDefault="00E24688" w:rsidP="00634756">
                <w:pPr>
                  <w:spacing w:line="259" w:lineRule="auto"/>
                </w:pPr>
                <w:r>
                  <w:t>03Sep2022</w:t>
                </w:r>
              </w:p>
            </w:tc>
          </w:sdtContent>
        </w:sdt>
      </w:tr>
      <w:tr w:rsidR="004D41CA" w14:paraId="3DEC97F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DE03D3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9CEAD2D4345F440EB97EC59250CE225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E98A1D2" w14:textId="09773A9D" w:rsidR="007D7AE9" w:rsidRDefault="00E24688" w:rsidP="00634756">
                <w:pPr>
                  <w:spacing w:line="259" w:lineRule="auto"/>
                </w:pPr>
                <w:r>
                  <w:t>04A-015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084DC6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830205C488B54873B06E778F668D6FCB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407BFC5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5854C16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AAD0B34A3D1048C4950994A71EE03F5E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68D8322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213D9F47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88E34FF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A9284E6BA54C492F8F127A9EDA1E7AE4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293EDCF" w14:textId="5EC9BBF3" w:rsidR="007D7AE9" w:rsidRDefault="00E24688" w:rsidP="00634756">
                <w:pPr>
                  <w:spacing w:line="259" w:lineRule="auto"/>
                </w:pPr>
                <w:r>
                  <w:t>B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016E98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E44A297D9E6045FEA5606D31FAAEE4BA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A08C265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D166FF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3896A26420954290BC91CD9F290BF9F6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0D11C75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2714A321" w14:textId="77777777" w:rsidTr="004D41CA">
        <w:tc>
          <w:tcPr>
            <w:tcW w:w="10790" w:type="dxa"/>
            <w:gridSpan w:val="6"/>
          </w:tcPr>
          <w:p w14:paraId="54143A7D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C255E24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5DC2FB09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72ED54A6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09944B2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37861514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FFB352D1CC23437DAB53FD7BC8AC3FEA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5D56B67" w14:textId="7D28328F" w:rsidR="00634756" w:rsidRDefault="00E24688" w:rsidP="004D41CA">
                <w:pPr>
                  <w:spacing w:line="259" w:lineRule="auto"/>
                </w:pPr>
                <w:r>
                  <w:t>Initial release.</w:t>
                </w:r>
                <w:r>
                  <w:br/>
                  <w:t>Revision letter B used due to previously manufactured prototypes.</w:t>
                </w:r>
              </w:p>
            </w:tc>
          </w:sdtContent>
        </w:sdt>
      </w:tr>
      <w:tr w:rsidR="00634756" w:rsidRPr="004D41CA" w14:paraId="06B6FEB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DE35EC2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27765C1F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E7045DD646394FC29AA0A75D0B4F2DB9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55560FB" w14:textId="3A0F6474" w:rsidR="00634756" w:rsidRDefault="00E24688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062C6F2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2B8CA10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B6E10AF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21A2782AE7A74EA684178039799E49AC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71B0EC81" w14:textId="72D8A832" w:rsidR="00634756" w:rsidRDefault="00E24688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3882CFA2" w14:textId="77777777" w:rsidR="000A0426" w:rsidRDefault="000A0426">
      <w:pPr>
        <w:spacing w:line="259" w:lineRule="auto"/>
      </w:pPr>
    </w:p>
    <w:p w14:paraId="0D644D53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411C724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5BF729F7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BFA020E" wp14:editId="746D7772">
                      <wp:extent cx="6453695" cy="5167745"/>
                      <wp:effectExtent l="0" t="0" r="4445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495605" cy="5201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202156D7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CD3E266BAAD447928794CDE2D6E65B70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291184D3" w14:textId="55529E7C" w:rsidR="000A75AD" w:rsidRDefault="00C51B08" w:rsidP="000A75AD">
                <w:pPr>
                  <w:spacing w:line="259" w:lineRule="auto"/>
                  <w:jc w:val="center"/>
                </w:pPr>
                <w:r>
                  <w:t>03SEP2022 Schematic Draft</w:t>
                </w:r>
              </w:p>
            </w:tc>
          </w:sdtContent>
        </w:sdt>
      </w:tr>
    </w:tbl>
    <w:p w14:paraId="3A0D34D2" w14:textId="77777777" w:rsidR="004D41CA" w:rsidRDefault="004D41CA">
      <w:pPr>
        <w:spacing w:line="259" w:lineRule="auto"/>
      </w:pPr>
      <w:r>
        <w:br w:type="page"/>
      </w:r>
    </w:p>
    <w:p w14:paraId="27B0376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717171EC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E4A3F77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4EF9915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65B2" w14:textId="1363907B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D0877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in;height:24pt" o:ole="">
                  <v:imagedata r:id="rId9" o:title=""/>
                </v:shape>
                <w:control r:id="rId10" w:name="save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13FD" w14:textId="0D86955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8DE83E2">
                <v:shape id="_x0000_i1042" type="#_x0000_t75" style="width:100.35pt;height:24pt" o:ole="">
                  <v:imagedata r:id="rId11" o:title=""/>
                </v:shape>
                <w:control r:id="rId12" w:name="saveAndCloseButton" w:shapeid="_x0000_i1042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99ED5" w14:textId="703DFA2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B764905">
                <v:shape id="_x0000_i1048" type="#_x0000_t75" style="width:100.35pt;height:24pt" o:ole="">
                  <v:imagedata r:id="rId13" o:title=""/>
                </v:shape>
                <w:control r:id="rId14" w:name="closeWithoutSaving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4DFC" w14:textId="34A10C9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3DC2F71">
                <v:shape id="_x0000_i1049" type="#_x0000_t75" style="width:1in;height:24pt" o:ole="">
                  <v:imagedata r:id="rId15" o:title=""/>
                </v:shape>
                <w:control r:id="rId16" w:name="deleteButton" w:shapeid="_x0000_i1049"/>
              </w:object>
            </w:r>
          </w:p>
        </w:tc>
      </w:tr>
      <w:tr w:rsidR="00563AB7" w:rsidRPr="00CC5B02" w14:paraId="3AACCAD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0A0F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9159BD3D9B6E49F39B217C40721032B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CBC9BAC" w14:textId="475D06DE" w:rsidR="00563AB7" w:rsidRPr="0041404C" w:rsidRDefault="00E2468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20220903210040</w:t>
                </w:r>
              </w:p>
            </w:tc>
          </w:sdtContent>
        </w:sdt>
      </w:tr>
      <w:tr w:rsidR="00563AB7" w:rsidRPr="00CC5B02" w14:paraId="75C32D7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E33C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0C11AA82BD6546BBB01EB48A3142251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464B49" w14:textId="40B308E7" w:rsidR="00563AB7" w:rsidRPr="0041404C" w:rsidRDefault="00477C6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D1895E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461D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69AC4994AE364878A4551F230A9682F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21A115B" w14:textId="78B68535" w:rsidR="00563AB7" w:rsidRPr="0041404C" w:rsidRDefault="00477C6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C5E96F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B30C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D01C36F1A2F443AF91E8B8D46B4B936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CA4FA7" w14:textId="4C6A5D6E" w:rsidR="00563AB7" w:rsidRPr="0041404C" w:rsidRDefault="00477C6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B20167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EDF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34B5F533988C483390ECAE067960647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A25EEB" w14:textId="3A15FF34" w:rsidR="00563AB7" w:rsidRPr="0041404C" w:rsidRDefault="00477C6D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90ABCCE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7DC4" w14:textId="77777777" w:rsidR="00E24688" w:rsidRDefault="00E24688" w:rsidP="002E17B7">
      <w:pPr>
        <w:spacing w:after="0" w:line="240" w:lineRule="auto"/>
      </w:pPr>
      <w:r>
        <w:separator/>
      </w:r>
    </w:p>
  </w:endnote>
  <w:endnote w:type="continuationSeparator" w:id="0">
    <w:p w14:paraId="43912408" w14:textId="77777777" w:rsidR="00E24688" w:rsidRDefault="00E2468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1ECCA7C3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210BFA6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639323AE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477C6D">
            <w:fldChar w:fldCharType="begin"/>
          </w:r>
          <w:r w:rsidR="00477C6D">
            <w:instrText xml:space="preserve"> NUMPAGES   \* MERGEFORMAT </w:instrText>
          </w:r>
          <w:r w:rsidR="00477C6D">
            <w:fldChar w:fldCharType="separate"/>
          </w:r>
          <w:r w:rsidR="00590E3C">
            <w:rPr>
              <w:noProof/>
            </w:rPr>
            <w:t>3</w:t>
          </w:r>
          <w:r w:rsidR="00477C6D">
            <w:rPr>
              <w:noProof/>
            </w:rPr>
            <w:fldChar w:fldCharType="end"/>
          </w:r>
        </w:p>
      </w:tc>
    </w:tr>
    <w:tr w:rsidR="006E4D09" w14:paraId="12F0DD9B" w14:textId="77777777" w:rsidTr="004A4495">
      <w:trPr>
        <w:jc w:val="right"/>
      </w:trPr>
      <w:sdt>
        <w:sdtPr>
          <w:tag w:val="datetimestamp"/>
          <w:id w:val="-639416851"/>
          <w:placeholder>
            <w:docPart w:val="8CC5EE61CFF5452BBFFBE64F736CE496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2C4CA208" w14:textId="46D0D6A4" w:rsidR="006E4D09" w:rsidRDefault="00477C6D" w:rsidP="0039368B">
              <w:pPr>
                <w:pStyle w:val="NoSpacing"/>
                <w:jc w:val="right"/>
              </w:pPr>
              <w:r w:rsidRPr="00A64446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D724ED6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C7BD" w14:textId="77777777" w:rsidR="00E24688" w:rsidRDefault="00E24688" w:rsidP="002E17B7">
      <w:pPr>
        <w:spacing w:after="0" w:line="240" w:lineRule="auto"/>
      </w:pPr>
      <w:r>
        <w:separator/>
      </w:r>
    </w:p>
  </w:footnote>
  <w:footnote w:type="continuationSeparator" w:id="0">
    <w:p w14:paraId="38AB424E" w14:textId="77777777" w:rsidR="00E24688" w:rsidRDefault="00E2468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F043564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6F98106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7A90E69C" wp14:editId="23EBF552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CD79047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74C6F079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F80F24E" w14:textId="15C2C6B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477C6D">
      <w:rPr>
        <w:noProof/>
        <w:sz w:val="16"/>
        <w:szCs w:val="16"/>
      </w:rPr>
      <w:t>3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88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77C6D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B08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942FE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24688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A94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E38ED37"/>
  <w15:docId w15:val="{E00B2A4D-EFC5-4216-8371-338285C9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1678527AAD42DB872094F1A8155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4E96-E293-4DD1-90CA-4F988C83722C}"/>
      </w:docPartPr>
      <w:docPartBody>
        <w:p w:rsidR="001F55B3" w:rsidRDefault="00D64407">
          <w:pPr>
            <w:pStyle w:val="621678527AAD42DB872094F1A8155B6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EB84D6A13403E90C8B3B66248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AFC99-ACD9-4A7C-8420-880F39B8FFDD}"/>
      </w:docPartPr>
      <w:docPartBody>
        <w:p w:rsidR="001F55B3" w:rsidRDefault="00D64407">
          <w:pPr>
            <w:pStyle w:val="DB5EB84D6A13403E90C8B3B66248B18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0C5064F1B34B7DAC86EE896AEC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31973-E2C9-4F5D-9400-CFF685ECB08D}"/>
      </w:docPartPr>
      <w:docPartBody>
        <w:p w:rsidR="001F55B3" w:rsidRDefault="00D64407">
          <w:pPr>
            <w:pStyle w:val="140C5064F1B34B7DAC86EE896AECDA9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5A97463C534307B9EDD12B5BA81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35F5-0418-4A59-B7EF-40DB35CD53FC}"/>
      </w:docPartPr>
      <w:docPartBody>
        <w:p w:rsidR="001F55B3" w:rsidRDefault="00D64407">
          <w:pPr>
            <w:pStyle w:val="0F5A97463C534307B9EDD12B5BA81C4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EAD2D4345F440EB97EC59250CE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FD44B-0DB0-44D5-BA4B-A4A220F438D8}"/>
      </w:docPartPr>
      <w:docPartBody>
        <w:p w:rsidR="001F55B3" w:rsidRDefault="00D64407">
          <w:pPr>
            <w:pStyle w:val="9CEAD2D4345F440EB97EC59250CE225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205C488B54873B06E778F668D6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BB20-307A-44F5-8E98-A5300BD71BFE}"/>
      </w:docPartPr>
      <w:docPartBody>
        <w:p w:rsidR="001F55B3" w:rsidRDefault="00D64407">
          <w:pPr>
            <w:pStyle w:val="830205C488B54873B06E778F668D6FC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D0B34A3D1048C4950994A71EE03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A157-082E-4A1D-9432-9A7B93A63E5F}"/>
      </w:docPartPr>
      <w:docPartBody>
        <w:p w:rsidR="001F55B3" w:rsidRDefault="00D64407">
          <w:pPr>
            <w:pStyle w:val="AAD0B34A3D1048C4950994A71EE03F5E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284E6BA54C492F8F127A9EDA1E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3B39-E485-4B46-BA29-EDA149655C87}"/>
      </w:docPartPr>
      <w:docPartBody>
        <w:p w:rsidR="001F55B3" w:rsidRDefault="00D64407">
          <w:pPr>
            <w:pStyle w:val="A9284E6BA54C492F8F127A9EDA1E7AE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4A297D9E6045FEA5606D31FAAEE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FF0B4-E258-462D-8FD1-18E5CB93AA41}"/>
      </w:docPartPr>
      <w:docPartBody>
        <w:p w:rsidR="001F55B3" w:rsidRDefault="00D64407">
          <w:pPr>
            <w:pStyle w:val="E44A297D9E6045FEA5606D31FAAEE4B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96A26420954290BC91CD9F290BF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CB2AA-B564-4B9A-902E-5EDB863457CA}"/>
      </w:docPartPr>
      <w:docPartBody>
        <w:p w:rsidR="001F55B3" w:rsidRDefault="00D64407">
          <w:pPr>
            <w:pStyle w:val="3896A26420954290BC91CD9F290BF9F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B352D1CC23437DAB53FD7BC8AC3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54F6-51A9-497D-BC03-C58D65074006}"/>
      </w:docPartPr>
      <w:docPartBody>
        <w:p w:rsidR="001F55B3" w:rsidRDefault="00D64407">
          <w:pPr>
            <w:pStyle w:val="FFB352D1CC23437DAB53FD7BC8AC3F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45DD646394FC29AA0A75D0B4F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F2C5-D8B2-43DF-B0BD-F019A897D1FE}"/>
      </w:docPartPr>
      <w:docPartBody>
        <w:p w:rsidR="001F55B3" w:rsidRDefault="00D64407">
          <w:pPr>
            <w:pStyle w:val="E7045DD646394FC29AA0A75D0B4F2DB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2782AE7A74EA684178039799E4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A6EAC-7A2C-4959-B7A2-F8EE32209DDC}"/>
      </w:docPartPr>
      <w:docPartBody>
        <w:p w:rsidR="001F55B3" w:rsidRDefault="00D64407">
          <w:pPr>
            <w:pStyle w:val="21A2782AE7A74EA684178039799E49A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3E266BAAD447928794CDE2D6E6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9A20E-6C93-4AD3-81F9-7A28DE22747C}"/>
      </w:docPartPr>
      <w:docPartBody>
        <w:p w:rsidR="001F55B3" w:rsidRDefault="00D64407">
          <w:pPr>
            <w:pStyle w:val="CD3E266BAAD447928794CDE2D6E65B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9BD3D9B6E49F39B217C4072103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E8F4B-3983-4408-A3EB-55E4661D30A7}"/>
      </w:docPartPr>
      <w:docPartBody>
        <w:p w:rsidR="001F55B3" w:rsidRDefault="00D64407">
          <w:pPr>
            <w:pStyle w:val="9159BD3D9B6E49F39B217C40721032B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C11AA82BD6546BBB01EB48A31422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E15D-1926-48B0-9664-D3A3988FE41E}"/>
      </w:docPartPr>
      <w:docPartBody>
        <w:p w:rsidR="001F55B3" w:rsidRDefault="00D64407">
          <w:pPr>
            <w:pStyle w:val="0C11AA82BD6546BBB01EB48A3142251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9AC4994AE364878A4551F230A968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DBB1-42F0-469B-BCD6-64BC605BEA31}"/>
      </w:docPartPr>
      <w:docPartBody>
        <w:p w:rsidR="001F55B3" w:rsidRDefault="00D64407">
          <w:pPr>
            <w:pStyle w:val="69AC4994AE364878A4551F230A9682F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01C36F1A2F443AF91E8B8D46B4B9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6D252-AF62-410B-B5E8-408259314D5F}"/>
      </w:docPartPr>
      <w:docPartBody>
        <w:p w:rsidR="001F55B3" w:rsidRDefault="00D64407">
          <w:pPr>
            <w:pStyle w:val="D01C36F1A2F443AF91E8B8D46B4B936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4B5F533988C483390ECAE0679606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2FA5-123A-4867-B514-B2DA4CEFD264}"/>
      </w:docPartPr>
      <w:docPartBody>
        <w:p w:rsidR="001F55B3" w:rsidRDefault="00D64407">
          <w:pPr>
            <w:pStyle w:val="34B5F533988C483390ECAE0679606470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CC5EE61CFF5452BBFFBE64F736CE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ADE18-882D-4F64-B8BE-1B6DB9F08CD3}"/>
      </w:docPartPr>
      <w:docPartBody>
        <w:p w:rsidR="00000000" w:rsidRDefault="001F55B3">
          <w:r w:rsidRPr="00A64446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7"/>
    <w:rsid w:val="001F55B3"/>
    <w:rsid w:val="00D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5B3"/>
    <w:rPr>
      <w:color w:val="808080"/>
    </w:rPr>
  </w:style>
  <w:style w:type="paragraph" w:customStyle="1" w:styleId="621678527AAD42DB872094F1A8155B6E">
    <w:name w:val="621678527AAD42DB872094F1A8155B6E"/>
  </w:style>
  <w:style w:type="paragraph" w:customStyle="1" w:styleId="DB5EB84D6A13403E90C8B3B66248B185">
    <w:name w:val="DB5EB84D6A13403E90C8B3B66248B185"/>
  </w:style>
  <w:style w:type="paragraph" w:customStyle="1" w:styleId="140C5064F1B34B7DAC86EE896AECDA9E">
    <w:name w:val="140C5064F1B34B7DAC86EE896AECDA9E"/>
  </w:style>
  <w:style w:type="paragraph" w:customStyle="1" w:styleId="0F5A97463C534307B9EDD12B5BA81C48">
    <w:name w:val="0F5A97463C534307B9EDD12B5BA81C48"/>
  </w:style>
  <w:style w:type="paragraph" w:customStyle="1" w:styleId="9CEAD2D4345F440EB97EC59250CE2253">
    <w:name w:val="9CEAD2D4345F440EB97EC59250CE2253"/>
  </w:style>
  <w:style w:type="paragraph" w:customStyle="1" w:styleId="830205C488B54873B06E778F668D6FCB">
    <w:name w:val="830205C488B54873B06E778F668D6FCB"/>
  </w:style>
  <w:style w:type="paragraph" w:customStyle="1" w:styleId="AAD0B34A3D1048C4950994A71EE03F5E">
    <w:name w:val="AAD0B34A3D1048C4950994A71EE03F5E"/>
  </w:style>
  <w:style w:type="paragraph" w:customStyle="1" w:styleId="A9284E6BA54C492F8F127A9EDA1E7AE4">
    <w:name w:val="A9284E6BA54C492F8F127A9EDA1E7AE4"/>
  </w:style>
  <w:style w:type="paragraph" w:customStyle="1" w:styleId="E44A297D9E6045FEA5606D31FAAEE4BA">
    <w:name w:val="E44A297D9E6045FEA5606D31FAAEE4BA"/>
  </w:style>
  <w:style w:type="paragraph" w:customStyle="1" w:styleId="3896A26420954290BC91CD9F290BF9F6">
    <w:name w:val="3896A26420954290BC91CD9F290BF9F6"/>
  </w:style>
  <w:style w:type="paragraph" w:customStyle="1" w:styleId="FFB352D1CC23437DAB53FD7BC8AC3FEA">
    <w:name w:val="FFB352D1CC23437DAB53FD7BC8AC3FEA"/>
  </w:style>
  <w:style w:type="paragraph" w:customStyle="1" w:styleId="E7045DD646394FC29AA0A75D0B4F2DB9">
    <w:name w:val="E7045DD646394FC29AA0A75D0B4F2DB9"/>
  </w:style>
  <w:style w:type="paragraph" w:customStyle="1" w:styleId="21A2782AE7A74EA684178039799E49AC">
    <w:name w:val="21A2782AE7A74EA684178039799E49AC"/>
  </w:style>
  <w:style w:type="paragraph" w:customStyle="1" w:styleId="CD3E266BAAD447928794CDE2D6E65B70">
    <w:name w:val="CD3E266BAAD447928794CDE2D6E65B70"/>
  </w:style>
  <w:style w:type="paragraph" w:customStyle="1" w:styleId="9159BD3D9B6E49F39B217C40721032B5">
    <w:name w:val="9159BD3D9B6E49F39B217C40721032B5"/>
  </w:style>
  <w:style w:type="paragraph" w:customStyle="1" w:styleId="0C11AA82BD6546BBB01EB48A3142251D">
    <w:name w:val="0C11AA82BD6546BBB01EB48A3142251D"/>
  </w:style>
  <w:style w:type="paragraph" w:customStyle="1" w:styleId="69AC4994AE364878A4551F230A9682F2">
    <w:name w:val="69AC4994AE364878A4551F230A9682F2"/>
  </w:style>
  <w:style w:type="paragraph" w:customStyle="1" w:styleId="D01C36F1A2F443AF91E8B8D46B4B9368">
    <w:name w:val="D01C36F1A2F443AF91E8B8D46B4B9368"/>
  </w:style>
  <w:style w:type="paragraph" w:customStyle="1" w:styleId="34B5F533988C483390ECAE0679606470">
    <w:name w:val="34B5F533988C483390ECAE0679606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2022-09-04T03:13:00Z</cp:lastPrinted>
  <dcterms:created xsi:type="dcterms:W3CDTF">2022-09-04T01:59:00Z</dcterms:created>
  <dcterms:modified xsi:type="dcterms:W3CDTF">2022-09-04T03:13:00Z</dcterms:modified>
</cp:coreProperties>
</file>