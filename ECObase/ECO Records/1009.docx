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55EBFD99" w14:textId="77777777" w:rsidTr="004D41CA">
        <w:tc>
          <w:tcPr>
            <w:tcW w:w="10790" w:type="dxa"/>
            <w:gridSpan w:val="6"/>
          </w:tcPr>
          <w:p w14:paraId="7CBF6754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388DFE5B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E2B83B90982F4ADF810529017AECA550"/>
            </w:placeholder>
            <w:text/>
          </w:sdtPr>
          <w:sdtEndPr>
            <w:rPr>
              <w:rStyle w:val="DefaultParagraphFont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596CA8A1" w14:textId="1EE66C64" w:rsidR="007D7AE9" w:rsidRDefault="002B583C" w:rsidP="00634756">
                <w:pPr>
                  <w:pStyle w:val="Title"/>
                </w:pPr>
                <w:r>
                  <w:rPr>
                    <w:rStyle w:val="TitleChar"/>
                  </w:rPr>
                  <w:t>08</w:t>
                </w:r>
                <w:r w:rsidR="001436E7">
                  <w:rPr>
                    <w:rStyle w:val="TitleChar"/>
                  </w:rPr>
                  <w:t>E</w:t>
                </w:r>
                <w:r>
                  <w:rPr>
                    <w:rStyle w:val="TitleChar"/>
                  </w:rPr>
                  <w:t>-005</w:t>
                </w:r>
              </w:p>
            </w:tc>
          </w:sdtContent>
        </w:sdt>
      </w:tr>
      <w:tr w:rsidR="00D24BB8" w14:paraId="640F7D5F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3A63C90B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5D5958A386334C848E3060416D4374C5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12478A0" w14:textId="4E662AA9" w:rsidR="007D7AE9" w:rsidRDefault="002B583C" w:rsidP="00634756">
                <w:pPr>
                  <w:spacing w:line="259" w:lineRule="auto"/>
                </w:pPr>
                <w:r>
                  <w:t>1009</w:t>
                </w:r>
              </w:p>
            </w:tc>
          </w:sdtContent>
        </w:sdt>
        <w:tc>
          <w:tcPr>
            <w:tcW w:w="1799" w:type="dxa"/>
            <w:vAlign w:val="center"/>
          </w:tcPr>
          <w:p w14:paraId="0F344C7F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1BA34A19E76347AC81232DA1D0DC6DEA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4676AB8" w14:textId="4493CEA3" w:rsidR="007D7AE9" w:rsidRDefault="002B583C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6E75F2BA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57AFEC83E041442E8BA08E2C9E91F9AC"/>
            </w:placeholder>
            <w:date w:fullDate="2022-09-10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DEDBA43" w14:textId="28B0FA7C" w:rsidR="007D7AE9" w:rsidRDefault="002B583C" w:rsidP="00634756">
                <w:pPr>
                  <w:spacing w:line="259" w:lineRule="auto"/>
                </w:pPr>
                <w:r>
                  <w:t>10Sep2022</w:t>
                </w:r>
              </w:p>
            </w:tc>
          </w:sdtContent>
        </w:sdt>
      </w:tr>
      <w:tr w:rsidR="004D41CA" w14:paraId="6F8DE9CC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414987F8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F5E4A9C8F3EB45EBB3CF5AFB7B94A8F7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CF2027F" w14:textId="0D8ECA23" w:rsidR="007D7AE9" w:rsidRDefault="002B583C" w:rsidP="00634756">
                <w:pPr>
                  <w:spacing w:line="259" w:lineRule="auto"/>
                </w:pPr>
                <w:r>
                  <w:t>08D-005</w:t>
                </w:r>
              </w:p>
            </w:tc>
          </w:sdtContent>
        </w:sdt>
        <w:tc>
          <w:tcPr>
            <w:tcW w:w="1799" w:type="dxa"/>
            <w:vAlign w:val="center"/>
          </w:tcPr>
          <w:p w14:paraId="2B568DF7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0E96CF8BEA6D4A9DA21C2DDA1AE0BB64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2910FAD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02133C9D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6E7D38FD0CBF4005A0AE379B134CCD3A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7090191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5A42C1" w14:paraId="2B7D1B63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324F2AF3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13635AD1E0C14EF69709CC776814F4D3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222F7F3A" w14:textId="17A8141A" w:rsidR="007D7AE9" w:rsidRDefault="002B583C" w:rsidP="00634756">
                <w:pPr>
                  <w:spacing w:line="259" w:lineRule="auto"/>
                </w:pPr>
                <w:r>
                  <w:t>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13308A79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5D6FED583B56495B81B81B3B2DDDFB87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83CF27D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652F7788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0F32998515A248E7BD31E44DA4BDB38C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6909793D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7D7AE9" w14:paraId="35974AF1" w14:textId="77777777" w:rsidTr="004D41CA">
        <w:tc>
          <w:tcPr>
            <w:tcW w:w="10790" w:type="dxa"/>
            <w:gridSpan w:val="6"/>
          </w:tcPr>
          <w:p w14:paraId="799072F6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3BC12596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0822D7E5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5427567F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7BCBCA93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7B3F6C73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E8369A4076B6453991F743662C724106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042E31F6" w14:textId="0D164692" w:rsidR="00634756" w:rsidRDefault="002B583C" w:rsidP="004D41CA">
                <w:pPr>
                  <w:spacing w:line="259" w:lineRule="auto"/>
                </w:pPr>
                <w:r>
                  <w:t>Initial release.</w:t>
                </w:r>
              </w:p>
            </w:tc>
          </w:sdtContent>
        </w:sdt>
      </w:tr>
      <w:tr w:rsidR="00634756" w:rsidRPr="004D41CA" w14:paraId="1EA85C39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4B307FEC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1F9C4AE4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47F257C96B6B433B9D449D4DDE15F2EA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3BE6C83B" w14:textId="70E220F8" w:rsidR="00634756" w:rsidRDefault="002B583C" w:rsidP="004D41CA">
                <w:pPr>
                  <w:spacing w:line="259" w:lineRule="auto"/>
                </w:pPr>
                <w:r>
                  <w:t>No known risk.</w:t>
                </w:r>
              </w:p>
            </w:tc>
          </w:sdtContent>
        </w:sdt>
      </w:tr>
      <w:tr w:rsidR="00634756" w:rsidRPr="004D41CA" w14:paraId="59E9E7D4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49F1BCEF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3A02D400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6404CB5107524AF99139064ED100EEDF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7D6F8308" w14:textId="4984E0C6" w:rsidR="00634756" w:rsidRDefault="002B583C" w:rsidP="004D41CA">
                <w:pPr>
                  <w:spacing w:line="259" w:lineRule="auto"/>
                </w:pPr>
                <w:r>
                  <w:t>Product development.</w:t>
                </w:r>
              </w:p>
            </w:tc>
          </w:sdtContent>
        </w:sdt>
      </w:tr>
    </w:tbl>
    <w:p w14:paraId="198BD4DA" w14:textId="77777777" w:rsidR="000A0426" w:rsidRDefault="000A0426">
      <w:pPr>
        <w:spacing w:line="259" w:lineRule="auto"/>
      </w:pPr>
    </w:p>
    <w:p w14:paraId="2471624C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7BA7F077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picture/>
            </w:sdtPr>
            <w:sdtEndPr/>
            <w:sdtContent>
              <w:p w14:paraId="2CD4D2CE" w14:textId="77777777" w:rsidR="000A75AD" w:rsidRDefault="000A75AD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1005BEA" wp14:editId="5F0D95ED">
                      <wp:extent cx="7251512" cy="4538509"/>
                      <wp:effectExtent l="381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 rot="16200000">
                                <a:off x="0" y="0"/>
                                <a:ext cx="7272481" cy="45516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29F4DC5A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F8E7AA2282904492A5DC467694B68813"/>
            </w:placeholder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74C0F7F1" w14:textId="40209091" w:rsidR="000A75AD" w:rsidRDefault="00EF61B0" w:rsidP="000A75AD">
                <w:pPr>
                  <w:spacing w:line="259" w:lineRule="auto"/>
                  <w:jc w:val="center"/>
                </w:pPr>
                <w:r>
                  <w:t>Schematic Draft 10SEP2022</w:t>
                </w:r>
              </w:p>
            </w:tc>
          </w:sdtContent>
        </w:sdt>
      </w:tr>
    </w:tbl>
    <w:p w14:paraId="31B62FA7" w14:textId="77777777" w:rsidR="004D41CA" w:rsidRDefault="004D41CA">
      <w:pPr>
        <w:spacing w:line="259" w:lineRule="auto"/>
      </w:pPr>
      <w:r>
        <w:br w:type="page"/>
      </w:r>
    </w:p>
    <w:p w14:paraId="354EF408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36839D2E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30F4B2FF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138CB330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1BE8E" w14:textId="5BC56C52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ADE9E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5" type="#_x0000_t75" style="width:1in;height:24pt" o:ole="">
                  <v:imagedata r:id="rId9" o:title=""/>
                </v:shape>
                <w:control r:id="rId10" w:name="saveButton" w:shapeid="_x0000_i1055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684D69" w14:textId="28A4A46E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59850CA5">
                <v:shape id="_x0000_i1050" type="#_x0000_t75" style="width:100pt;height:24pt" o:ole="">
                  <v:imagedata r:id="rId11" o:title=""/>
                </v:shape>
                <w:control r:id="rId12" w:name="saveAndCloseButton" w:shapeid="_x0000_i1050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EB0DA" w14:textId="31F958FF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60430881">
                <v:shape id="_x0000_i1056" type="#_x0000_t75" style="width:100pt;height:24pt" o:ole="">
                  <v:imagedata r:id="rId13" o:title=""/>
                </v:shape>
                <w:control r:id="rId14" w:name="closeWithoutSavingButton" w:shapeid="_x0000_i1056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370D6" w14:textId="764FC9B2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6AA32A8">
                <v:shape id="_x0000_i1057" type="#_x0000_t75" style="width:1in;height:24pt" o:ole="">
                  <v:imagedata r:id="rId15" o:title=""/>
                </v:shape>
                <w:control r:id="rId16" w:name="deleteButton" w:shapeid="_x0000_i1057"/>
              </w:object>
            </w:r>
          </w:p>
        </w:tc>
      </w:tr>
      <w:tr w:rsidR="00563AB7" w:rsidRPr="00CC5B02" w14:paraId="34BB312A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2EC37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CB7B10B62A374B7C85CC3CCCD06C8713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BECC12A" w14:textId="4F655A2A" w:rsidR="00563AB7" w:rsidRPr="0041404C" w:rsidRDefault="002B583C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20220910124251</w:t>
                </w:r>
              </w:p>
            </w:tc>
          </w:sdtContent>
        </w:sdt>
      </w:tr>
      <w:tr w:rsidR="00563AB7" w:rsidRPr="00CC5B02" w14:paraId="66B54043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59E7FC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D63B5AA5FC494583A9E7083BCE55E044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0256C36" w14:textId="77C1E6AB" w:rsidR="00563AB7" w:rsidRPr="0041404C" w:rsidRDefault="001436E0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6F08FD8F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F32DD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26E49B6E6E1A49F9924D883FB1508D14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EFF310A" w14:textId="7B26A0E5" w:rsidR="00563AB7" w:rsidRPr="0041404C" w:rsidRDefault="001436E0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0617542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F4483E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EA2A38A123AD49399A9F3A55BC2413E7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4843E94" w14:textId="156A312A" w:rsidR="00563AB7" w:rsidRPr="0041404C" w:rsidRDefault="001436E0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995541D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DC0F03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C81C287464B54BC399048A6F6C4DC1BB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5638BC1C" w14:textId="0A5345D3" w:rsidR="00563AB7" w:rsidRPr="0041404C" w:rsidRDefault="001436E0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50C8C37C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6A5C0" w14:textId="77777777" w:rsidR="002B583C" w:rsidRDefault="002B583C" w:rsidP="002E17B7">
      <w:pPr>
        <w:spacing w:after="0" w:line="240" w:lineRule="auto"/>
      </w:pPr>
      <w:r>
        <w:separator/>
      </w:r>
    </w:p>
  </w:endnote>
  <w:endnote w:type="continuationSeparator" w:id="0">
    <w:p w14:paraId="6EBC8A7D" w14:textId="77777777" w:rsidR="002B583C" w:rsidRDefault="002B583C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2360752B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2A4DA760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001AE8C5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1436E0">
            <w:fldChar w:fldCharType="begin"/>
          </w:r>
          <w:r w:rsidR="001436E0">
            <w:instrText xml:space="preserve"> NUMPAGES   \* MERGEFORMAT </w:instrText>
          </w:r>
          <w:r w:rsidR="001436E0">
            <w:fldChar w:fldCharType="separate"/>
          </w:r>
          <w:r w:rsidR="00590E3C">
            <w:rPr>
              <w:noProof/>
            </w:rPr>
            <w:t>3</w:t>
          </w:r>
          <w:r w:rsidR="001436E0">
            <w:rPr>
              <w:noProof/>
            </w:rPr>
            <w:fldChar w:fldCharType="end"/>
          </w:r>
        </w:p>
      </w:tc>
    </w:tr>
    <w:tr w:rsidR="006E4D09" w14:paraId="137B7C3B" w14:textId="77777777" w:rsidTr="004A4495">
      <w:trPr>
        <w:jc w:val="right"/>
      </w:trPr>
      <w:sdt>
        <w:sdtPr>
          <w:tag w:val="datetimestamp"/>
          <w:id w:val="-639416851"/>
          <w:placeholder>
            <w:docPart w:val="D28769E7308D479EB49D09F69499D8AF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467BB92B" w14:textId="1D046BC4" w:rsidR="006E4D09" w:rsidRDefault="001436E0" w:rsidP="0039368B">
              <w:pPr>
                <w:pStyle w:val="NoSpacing"/>
                <w:jc w:val="right"/>
              </w:pPr>
              <w:r w:rsidRPr="00847A17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035997E3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5F8D3" w14:textId="77777777" w:rsidR="002B583C" w:rsidRDefault="002B583C" w:rsidP="002E17B7">
      <w:pPr>
        <w:spacing w:after="0" w:line="240" w:lineRule="auto"/>
      </w:pPr>
      <w:r>
        <w:separator/>
      </w:r>
    </w:p>
  </w:footnote>
  <w:footnote w:type="continuationSeparator" w:id="0">
    <w:p w14:paraId="4DC928BF" w14:textId="77777777" w:rsidR="002B583C" w:rsidRDefault="002B583C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707BE743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40A337E5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5DBE48C9" wp14:editId="67FB31B7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50A425F4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4450F2B5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5C63E98D" w14:textId="1988DAE8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1436E0">
      <w:rPr>
        <w:noProof/>
        <w:sz w:val="16"/>
        <w:szCs w:val="16"/>
      </w:rPr>
      <w:t>10 September 2022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83C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634C"/>
    <w:rsid w:val="00042FF2"/>
    <w:rsid w:val="00044975"/>
    <w:rsid w:val="000449C6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3078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36E0"/>
    <w:rsid w:val="001436E7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583C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57CAA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61B0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D4AD703"/>
  <w15:docId w15:val="{CED4941A-FDDC-4518-99CE-E2CC3A73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CO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2B83B90982F4ADF810529017AECA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CFD4B-659B-47FF-9622-B3AD35B4A5E4}"/>
      </w:docPartPr>
      <w:docPartBody>
        <w:p w:rsidR="009C0156" w:rsidRDefault="002471B3">
          <w:pPr>
            <w:pStyle w:val="E2B83B90982F4ADF810529017AECA550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5958A386334C848E3060416D4374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BFEC3-9CBE-452B-B73F-F59887B9851C}"/>
      </w:docPartPr>
      <w:docPartBody>
        <w:p w:rsidR="009C0156" w:rsidRDefault="002471B3">
          <w:pPr>
            <w:pStyle w:val="5D5958A386334C848E3060416D4374C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A34A19E76347AC81232DA1D0DC6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1DD506-4B5F-41F9-A17B-B07EE39DAA0A}"/>
      </w:docPartPr>
      <w:docPartBody>
        <w:p w:rsidR="009C0156" w:rsidRDefault="002471B3">
          <w:pPr>
            <w:pStyle w:val="1BA34A19E76347AC81232DA1D0DC6DE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AFEC83E041442E8BA08E2C9E91F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5AE40-F6C2-4F5C-B012-ECED9F1DEFBC}"/>
      </w:docPartPr>
      <w:docPartBody>
        <w:p w:rsidR="009C0156" w:rsidRDefault="002471B3">
          <w:pPr>
            <w:pStyle w:val="57AFEC83E041442E8BA08E2C9E91F9AC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F5E4A9C8F3EB45EBB3CF5AFB7B94A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8BEF01-CEEC-4394-B64E-4D3F9B577306}"/>
      </w:docPartPr>
      <w:docPartBody>
        <w:p w:rsidR="009C0156" w:rsidRDefault="002471B3">
          <w:pPr>
            <w:pStyle w:val="F5E4A9C8F3EB45EBB3CF5AFB7B94A8F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96CF8BEA6D4A9DA21C2DDA1AE0B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42811-1510-4641-9756-F4E5670572F9}"/>
      </w:docPartPr>
      <w:docPartBody>
        <w:p w:rsidR="009C0156" w:rsidRDefault="002471B3">
          <w:pPr>
            <w:pStyle w:val="0E96CF8BEA6D4A9DA21C2DDA1AE0BB6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E7D38FD0CBF4005A0AE379B134CC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DB017-DC61-462C-9B80-F7B038184F9C}"/>
      </w:docPartPr>
      <w:docPartBody>
        <w:p w:rsidR="009C0156" w:rsidRDefault="002471B3">
          <w:pPr>
            <w:pStyle w:val="6E7D38FD0CBF4005A0AE379B134CCD3A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13635AD1E0C14EF69709CC776814F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FBDC4-8076-45D7-B40B-DE433D71497D}"/>
      </w:docPartPr>
      <w:docPartBody>
        <w:p w:rsidR="009C0156" w:rsidRDefault="002471B3">
          <w:pPr>
            <w:pStyle w:val="13635AD1E0C14EF69709CC776814F4D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6FED583B56495B81B81B3B2DDDF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5E759-5F51-4464-8EB4-4032A360CDC6}"/>
      </w:docPartPr>
      <w:docPartBody>
        <w:p w:rsidR="009C0156" w:rsidRDefault="002471B3">
          <w:pPr>
            <w:pStyle w:val="5D6FED583B56495B81B81B3B2DDDFB87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32998515A248E7BD31E44DA4BDB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0F5-BA64-40F2-81F2-2721561100A1}"/>
      </w:docPartPr>
      <w:docPartBody>
        <w:p w:rsidR="009C0156" w:rsidRDefault="002471B3">
          <w:pPr>
            <w:pStyle w:val="0F32998515A248E7BD31E44DA4BDB38C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E8369A4076B6453991F743662C724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7888A-900B-4078-9568-CDC519C3CB73}"/>
      </w:docPartPr>
      <w:docPartBody>
        <w:p w:rsidR="009C0156" w:rsidRDefault="002471B3">
          <w:pPr>
            <w:pStyle w:val="E8369A4076B6453991F743662C72410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F257C96B6B433B9D449D4DDE15F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359CA-AF59-40ED-ACAE-9D2CE035F62B}"/>
      </w:docPartPr>
      <w:docPartBody>
        <w:p w:rsidR="009C0156" w:rsidRDefault="002471B3">
          <w:pPr>
            <w:pStyle w:val="47F257C96B6B433B9D449D4DDE15F2E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04CB5107524AF99139064ED100E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DDB38-1DFF-46BE-8A12-76015C6F602A}"/>
      </w:docPartPr>
      <w:docPartBody>
        <w:p w:rsidR="009C0156" w:rsidRDefault="002471B3">
          <w:pPr>
            <w:pStyle w:val="6404CB5107524AF99139064ED100EED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E7AA2282904492A5DC467694B68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6B740-F965-49DF-B4C8-2B5852CFBBF4}"/>
      </w:docPartPr>
      <w:docPartBody>
        <w:p w:rsidR="009C0156" w:rsidRDefault="002471B3">
          <w:pPr>
            <w:pStyle w:val="F8E7AA2282904492A5DC467694B6881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7B10B62A374B7C85CC3CCCD06C8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414AA-AA46-4F32-B3F9-DAAAD77E26A4}"/>
      </w:docPartPr>
      <w:docPartBody>
        <w:p w:rsidR="009C0156" w:rsidRDefault="002471B3">
          <w:pPr>
            <w:pStyle w:val="CB7B10B62A374B7C85CC3CCCD06C8713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D63B5AA5FC494583A9E7083BCE55E0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EC645-0C94-457C-BE4C-465AE8F3F76D}"/>
      </w:docPartPr>
      <w:docPartBody>
        <w:p w:rsidR="009C0156" w:rsidRDefault="002471B3">
          <w:pPr>
            <w:pStyle w:val="D63B5AA5FC494583A9E7083BCE55E044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26E49B6E6E1A49F9924D883FB150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D525DC-ABE5-4F8C-980E-AE759C8BFCBC}"/>
      </w:docPartPr>
      <w:docPartBody>
        <w:p w:rsidR="009C0156" w:rsidRDefault="002471B3">
          <w:pPr>
            <w:pStyle w:val="26E49B6E6E1A49F9924D883FB1508D14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EA2A38A123AD49399A9F3A55BC241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7D340-0D77-409E-9BE2-130F9637A9F9}"/>
      </w:docPartPr>
      <w:docPartBody>
        <w:p w:rsidR="009C0156" w:rsidRDefault="002471B3">
          <w:pPr>
            <w:pStyle w:val="EA2A38A123AD49399A9F3A55BC2413E7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C81C287464B54BC399048A6F6C4DC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CF3D2-EEE9-497F-BA21-CF19D053EFC4}"/>
      </w:docPartPr>
      <w:docPartBody>
        <w:p w:rsidR="009C0156" w:rsidRDefault="002471B3">
          <w:pPr>
            <w:pStyle w:val="C81C287464B54BC399048A6F6C4DC1BB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D28769E7308D479EB49D09F69499D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F4632-617E-443D-B808-29E9FC955F8B}"/>
      </w:docPartPr>
      <w:docPartBody>
        <w:p w:rsidR="00000000" w:rsidRDefault="009C0156">
          <w:r w:rsidRPr="00847A17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B3"/>
    <w:rsid w:val="002471B3"/>
    <w:rsid w:val="009C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C0156"/>
    <w:rPr>
      <w:color w:val="808080"/>
    </w:rPr>
  </w:style>
  <w:style w:type="paragraph" w:customStyle="1" w:styleId="E2B83B90982F4ADF810529017AECA550">
    <w:name w:val="E2B83B90982F4ADF810529017AECA550"/>
  </w:style>
  <w:style w:type="paragraph" w:customStyle="1" w:styleId="5D5958A386334C848E3060416D4374C5">
    <w:name w:val="5D5958A386334C848E3060416D4374C5"/>
  </w:style>
  <w:style w:type="paragraph" w:customStyle="1" w:styleId="1BA34A19E76347AC81232DA1D0DC6DEA">
    <w:name w:val="1BA34A19E76347AC81232DA1D0DC6DEA"/>
  </w:style>
  <w:style w:type="paragraph" w:customStyle="1" w:styleId="57AFEC83E041442E8BA08E2C9E91F9AC">
    <w:name w:val="57AFEC83E041442E8BA08E2C9E91F9AC"/>
  </w:style>
  <w:style w:type="paragraph" w:customStyle="1" w:styleId="F5E4A9C8F3EB45EBB3CF5AFB7B94A8F7">
    <w:name w:val="F5E4A9C8F3EB45EBB3CF5AFB7B94A8F7"/>
  </w:style>
  <w:style w:type="paragraph" w:customStyle="1" w:styleId="0E96CF8BEA6D4A9DA21C2DDA1AE0BB64">
    <w:name w:val="0E96CF8BEA6D4A9DA21C2DDA1AE0BB64"/>
  </w:style>
  <w:style w:type="paragraph" w:customStyle="1" w:styleId="6E7D38FD0CBF4005A0AE379B134CCD3A">
    <w:name w:val="6E7D38FD0CBF4005A0AE379B134CCD3A"/>
  </w:style>
  <w:style w:type="paragraph" w:customStyle="1" w:styleId="13635AD1E0C14EF69709CC776814F4D3">
    <w:name w:val="13635AD1E0C14EF69709CC776814F4D3"/>
  </w:style>
  <w:style w:type="paragraph" w:customStyle="1" w:styleId="5D6FED583B56495B81B81B3B2DDDFB87">
    <w:name w:val="5D6FED583B56495B81B81B3B2DDDFB87"/>
  </w:style>
  <w:style w:type="paragraph" w:customStyle="1" w:styleId="0F32998515A248E7BD31E44DA4BDB38C">
    <w:name w:val="0F32998515A248E7BD31E44DA4BDB38C"/>
  </w:style>
  <w:style w:type="paragraph" w:customStyle="1" w:styleId="E8369A4076B6453991F743662C724106">
    <w:name w:val="E8369A4076B6453991F743662C724106"/>
  </w:style>
  <w:style w:type="paragraph" w:customStyle="1" w:styleId="47F257C96B6B433B9D449D4DDE15F2EA">
    <w:name w:val="47F257C96B6B433B9D449D4DDE15F2EA"/>
  </w:style>
  <w:style w:type="paragraph" w:customStyle="1" w:styleId="6404CB5107524AF99139064ED100EEDF">
    <w:name w:val="6404CB5107524AF99139064ED100EEDF"/>
  </w:style>
  <w:style w:type="paragraph" w:customStyle="1" w:styleId="F8E7AA2282904492A5DC467694B68813">
    <w:name w:val="F8E7AA2282904492A5DC467694B68813"/>
  </w:style>
  <w:style w:type="paragraph" w:customStyle="1" w:styleId="CB7B10B62A374B7C85CC3CCCD06C8713">
    <w:name w:val="CB7B10B62A374B7C85CC3CCCD06C8713"/>
  </w:style>
  <w:style w:type="paragraph" w:customStyle="1" w:styleId="D63B5AA5FC494583A9E7083BCE55E044">
    <w:name w:val="D63B5AA5FC494583A9E7083BCE55E044"/>
  </w:style>
  <w:style w:type="paragraph" w:customStyle="1" w:styleId="26E49B6E6E1A49F9924D883FB1508D14">
    <w:name w:val="26E49B6E6E1A49F9924D883FB1508D14"/>
  </w:style>
  <w:style w:type="paragraph" w:customStyle="1" w:styleId="EA2A38A123AD49399A9F3A55BC2413E7">
    <w:name w:val="EA2A38A123AD49399A9F3A55BC2413E7"/>
  </w:style>
  <w:style w:type="paragraph" w:customStyle="1" w:styleId="C81C287464B54BC399048A6F6C4DC1BB">
    <w:name w:val="C81C287464B54BC399048A6F6C4DC1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5</TotalTime>
  <Pages>3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6</cp:revision>
  <cp:lastPrinted>2022-09-10T20:20:00Z</cp:lastPrinted>
  <dcterms:created xsi:type="dcterms:W3CDTF">2022-09-10T17:39:00Z</dcterms:created>
  <dcterms:modified xsi:type="dcterms:W3CDTF">2022-09-10T20:20:00Z</dcterms:modified>
</cp:coreProperties>
</file>