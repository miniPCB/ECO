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1332" w14:textId="77777777" w:rsidR="003B12E8" w:rsidRPr="003B12E8" w:rsidRDefault="00144C95" w:rsidP="003B12E8">
      <w:pPr>
        <w:pStyle w:val="Title"/>
      </w:pPr>
      <w:r>
        <w:t>Software Design Notes</w:t>
      </w:r>
    </w:p>
    <w:p w14:paraId="07602A1A" w14:textId="77777777" w:rsidR="00861226" w:rsidRPr="00F431D1" w:rsidRDefault="00861226" w:rsidP="00861226">
      <w:pPr>
        <w:pStyle w:val="Heading1"/>
      </w:pPr>
      <w:bookmarkStart w:id="0" w:name="_Toc36807713"/>
      <w:bookmarkStart w:id="1" w:name="_Toc36807699"/>
      <w:r>
        <w:t>Revision History</w:t>
      </w:r>
      <w:bookmarkEnd w:id="0"/>
    </w:p>
    <w:tbl>
      <w:tblPr>
        <w:tblStyle w:val="GridTable1Light-Accent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E2F3" w:themeColor="accent1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7650"/>
        <w:gridCol w:w="1260"/>
        <w:gridCol w:w="1255"/>
      </w:tblGrid>
      <w:tr w:rsidR="00861226" w:rsidRPr="008918C2" w14:paraId="05673D2E" w14:textId="77777777" w:rsidTr="00721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none" w:sz="0" w:space="0" w:color="auto"/>
            </w:tcBorders>
          </w:tcPr>
          <w:p w14:paraId="0F3BEA9F" w14:textId="77777777" w:rsidR="00861226" w:rsidRPr="00F431D1" w:rsidRDefault="00861226" w:rsidP="00095AA7">
            <w:pPr>
              <w:rPr>
                <w:color w:val="2F5496" w:themeColor="accent1" w:themeShade="BF"/>
              </w:rPr>
            </w:pPr>
            <w:r w:rsidRPr="00F431D1">
              <w:rPr>
                <w:color w:val="2F5496" w:themeColor="accent1" w:themeShade="BF"/>
              </w:rPr>
              <w:t>Rev.</w:t>
            </w:r>
          </w:p>
        </w:tc>
        <w:tc>
          <w:tcPr>
            <w:tcW w:w="7650" w:type="dxa"/>
            <w:tcBorders>
              <w:bottom w:val="none" w:sz="0" w:space="0" w:color="auto"/>
            </w:tcBorders>
          </w:tcPr>
          <w:p w14:paraId="08A49651" w14:textId="77777777" w:rsidR="00861226" w:rsidRPr="00F431D1" w:rsidRDefault="00861226" w:rsidP="00095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Revision </w:t>
            </w:r>
            <w:r w:rsidRPr="00F431D1">
              <w:rPr>
                <w:color w:val="2F5496" w:themeColor="accent1" w:themeShade="BF"/>
              </w:rPr>
              <w:t>Note</w:t>
            </w:r>
            <w:r>
              <w:rPr>
                <w:color w:val="2F5496" w:themeColor="accent1" w:themeShade="BF"/>
              </w:rPr>
              <w:t>s</w:t>
            </w:r>
          </w:p>
        </w:tc>
        <w:tc>
          <w:tcPr>
            <w:tcW w:w="1260" w:type="dxa"/>
            <w:tcBorders>
              <w:bottom w:val="none" w:sz="0" w:space="0" w:color="auto"/>
            </w:tcBorders>
          </w:tcPr>
          <w:p w14:paraId="2D275444" w14:textId="3BF0AC2F" w:rsidR="00861226" w:rsidRPr="00F431D1" w:rsidRDefault="000E6C56" w:rsidP="000E6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ECO</w:t>
            </w:r>
          </w:p>
        </w:tc>
        <w:tc>
          <w:tcPr>
            <w:tcW w:w="1255" w:type="dxa"/>
            <w:tcBorders>
              <w:bottom w:val="none" w:sz="0" w:space="0" w:color="auto"/>
            </w:tcBorders>
          </w:tcPr>
          <w:p w14:paraId="58D884B0" w14:textId="77777777" w:rsidR="00861226" w:rsidRPr="00F431D1" w:rsidRDefault="00861226" w:rsidP="00095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F431D1">
              <w:rPr>
                <w:color w:val="2F5496" w:themeColor="accent1" w:themeShade="BF"/>
              </w:rPr>
              <w:t>Date</w:t>
            </w:r>
          </w:p>
        </w:tc>
      </w:tr>
      <w:tr w:rsidR="00861226" w14:paraId="69289B31" w14:textId="77777777" w:rsidTr="0072118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4A2B26D" w14:textId="32AAC602" w:rsidR="00861226" w:rsidRPr="00F431D1" w:rsidRDefault="000E6C56" w:rsidP="00095AA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</w:t>
            </w:r>
          </w:p>
        </w:tc>
        <w:tc>
          <w:tcPr>
            <w:tcW w:w="7650" w:type="dxa"/>
            <w:vAlign w:val="center"/>
          </w:tcPr>
          <w:p w14:paraId="50A3D996" w14:textId="77777777" w:rsidR="00861226" w:rsidRDefault="00861226" w:rsidP="00095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Release</w:t>
            </w:r>
          </w:p>
        </w:tc>
        <w:tc>
          <w:tcPr>
            <w:tcW w:w="1260" w:type="dxa"/>
            <w:vAlign w:val="center"/>
          </w:tcPr>
          <w:p w14:paraId="38DF2F1A" w14:textId="733BA617" w:rsidR="00861226" w:rsidRDefault="00D7566E" w:rsidP="00095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255" w:type="dxa"/>
            <w:vAlign w:val="center"/>
          </w:tcPr>
          <w:p w14:paraId="651EC997" w14:textId="0A1CD9B1" w:rsidR="00861226" w:rsidRDefault="00D7566E" w:rsidP="00A5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22AUG2022</w:t>
            </w:r>
          </w:p>
        </w:tc>
      </w:tr>
    </w:tbl>
    <w:p w14:paraId="1C50B340" w14:textId="77777777" w:rsidR="00861226" w:rsidRDefault="00861226" w:rsidP="00861226"/>
    <w:p w14:paraId="5EF96102" w14:textId="77777777" w:rsidR="00861226" w:rsidRDefault="0086122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0B83DD" w14:textId="77777777" w:rsidR="00CC1570" w:rsidRDefault="00CC1570" w:rsidP="00E8523F">
      <w:pPr>
        <w:pStyle w:val="Heading1"/>
      </w:pPr>
      <w:r w:rsidRPr="002C2AA7">
        <w:lastRenderedPageBreak/>
        <w:t>Introduction</w:t>
      </w:r>
    </w:p>
    <w:p w14:paraId="74CE6B9B" w14:textId="77777777" w:rsidR="00CC1570" w:rsidRDefault="00CC1570" w:rsidP="00CC1570">
      <w:pPr>
        <w:pStyle w:val="Heading2"/>
      </w:pPr>
      <w:r>
        <w:t>Purpose</w:t>
      </w:r>
    </w:p>
    <w:p w14:paraId="2E030D99" w14:textId="59989586" w:rsidR="00861226" w:rsidRDefault="00766110" w:rsidP="0072482D">
      <w:r>
        <w:t>P</w:t>
      </w:r>
      <w:r w:rsidR="00BA1EC1">
        <w:t>resent</w:t>
      </w:r>
      <w:r w:rsidR="004C78A1">
        <w:t xml:space="preserve"> </w:t>
      </w:r>
      <w:r w:rsidR="008701B2">
        <w:t>software design notes</w:t>
      </w:r>
      <w:r w:rsidR="00144C95">
        <w:t xml:space="preserve"> for </w:t>
      </w:r>
      <w:r>
        <w:t xml:space="preserve">the VBA enabling </w:t>
      </w:r>
      <w:r w:rsidR="00733BEC">
        <w:t>a simple Engineering Change Order system</w:t>
      </w:r>
      <w:r>
        <w:t>.</w:t>
      </w:r>
    </w:p>
    <w:p w14:paraId="462D7CD3" w14:textId="77777777" w:rsidR="00CC1570" w:rsidRDefault="00CC1570" w:rsidP="00CC1570">
      <w:pPr>
        <w:pStyle w:val="Heading2"/>
      </w:pPr>
      <w:r>
        <w:t>Scope</w:t>
      </w:r>
    </w:p>
    <w:p w14:paraId="5A1A871D" w14:textId="60F42242" w:rsidR="00CC1570" w:rsidRDefault="00E8523F" w:rsidP="00CC1570">
      <w:r>
        <w:t xml:space="preserve">This document applies to the </w:t>
      </w:r>
      <w:r w:rsidR="005F0076">
        <w:t>VBA subroutines</w:t>
      </w:r>
      <w:r>
        <w:t xml:space="preserve"> listed in </w:t>
      </w:r>
      <w:r w:rsidRPr="00E8523F">
        <w:rPr>
          <w:u w:val="single"/>
        </w:rPr>
        <w:fldChar w:fldCharType="begin"/>
      </w:r>
      <w:r w:rsidRPr="00E8523F">
        <w:rPr>
          <w:u w:val="single"/>
        </w:rPr>
        <w:instrText xml:space="preserve"> REF _Ref37052551 \h </w:instrText>
      </w:r>
      <w:r w:rsidRPr="00E8523F">
        <w:rPr>
          <w:u w:val="single"/>
        </w:rPr>
      </w:r>
      <w:r w:rsidRPr="00E8523F">
        <w:rPr>
          <w:u w:val="single"/>
        </w:rPr>
        <w:fldChar w:fldCharType="separate"/>
      </w:r>
      <w:r w:rsidR="00127038">
        <w:t xml:space="preserve">Table </w:t>
      </w:r>
      <w:r w:rsidR="00127038">
        <w:rPr>
          <w:noProof/>
        </w:rPr>
        <w:t>1</w:t>
      </w:r>
      <w:r w:rsidR="00127038">
        <w:t xml:space="preserve"> – Button Click Subroutines</w:t>
      </w:r>
      <w:r w:rsidRPr="00E8523F">
        <w:rPr>
          <w:u w:val="single"/>
        </w:rPr>
        <w:fldChar w:fldCharType="end"/>
      </w:r>
      <w:r>
        <w:t>.</w:t>
      </w:r>
    </w:p>
    <w:p w14:paraId="46BE42EB" w14:textId="3C80CD2E" w:rsidR="00E8523F" w:rsidRDefault="00E8523F" w:rsidP="00E8523F">
      <w:pPr>
        <w:pStyle w:val="Caption"/>
        <w:keepNext/>
      </w:pPr>
      <w:bookmarkStart w:id="2" w:name="_Ref37052551"/>
      <w:r>
        <w:t xml:space="preserve">Table </w:t>
      </w:r>
      <w:fldSimple w:instr=" SEQ Table \* ARABIC ">
        <w:r w:rsidR="00127038">
          <w:rPr>
            <w:noProof/>
          </w:rPr>
          <w:t>1</w:t>
        </w:r>
      </w:fldSimple>
      <w:r>
        <w:t xml:space="preserve"> </w:t>
      </w:r>
      <w:r w:rsidR="009809CC">
        <w:t>–</w:t>
      </w:r>
      <w:r>
        <w:t xml:space="preserve"> </w:t>
      </w:r>
      <w:r w:rsidR="00930ADC">
        <w:t>Button Click</w:t>
      </w:r>
      <w:r w:rsidR="005F0076">
        <w:t xml:space="preserve"> Subroutine</w:t>
      </w:r>
      <w:r w:rsidR="00096D6F">
        <w:t>s</w:t>
      </w:r>
      <w:bookmarkEnd w:id="2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5F0076" w14:paraId="62069D7A" w14:textId="77777777" w:rsidTr="005F0076">
        <w:trPr>
          <w:jc w:val="center"/>
        </w:trPr>
        <w:tc>
          <w:tcPr>
            <w:tcW w:w="3060" w:type="dxa"/>
            <w:vAlign w:val="center"/>
          </w:tcPr>
          <w:p w14:paraId="0C1A13FB" w14:textId="77777777" w:rsidR="005F0076" w:rsidRPr="00D34E9C" w:rsidRDefault="005F0076" w:rsidP="00872B71">
            <w:pPr>
              <w:jc w:val="center"/>
              <w:rPr>
                <w:b/>
              </w:rPr>
            </w:pPr>
            <w:r>
              <w:rPr>
                <w:b/>
              </w:rPr>
              <w:t>Subroutine</w:t>
            </w:r>
          </w:p>
        </w:tc>
        <w:tc>
          <w:tcPr>
            <w:tcW w:w="7740" w:type="dxa"/>
            <w:vAlign w:val="center"/>
          </w:tcPr>
          <w:p w14:paraId="5F7D3928" w14:textId="77777777" w:rsidR="005F0076" w:rsidRPr="00D34E9C" w:rsidRDefault="005F0076" w:rsidP="00E8523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0076" w14:paraId="70B2CAD6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32D44B61" w14:textId="77777777" w:rsidR="005F0076" w:rsidRDefault="00766110" w:rsidP="00766110">
            <w:proofErr w:type="spellStart"/>
            <w:r>
              <w:t>saveButton_Click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155C9DF6" w14:textId="77777777" w:rsidR="009A26ED" w:rsidRDefault="00847D6D" w:rsidP="009A26ED">
            <w:pPr>
              <w:pStyle w:val="ListParagraph"/>
              <w:numPr>
                <w:ilvl w:val="0"/>
                <w:numId w:val="32"/>
              </w:numPr>
            </w:pPr>
            <w:r>
              <w:t>Saves Word document</w:t>
            </w:r>
          </w:p>
          <w:p w14:paraId="1D24920E" w14:textId="77777777" w:rsidR="00847D6D" w:rsidRDefault="00847D6D" w:rsidP="009A26ED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1F03D298" w14:textId="77777777" w:rsidR="00847D6D" w:rsidRDefault="00AF6239" w:rsidP="00AF6239">
            <w:pPr>
              <w:pStyle w:val="ListParagraph"/>
              <w:numPr>
                <w:ilvl w:val="0"/>
                <w:numId w:val="32"/>
              </w:numPr>
            </w:pPr>
            <w:r>
              <w:t>Creates/u</w:t>
            </w:r>
            <w:r w:rsidR="00847D6D">
              <w:t>pdates log</w:t>
            </w:r>
            <w:r>
              <w:t xml:space="preserve"> entry</w:t>
            </w:r>
          </w:p>
        </w:tc>
      </w:tr>
      <w:tr w:rsidR="00766110" w14:paraId="0F0C3420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161C67BC" w14:textId="77777777" w:rsidR="00766110" w:rsidRPr="00EF6D15" w:rsidRDefault="00766110" w:rsidP="00EF6D15">
            <w:proofErr w:type="spellStart"/>
            <w:r>
              <w:t>saveAndCloseButton_Click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5AC451AA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Saves and closes Word document</w:t>
            </w:r>
          </w:p>
          <w:p w14:paraId="387DD3B4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4E2F7E46" w14:textId="77777777" w:rsidR="00847D6D" w:rsidRDefault="00AF6239" w:rsidP="00EF2644">
            <w:pPr>
              <w:pStyle w:val="ListParagraph"/>
              <w:numPr>
                <w:ilvl w:val="0"/>
                <w:numId w:val="32"/>
              </w:numPr>
            </w:pPr>
            <w:r>
              <w:t>Creates/u</w:t>
            </w:r>
            <w:r w:rsidR="00847D6D">
              <w:t>pdates log</w:t>
            </w:r>
            <w:r>
              <w:t xml:space="preserve"> entry</w:t>
            </w:r>
          </w:p>
        </w:tc>
      </w:tr>
      <w:tr w:rsidR="00766110" w14:paraId="5CCD7059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62386A4B" w14:textId="77777777" w:rsidR="00766110" w:rsidRPr="00EF6D15" w:rsidRDefault="00766110" w:rsidP="00EF6D15">
            <w:proofErr w:type="spellStart"/>
            <w:r>
              <w:t>closeWithoutSavingButton_Click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2952A1B4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Closes Word document without saving</w:t>
            </w:r>
          </w:p>
          <w:p w14:paraId="621243CA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71BF8E92" w14:textId="77777777" w:rsidR="00847D6D" w:rsidRDefault="00847D6D" w:rsidP="00847D6D">
            <w:pPr>
              <w:pStyle w:val="ListParagraph"/>
              <w:numPr>
                <w:ilvl w:val="0"/>
                <w:numId w:val="32"/>
              </w:numPr>
            </w:pPr>
            <w:r>
              <w:t>Does not update log</w:t>
            </w:r>
          </w:p>
        </w:tc>
      </w:tr>
      <w:tr w:rsidR="00766110" w14:paraId="772C8D3F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505BE32B" w14:textId="77777777" w:rsidR="00766110" w:rsidRPr="00EF6D15" w:rsidRDefault="00766110" w:rsidP="00EF6D15">
            <w:proofErr w:type="spellStart"/>
            <w:r>
              <w:t>deleteButton_Click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7026C47B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Deletes Word document</w:t>
            </w:r>
          </w:p>
          <w:p w14:paraId="1A4C970D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074B84A6" w14:textId="77777777" w:rsidR="00847D6D" w:rsidRDefault="00847D6D" w:rsidP="00847D6D">
            <w:pPr>
              <w:pStyle w:val="ListParagraph"/>
              <w:numPr>
                <w:ilvl w:val="0"/>
                <w:numId w:val="32"/>
              </w:numPr>
            </w:pPr>
            <w:r>
              <w:t>Deletes log entry</w:t>
            </w:r>
          </w:p>
        </w:tc>
      </w:tr>
      <w:tr w:rsidR="006B3386" w14:paraId="2EBDE12F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0333ABE4" w14:textId="77777777" w:rsidR="006B3386" w:rsidRDefault="006B3386" w:rsidP="00EF6D15">
            <w:proofErr w:type="spellStart"/>
            <w:r>
              <w:t>refreshData_Click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705602FF" w14:textId="77777777" w:rsidR="006B3386" w:rsidRDefault="006B3386" w:rsidP="00EF2644">
            <w:pPr>
              <w:pStyle w:val="ListParagraph"/>
              <w:numPr>
                <w:ilvl w:val="0"/>
                <w:numId w:val="32"/>
              </w:numPr>
            </w:pPr>
            <w:r>
              <w:t>Updates data for analysis</w:t>
            </w:r>
          </w:p>
        </w:tc>
      </w:tr>
    </w:tbl>
    <w:p w14:paraId="45748BE2" w14:textId="77777777" w:rsidR="00E8523F" w:rsidRDefault="00E8523F" w:rsidP="00CC1570"/>
    <w:p w14:paraId="232745B4" w14:textId="77777777" w:rsidR="00CC1570" w:rsidRDefault="00C56EAC" w:rsidP="00CC1570">
      <w:pPr>
        <w:pStyle w:val="Heading2"/>
      </w:pPr>
      <w:r>
        <w:t>File Locations</w:t>
      </w:r>
    </w:p>
    <w:p w14:paraId="34A9D3BF" w14:textId="77777777" w:rsidR="00A63961" w:rsidRDefault="00C56EAC" w:rsidP="00430760">
      <w:pPr>
        <w:pStyle w:val="Heading4"/>
      </w:pPr>
      <w:r>
        <w:t>All Project Files</w:t>
      </w:r>
    </w:p>
    <w:p w14:paraId="4262624A" w14:textId="77777777" w:rsidR="00C6799E" w:rsidRDefault="00C6799E" w:rsidP="00C56EAC">
      <w:pPr>
        <w:pStyle w:val="ListParagraph"/>
        <w:numPr>
          <w:ilvl w:val="0"/>
          <w:numId w:val="28"/>
        </w:numPr>
      </w:pPr>
      <w:r w:rsidRPr="00C6799E">
        <w:t xml:space="preserve">C:\Users\nolan\Documents\BexarVBA\994 </w:t>
      </w:r>
      <w:proofErr w:type="spellStart"/>
      <w:r w:rsidRPr="00C6799E">
        <w:t>ECObase</w:t>
      </w:r>
      <w:proofErr w:type="spellEnd"/>
    </w:p>
    <w:p w14:paraId="473A4E41" w14:textId="77777777" w:rsidR="00B673E0" w:rsidRDefault="00B673E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D8DC39" w14:textId="77777777" w:rsidR="00CC1570" w:rsidRDefault="007D2591" w:rsidP="00CC1570">
      <w:pPr>
        <w:pStyle w:val="Heading1"/>
      </w:pPr>
      <w:r>
        <w:lastRenderedPageBreak/>
        <w:t xml:space="preserve">Software </w:t>
      </w:r>
      <w:r w:rsidR="00EA5941">
        <w:t xml:space="preserve">Specification </w:t>
      </w:r>
      <w:r w:rsidR="00CC1570">
        <w:t>Requirements</w:t>
      </w:r>
    </w:p>
    <w:bookmarkEnd w:id="1"/>
    <w:p w14:paraId="74852A8E" w14:textId="77777777" w:rsidR="00771EC4" w:rsidRDefault="007D2591" w:rsidP="00F21CCF">
      <w:pPr>
        <w:pStyle w:val="Heading4"/>
      </w:pPr>
      <w:r>
        <w:t>S</w:t>
      </w:r>
      <w:r w:rsidR="00F21CCF">
        <w:t>SR</w:t>
      </w:r>
      <w:r w:rsidR="007754D6">
        <w:t>1</w:t>
      </w:r>
      <w:r w:rsidR="007127DD">
        <w:t xml:space="preserve"> – Usability</w:t>
      </w:r>
    </w:p>
    <w:p w14:paraId="33BE7E1A" w14:textId="77777777" w:rsidR="00965694" w:rsidRDefault="00965694" w:rsidP="00F21CCF">
      <w:r>
        <w:t>No text (title)</w:t>
      </w:r>
    </w:p>
    <w:p w14:paraId="2DF8704E" w14:textId="77777777" w:rsidR="00965694" w:rsidRDefault="007D2591" w:rsidP="00965694">
      <w:pPr>
        <w:pStyle w:val="Heading4"/>
      </w:pPr>
      <w:bookmarkStart w:id="3" w:name="_SSR1.1"/>
      <w:bookmarkStart w:id="4" w:name="_Ref37060591"/>
      <w:bookmarkEnd w:id="3"/>
      <w:r>
        <w:t>S</w:t>
      </w:r>
      <w:r w:rsidR="007754D6">
        <w:t>SR1.</w:t>
      </w:r>
      <w:r w:rsidR="00965694">
        <w:t>1</w:t>
      </w:r>
      <w:bookmarkEnd w:id="4"/>
    </w:p>
    <w:p w14:paraId="2EF93767" w14:textId="77777777" w:rsidR="00F21CCF" w:rsidRDefault="009840A5" w:rsidP="00F21CCF">
      <w:r>
        <w:t xml:space="preserve">Able to be </w:t>
      </w:r>
      <w:r w:rsidR="00224EB3">
        <w:t>run from a computer with Microsoft Office</w:t>
      </w:r>
      <w:r w:rsidR="009928FC">
        <w:t>.</w:t>
      </w:r>
    </w:p>
    <w:p w14:paraId="29CF46CE" w14:textId="77777777" w:rsidR="00310427" w:rsidRDefault="00310427" w:rsidP="00310427">
      <w:pPr>
        <w:pStyle w:val="Heading4"/>
      </w:pPr>
      <w:r>
        <w:t>SSR1.2</w:t>
      </w:r>
    </w:p>
    <w:p w14:paraId="0FDC2541" w14:textId="77777777" w:rsidR="00310427" w:rsidRDefault="004B15EF" w:rsidP="00310427">
      <w:r>
        <w:t>Only requires</w:t>
      </w:r>
      <w:r w:rsidR="009840A5">
        <w:t xml:space="preserve"> Word</w:t>
      </w:r>
      <w:r>
        <w:t>,</w:t>
      </w:r>
      <w:r w:rsidR="009840A5">
        <w:t xml:space="preserve"> Excel</w:t>
      </w:r>
      <w:r>
        <w:t xml:space="preserve"> and a PDF viewer</w:t>
      </w:r>
      <w:r w:rsidR="009840A5">
        <w:t>.</w:t>
      </w:r>
    </w:p>
    <w:p w14:paraId="0B8DEEFB" w14:textId="77777777" w:rsidR="009840A5" w:rsidRDefault="009840A5" w:rsidP="009840A5">
      <w:pPr>
        <w:pStyle w:val="Heading4"/>
      </w:pPr>
      <w:r>
        <w:t>SSR1.3</w:t>
      </w:r>
    </w:p>
    <w:p w14:paraId="5F15C7C8" w14:textId="77777777" w:rsidR="004B15EF" w:rsidRDefault="004B15EF" w:rsidP="004B15EF">
      <w:r>
        <w:t>Able to be setup on a USB drive</w:t>
      </w:r>
      <w:r w:rsidR="00EB6408">
        <w:t xml:space="preserve"> (</w:t>
      </w:r>
      <w:proofErr w:type="gramStart"/>
      <w:r w:rsidR="00EB6408">
        <w:t>i.e.</w:t>
      </w:r>
      <w:proofErr w:type="gramEnd"/>
      <w:r w:rsidR="00EB6408">
        <w:t xml:space="preserve"> thumb drive)</w:t>
      </w:r>
      <w:r>
        <w:t>.</w:t>
      </w:r>
    </w:p>
    <w:p w14:paraId="619E3120" w14:textId="77777777" w:rsidR="00224EB3" w:rsidRDefault="00224EB3" w:rsidP="00224EB3">
      <w:pPr>
        <w:pStyle w:val="Heading4"/>
      </w:pPr>
      <w:r>
        <w:t>SSR1.4</w:t>
      </w:r>
    </w:p>
    <w:p w14:paraId="0CCF80EE" w14:textId="77777777" w:rsidR="0042249A" w:rsidRPr="0042249A" w:rsidRDefault="0042249A" w:rsidP="0042249A">
      <w:r>
        <w:t>Do</w:t>
      </w:r>
      <w:r w:rsidR="006F1D63">
        <w:t>es</w:t>
      </w:r>
      <w:r>
        <w:t xml:space="preserve"> not require password to use the document system.</w:t>
      </w:r>
    </w:p>
    <w:p w14:paraId="0F91D7F2" w14:textId="77777777" w:rsidR="009840A5" w:rsidRDefault="009840A5" w:rsidP="00310427"/>
    <w:p w14:paraId="69161C34" w14:textId="77777777" w:rsidR="00787C90" w:rsidRDefault="00787C90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044E710" w14:textId="77777777" w:rsidR="00D6448C" w:rsidRDefault="007D2591" w:rsidP="00D6448C">
      <w:pPr>
        <w:pStyle w:val="Heading4"/>
      </w:pPr>
      <w:r>
        <w:lastRenderedPageBreak/>
        <w:t>S</w:t>
      </w:r>
      <w:r w:rsidR="00D6448C">
        <w:t>SR</w:t>
      </w:r>
      <w:r w:rsidR="00E015F2">
        <w:t>2</w:t>
      </w:r>
      <w:r w:rsidR="007127DD">
        <w:t xml:space="preserve"> – Functionality</w:t>
      </w:r>
    </w:p>
    <w:p w14:paraId="3E610111" w14:textId="77777777" w:rsidR="00D6448C" w:rsidRDefault="00D6448C" w:rsidP="00D6448C">
      <w:r>
        <w:t>No text (title)</w:t>
      </w:r>
    </w:p>
    <w:p w14:paraId="2A72C21E" w14:textId="77777777" w:rsidR="004650B6" w:rsidRDefault="004650B6" w:rsidP="004650B6">
      <w:pPr>
        <w:pStyle w:val="Heading4"/>
      </w:pPr>
      <w:r>
        <w:t>SSR2.1</w:t>
      </w:r>
    </w:p>
    <w:p w14:paraId="0F8DC3AE" w14:textId="7F3361E1" w:rsidR="004650B6" w:rsidRDefault="00F50B77" w:rsidP="004650B6">
      <w:r>
        <w:t>Save</w:t>
      </w:r>
      <w:r w:rsidR="006F1D63">
        <w:t>s</w:t>
      </w:r>
      <w:r>
        <w:t xml:space="preserve"> files in folders described in </w:t>
      </w:r>
      <w:r>
        <w:fldChar w:fldCharType="begin"/>
      </w:r>
      <w:r>
        <w:instrText xml:space="preserve"> REF _Ref46386653 \h </w:instrText>
      </w:r>
      <w:r>
        <w:fldChar w:fldCharType="separate"/>
      </w:r>
      <w:r w:rsidR="00127038">
        <w:t xml:space="preserve">Table </w:t>
      </w:r>
      <w:r w:rsidR="00127038">
        <w:rPr>
          <w:noProof/>
        </w:rPr>
        <w:t>2</w:t>
      </w:r>
      <w:r w:rsidR="00127038">
        <w:t xml:space="preserve"> – Folder Structure</w:t>
      </w:r>
      <w:r>
        <w:fldChar w:fldCharType="end"/>
      </w:r>
      <w:r>
        <w:t>.</w:t>
      </w:r>
    </w:p>
    <w:p w14:paraId="4C98A853" w14:textId="1238BC06" w:rsidR="00F50B77" w:rsidRDefault="00F50B77" w:rsidP="00A55833">
      <w:pPr>
        <w:pStyle w:val="Caption"/>
        <w:keepNext/>
      </w:pPr>
      <w:bookmarkStart w:id="5" w:name="_Ref46386653"/>
      <w:r>
        <w:t xml:space="preserve">Table </w:t>
      </w:r>
      <w:fldSimple w:instr=" SEQ Table \* ARABIC ">
        <w:r w:rsidR="00127038">
          <w:rPr>
            <w:noProof/>
          </w:rPr>
          <w:t>2</w:t>
        </w:r>
      </w:fldSimple>
      <w:r>
        <w:t xml:space="preserve"> </w:t>
      </w:r>
      <w:r w:rsidR="00A55833">
        <w:t>–</w:t>
      </w:r>
      <w:r>
        <w:t xml:space="preserve"> Folder Structure</w:t>
      </w:r>
      <w:bookmarkEnd w:id="5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F50B77" w14:paraId="1CBE4CD5" w14:textId="77777777" w:rsidTr="00095AA7">
        <w:trPr>
          <w:jc w:val="center"/>
        </w:trPr>
        <w:tc>
          <w:tcPr>
            <w:tcW w:w="3060" w:type="dxa"/>
            <w:vAlign w:val="center"/>
          </w:tcPr>
          <w:p w14:paraId="177E683F" w14:textId="77777777" w:rsidR="00F50B77" w:rsidRPr="00D34E9C" w:rsidRDefault="00F50B77" w:rsidP="00095AA7">
            <w:pPr>
              <w:jc w:val="center"/>
              <w:rPr>
                <w:b/>
              </w:rPr>
            </w:pPr>
            <w:r>
              <w:rPr>
                <w:b/>
              </w:rPr>
              <w:t>Folder</w:t>
            </w:r>
          </w:p>
        </w:tc>
        <w:tc>
          <w:tcPr>
            <w:tcW w:w="7740" w:type="dxa"/>
            <w:vAlign w:val="center"/>
          </w:tcPr>
          <w:p w14:paraId="67720889" w14:textId="77777777" w:rsidR="00F50B77" w:rsidRPr="00D34E9C" w:rsidRDefault="00F50B77" w:rsidP="00095AA7">
            <w:pPr>
              <w:jc w:val="center"/>
              <w:rPr>
                <w:b/>
              </w:rPr>
            </w:pPr>
            <w:r>
              <w:rPr>
                <w:b/>
              </w:rPr>
              <w:t>Contents</w:t>
            </w:r>
          </w:p>
        </w:tc>
      </w:tr>
      <w:tr w:rsidR="00F50B77" w14:paraId="04C9E768" w14:textId="77777777" w:rsidTr="003D79D5">
        <w:trPr>
          <w:trHeight w:val="872"/>
          <w:jc w:val="center"/>
        </w:trPr>
        <w:tc>
          <w:tcPr>
            <w:tcW w:w="3060" w:type="dxa"/>
            <w:vAlign w:val="center"/>
          </w:tcPr>
          <w:p w14:paraId="4B9651C8" w14:textId="5EAD3ED0" w:rsidR="00F50B77" w:rsidRDefault="00F50B77" w:rsidP="000B34A9">
            <w:r>
              <w:t>…\</w:t>
            </w:r>
            <w:proofErr w:type="spellStart"/>
            <w:r w:rsidR="007E47DD">
              <w:t>ECOb</w:t>
            </w:r>
            <w:r w:rsidR="000B34A9">
              <w:t>ase</w:t>
            </w:r>
            <w:proofErr w:type="spellEnd"/>
          </w:p>
        </w:tc>
        <w:tc>
          <w:tcPr>
            <w:tcW w:w="7740" w:type="dxa"/>
            <w:vAlign w:val="center"/>
          </w:tcPr>
          <w:p w14:paraId="60CC4DA8" w14:textId="5F2B9336" w:rsidR="00F50B77" w:rsidRDefault="00F50B77" w:rsidP="00F50B77">
            <w:pPr>
              <w:pStyle w:val="ListParagraph"/>
              <w:numPr>
                <w:ilvl w:val="0"/>
                <w:numId w:val="32"/>
              </w:numPr>
            </w:pPr>
            <w:r>
              <w:t xml:space="preserve">Word </w:t>
            </w:r>
            <w:r w:rsidR="003E3809">
              <w:t>t</w:t>
            </w:r>
            <w:r>
              <w:t xml:space="preserve">emplate for creating new </w:t>
            </w:r>
            <w:r w:rsidR="003D79D5">
              <w:t xml:space="preserve">catalog </w:t>
            </w:r>
            <w:r>
              <w:t>entries.</w:t>
            </w:r>
          </w:p>
          <w:p w14:paraId="18CC045E" w14:textId="21CF9490" w:rsidR="003D79D5" w:rsidRDefault="003D79D5" w:rsidP="00F50B77">
            <w:pPr>
              <w:pStyle w:val="ListParagraph"/>
              <w:numPr>
                <w:ilvl w:val="0"/>
                <w:numId w:val="32"/>
              </w:numPr>
            </w:pPr>
            <w:r>
              <w:t xml:space="preserve">Word </w:t>
            </w:r>
            <w:r w:rsidR="003E3809">
              <w:t>t</w:t>
            </w:r>
            <w:r>
              <w:t>emplate for creating new inventory entries.</w:t>
            </w:r>
          </w:p>
          <w:p w14:paraId="65D057EC" w14:textId="77777777" w:rsidR="00B04579" w:rsidRDefault="00B04579" w:rsidP="00201EA2">
            <w:pPr>
              <w:pStyle w:val="ListParagraph"/>
              <w:numPr>
                <w:ilvl w:val="0"/>
                <w:numId w:val="32"/>
              </w:numPr>
            </w:pPr>
            <w:r>
              <w:t xml:space="preserve">Excel file </w:t>
            </w:r>
            <w:r w:rsidR="00E876C5">
              <w:t>with</w:t>
            </w:r>
            <w:r>
              <w:t xml:space="preserve"> </w:t>
            </w:r>
            <w:r w:rsidR="00E876C5">
              <w:t xml:space="preserve">data </w:t>
            </w:r>
            <w:r>
              <w:t>analysis.</w:t>
            </w:r>
          </w:p>
        </w:tc>
      </w:tr>
      <w:tr w:rsidR="00F50B77" w14:paraId="22A948D8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50BF3F1F" w14:textId="1C5BF43B" w:rsidR="00F50B77" w:rsidRDefault="00F50B77" w:rsidP="000B34A9">
            <w:r>
              <w:t>…\</w:t>
            </w:r>
            <w:proofErr w:type="spellStart"/>
            <w:r w:rsidR="007E47DD">
              <w:t>ECOb</w:t>
            </w:r>
            <w:r w:rsidR="000B34A9">
              <w:t>ase</w:t>
            </w:r>
            <w:proofErr w:type="spellEnd"/>
            <w:r w:rsidR="009928FC">
              <w:t>\</w:t>
            </w:r>
            <w:r w:rsidR="00C6799E">
              <w:t>ECO Records</w:t>
            </w:r>
          </w:p>
        </w:tc>
        <w:tc>
          <w:tcPr>
            <w:tcW w:w="7740" w:type="dxa"/>
            <w:vAlign w:val="center"/>
          </w:tcPr>
          <w:p w14:paraId="53E566E5" w14:textId="5EDA9595" w:rsidR="00F50B77" w:rsidRDefault="000B34A9" w:rsidP="000B34A9">
            <w:pPr>
              <w:pStyle w:val="ListParagraph"/>
              <w:numPr>
                <w:ilvl w:val="0"/>
                <w:numId w:val="32"/>
              </w:numPr>
            </w:pPr>
            <w:r>
              <w:t xml:space="preserve">Word documents, one per </w:t>
            </w:r>
            <w:r w:rsidR="006F045A">
              <w:t>ECO</w:t>
            </w:r>
            <w:r>
              <w:t>.</w:t>
            </w:r>
          </w:p>
        </w:tc>
      </w:tr>
      <w:tr w:rsidR="000B34A9" w14:paraId="5187B38A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535C3E4A" w14:textId="69506EAD" w:rsidR="000B34A9" w:rsidRDefault="000B34A9" w:rsidP="000B34A9">
            <w:r>
              <w:t>…\</w:t>
            </w:r>
            <w:proofErr w:type="spellStart"/>
            <w:r w:rsidR="007E47DD">
              <w:t>ECOb</w:t>
            </w:r>
            <w:r>
              <w:t>ase</w:t>
            </w:r>
            <w:proofErr w:type="spellEnd"/>
            <w:r>
              <w:t>\</w:t>
            </w:r>
            <w:r w:rsidR="00C6799E">
              <w:t>ECO Records</w:t>
            </w:r>
            <w:r>
              <w:t>\PDFs</w:t>
            </w:r>
          </w:p>
        </w:tc>
        <w:tc>
          <w:tcPr>
            <w:tcW w:w="7740" w:type="dxa"/>
            <w:vAlign w:val="center"/>
          </w:tcPr>
          <w:p w14:paraId="14CE8317" w14:textId="59573ACE" w:rsidR="000B34A9" w:rsidRDefault="000B34A9" w:rsidP="000B34A9">
            <w:pPr>
              <w:pStyle w:val="ListParagraph"/>
              <w:numPr>
                <w:ilvl w:val="0"/>
                <w:numId w:val="32"/>
              </w:numPr>
            </w:pPr>
            <w:r>
              <w:t xml:space="preserve">PDF documents, one per </w:t>
            </w:r>
            <w:r w:rsidR="006F045A">
              <w:t>ECO</w:t>
            </w:r>
            <w:r>
              <w:t xml:space="preserve"> button click.</w:t>
            </w:r>
          </w:p>
        </w:tc>
      </w:tr>
      <w:tr w:rsidR="006F045A" w:rsidRPr="00D7566E" w14:paraId="526283DA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1F39F5AD" w14:textId="67046B85" w:rsidR="006F045A" w:rsidRPr="00D7566E" w:rsidRDefault="006F045A" w:rsidP="006F045A">
            <w:pPr>
              <w:rPr>
                <w:strike/>
              </w:rPr>
            </w:pPr>
            <w:r w:rsidRPr="00D7566E">
              <w:rPr>
                <w:strike/>
              </w:rPr>
              <w:t>…\</w:t>
            </w:r>
            <w:proofErr w:type="spellStart"/>
            <w:r w:rsidRPr="00D7566E">
              <w:rPr>
                <w:strike/>
              </w:rPr>
              <w:t>ECObase</w:t>
            </w:r>
            <w:proofErr w:type="spellEnd"/>
            <w:r w:rsidRPr="00D7566E">
              <w:rPr>
                <w:strike/>
              </w:rPr>
              <w:t>\ECO Reports</w:t>
            </w:r>
          </w:p>
        </w:tc>
        <w:tc>
          <w:tcPr>
            <w:tcW w:w="7740" w:type="dxa"/>
            <w:vAlign w:val="center"/>
          </w:tcPr>
          <w:p w14:paraId="0D92C37E" w14:textId="3C6ABE3F" w:rsidR="006F045A" w:rsidRPr="00D7566E" w:rsidRDefault="006F045A" w:rsidP="006F045A">
            <w:pPr>
              <w:pStyle w:val="ListParagraph"/>
              <w:numPr>
                <w:ilvl w:val="0"/>
                <w:numId w:val="32"/>
              </w:numPr>
              <w:rPr>
                <w:strike/>
              </w:rPr>
            </w:pPr>
            <w:r w:rsidRPr="00D7566E">
              <w:rPr>
                <w:strike/>
              </w:rPr>
              <w:t>Word documents, one per ECO report.</w:t>
            </w:r>
          </w:p>
        </w:tc>
      </w:tr>
      <w:tr w:rsidR="006F045A" w:rsidRPr="00D7566E" w14:paraId="1E5208B9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28691C30" w14:textId="69B828BD" w:rsidR="006F045A" w:rsidRPr="00D7566E" w:rsidRDefault="006F045A" w:rsidP="006F045A">
            <w:pPr>
              <w:rPr>
                <w:strike/>
              </w:rPr>
            </w:pPr>
            <w:r w:rsidRPr="00D7566E">
              <w:rPr>
                <w:strike/>
              </w:rPr>
              <w:t>…\</w:t>
            </w:r>
            <w:proofErr w:type="spellStart"/>
            <w:r w:rsidRPr="00D7566E">
              <w:rPr>
                <w:strike/>
              </w:rPr>
              <w:t>ECObase</w:t>
            </w:r>
            <w:proofErr w:type="spellEnd"/>
            <w:r w:rsidRPr="00D7566E">
              <w:rPr>
                <w:strike/>
              </w:rPr>
              <w:t>\ECO Reports\PDFs</w:t>
            </w:r>
          </w:p>
        </w:tc>
        <w:tc>
          <w:tcPr>
            <w:tcW w:w="7740" w:type="dxa"/>
            <w:vAlign w:val="center"/>
          </w:tcPr>
          <w:p w14:paraId="636B16AE" w14:textId="3EAC76C4" w:rsidR="006F045A" w:rsidRPr="00D7566E" w:rsidRDefault="006F045A" w:rsidP="006F045A">
            <w:pPr>
              <w:pStyle w:val="ListParagraph"/>
              <w:numPr>
                <w:ilvl w:val="0"/>
                <w:numId w:val="32"/>
              </w:numPr>
              <w:rPr>
                <w:strike/>
              </w:rPr>
            </w:pPr>
            <w:r w:rsidRPr="00D7566E">
              <w:rPr>
                <w:strike/>
              </w:rPr>
              <w:t>PDF documents, one per ECO report button click.</w:t>
            </w:r>
          </w:p>
        </w:tc>
      </w:tr>
      <w:tr w:rsidR="00201EA2" w14:paraId="528D1358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07870D4F" w14:textId="23971CD9" w:rsidR="00201EA2" w:rsidRDefault="00201EA2" w:rsidP="000B34A9">
            <w:r>
              <w:t>…\</w:t>
            </w:r>
            <w:proofErr w:type="spellStart"/>
            <w:r w:rsidR="007E47DD">
              <w:t>ECOb</w:t>
            </w:r>
            <w:r w:rsidR="000B34A9">
              <w:t>ase</w:t>
            </w:r>
            <w:proofErr w:type="spellEnd"/>
            <w:r>
              <w:t>\data</w:t>
            </w:r>
          </w:p>
        </w:tc>
        <w:tc>
          <w:tcPr>
            <w:tcW w:w="7740" w:type="dxa"/>
            <w:vAlign w:val="center"/>
          </w:tcPr>
          <w:p w14:paraId="63163FA7" w14:textId="77777777" w:rsidR="00201EA2" w:rsidRDefault="00201EA2" w:rsidP="00201EA2">
            <w:pPr>
              <w:pStyle w:val="ListParagraph"/>
              <w:numPr>
                <w:ilvl w:val="0"/>
                <w:numId w:val="32"/>
              </w:numPr>
            </w:pPr>
            <w:r>
              <w:t>Excel file with data</w:t>
            </w:r>
            <w:r w:rsidR="009D7182">
              <w:t>.</w:t>
            </w:r>
          </w:p>
          <w:p w14:paraId="6794CD19" w14:textId="77777777" w:rsidR="009D7182" w:rsidRDefault="009D7182" w:rsidP="00201EA2">
            <w:pPr>
              <w:pStyle w:val="ListParagraph"/>
              <w:numPr>
                <w:ilvl w:val="0"/>
                <w:numId w:val="32"/>
              </w:numPr>
            </w:pPr>
            <w:r>
              <w:t>This folder is hidden.</w:t>
            </w:r>
          </w:p>
        </w:tc>
      </w:tr>
    </w:tbl>
    <w:p w14:paraId="092BF9F4" w14:textId="77777777" w:rsidR="00F50B77" w:rsidRDefault="00F50B77" w:rsidP="004650B6"/>
    <w:p w14:paraId="7720B717" w14:textId="77777777" w:rsidR="00095AA7" w:rsidRDefault="00095AA7" w:rsidP="00095AA7">
      <w:pPr>
        <w:pStyle w:val="Heading4"/>
      </w:pPr>
      <w:r>
        <w:t>SSR2.</w:t>
      </w:r>
      <w:r w:rsidR="00236083">
        <w:t>2</w:t>
      </w:r>
    </w:p>
    <w:p w14:paraId="3D1CE910" w14:textId="77777777" w:rsidR="00095AA7" w:rsidRDefault="00236083" w:rsidP="00095AA7">
      <w:r>
        <w:t>Function</w:t>
      </w:r>
      <w:r w:rsidR="006F1D63">
        <w:t>s</w:t>
      </w:r>
      <w:r>
        <w:t xml:space="preserve"> properly when VBA macros are enabled</w:t>
      </w:r>
      <w:r w:rsidR="002F2530">
        <w:t xml:space="preserve"> and the VBA project model is trusted</w:t>
      </w:r>
      <w:r>
        <w:t>.</w:t>
      </w:r>
    </w:p>
    <w:p w14:paraId="1925E075" w14:textId="77777777" w:rsidR="003854A8" w:rsidRPr="000C102B" w:rsidRDefault="003854A8" w:rsidP="003854A8">
      <w:pPr>
        <w:pStyle w:val="Heading4"/>
      </w:pPr>
      <w:r>
        <w:t>SSR2.3</w:t>
      </w:r>
    </w:p>
    <w:p w14:paraId="5D20B395" w14:textId="4E8B401A" w:rsidR="003854A8" w:rsidRDefault="003854A8" w:rsidP="003854A8">
      <w:r>
        <w:t xml:space="preserve">Protect the VBA source code with the password in </w:t>
      </w:r>
      <w:r>
        <w:fldChar w:fldCharType="begin"/>
      </w:r>
      <w:r>
        <w:instrText xml:space="preserve"> REF _Ref50463318 \h </w:instrText>
      </w:r>
      <w:r>
        <w:fldChar w:fldCharType="separate"/>
      </w:r>
      <w:r w:rsidR="00127038">
        <w:t xml:space="preserve">Table </w:t>
      </w:r>
      <w:r w:rsidR="00127038">
        <w:rPr>
          <w:noProof/>
        </w:rPr>
        <w:t>3</w:t>
      </w:r>
      <w:r w:rsidR="00127038">
        <w:t xml:space="preserve"> – Password</w:t>
      </w:r>
      <w:r>
        <w:fldChar w:fldCharType="end"/>
      </w:r>
      <w:r>
        <w:t>.</w:t>
      </w:r>
    </w:p>
    <w:p w14:paraId="4A96351E" w14:textId="08DD401F" w:rsidR="003854A8" w:rsidRDefault="003854A8" w:rsidP="003854A8">
      <w:pPr>
        <w:pStyle w:val="Caption"/>
        <w:keepNext/>
      </w:pPr>
      <w:bookmarkStart w:id="6" w:name="_Ref50463318"/>
      <w:r>
        <w:t xml:space="preserve">Table </w:t>
      </w:r>
      <w:fldSimple w:instr=" SEQ Table \* ARABIC ">
        <w:r w:rsidR="00127038">
          <w:rPr>
            <w:noProof/>
          </w:rPr>
          <w:t>3</w:t>
        </w:r>
      </w:fldSimple>
      <w:r>
        <w:t xml:space="preserve"> – Password</w:t>
      </w:r>
      <w:bookmarkEnd w:id="6"/>
    </w:p>
    <w:tbl>
      <w:tblPr>
        <w:tblStyle w:val="TableGrid"/>
        <w:tblW w:w="5760" w:type="dxa"/>
        <w:tblLook w:val="04A0" w:firstRow="1" w:lastRow="0" w:firstColumn="1" w:lastColumn="0" w:noHBand="0" w:noVBand="1"/>
      </w:tblPr>
      <w:tblGrid>
        <w:gridCol w:w="1350"/>
        <w:gridCol w:w="4410"/>
      </w:tblGrid>
      <w:tr w:rsidR="003854A8" w14:paraId="737EA4EC" w14:textId="77777777" w:rsidTr="00834170">
        <w:trPr>
          <w:trHeight w:val="432"/>
        </w:trPr>
        <w:tc>
          <w:tcPr>
            <w:tcW w:w="1350" w:type="dxa"/>
            <w:vAlign w:val="center"/>
          </w:tcPr>
          <w:p w14:paraId="7F809F81" w14:textId="77777777" w:rsidR="003854A8" w:rsidRPr="009E46DD" w:rsidRDefault="003854A8" w:rsidP="00834170">
            <w:pPr>
              <w:jc w:val="right"/>
              <w:rPr>
                <w:b/>
              </w:rPr>
            </w:pPr>
            <w:r w:rsidRPr="009E46DD">
              <w:rPr>
                <w:b/>
              </w:rPr>
              <w:t>Password</w:t>
            </w:r>
          </w:p>
        </w:tc>
        <w:tc>
          <w:tcPr>
            <w:tcW w:w="4410" w:type="dxa"/>
            <w:vAlign w:val="center"/>
          </w:tcPr>
          <w:p w14:paraId="04740F61" w14:textId="77777777" w:rsidR="003854A8" w:rsidRDefault="003854A8" w:rsidP="00834170">
            <w:r w:rsidRPr="0042249A">
              <w:t>9hvmq6KchrZ+V&amp;&amp;j</w:t>
            </w:r>
          </w:p>
        </w:tc>
      </w:tr>
    </w:tbl>
    <w:p w14:paraId="5C89E3C6" w14:textId="77777777" w:rsidR="003854A8" w:rsidRDefault="003854A8" w:rsidP="00095AA7"/>
    <w:p w14:paraId="30F40E74" w14:textId="77777777" w:rsidR="00C9603B" w:rsidRDefault="00C9603B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DDB44B8" w14:textId="77777777" w:rsidR="004650B6" w:rsidRDefault="004650B6" w:rsidP="004650B6">
      <w:pPr>
        <w:pStyle w:val="Heading4"/>
      </w:pPr>
      <w:r>
        <w:lastRenderedPageBreak/>
        <w:t>SSR2.</w:t>
      </w:r>
      <w:r w:rsidR="003854A8">
        <w:t>4</w:t>
      </w:r>
    </w:p>
    <w:p w14:paraId="7FE812BE" w14:textId="77777777" w:rsidR="004650B6" w:rsidRDefault="000C102B" w:rsidP="004650B6">
      <w:r>
        <w:t xml:space="preserve">Excel </w:t>
      </w:r>
      <w:r w:rsidR="00BC1EE7">
        <w:t>File</w:t>
      </w:r>
      <w:r w:rsidR="00E932C1">
        <w:t>s</w:t>
      </w:r>
      <w:r w:rsidR="00BC1EE7">
        <w:t xml:space="preserve"> </w:t>
      </w:r>
      <w:r>
        <w:t>(title)</w:t>
      </w:r>
    </w:p>
    <w:p w14:paraId="0524034E" w14:textId="77777777" w:rsidR="000C102B" w:rsidRPr="000C102B" w:rsidRDefault="000C102B" w:rsidP="000C102B">
      <w:pPr>
        <w:pStyle w:val="Heading4"/>
      </w:pPr>
      <w:r w:rsidRPr="000C102B">
        <w:t>SSR2.</w:t>
      </w:r>
      <w:r w:rsidR="003854A8">
        <w:t>4</w:t>
      </w:r>
      <w:r w:rsidR="00E14E54">
        <w:t>.</w:t>
      </w:r>
      <w:r w:rsidRPr="000C102B">
        <w:t>1</w:t>
      </w:r>
    </w:p>
    <w:p w14:paraId="519F799D" w14:textId="154BC435" w:rsidR="000C102B" w:rsidRDefault="00E932C1" w:rsidP="000C102B">
      <w:r>
        <w:t xml:space="preserve">Data </w:t>
      </w:r>
      <w:r w:rsidR="00E14E54">
        <w:t xml:space="preserve">workbook </w:t>
      </w:r>
      <w:r>
        <w:t xml:space="preserve">file </w:t>
      </w:r>
      <w:r w:rsidR="006F1D63">
        <w:t xml:space="preserve">placed </w:t>
      </w:r>
      <w:r w:rsidR="009653E5">
        <w:t>in the</w:t>
      </w:r>
      <w:r w:rsidR="009D7182">
        <w:t xml:space="preserve"> hidden</w:t>
      </w:r>
      <w:r w:rsidR="009653E5">
        <w:t xml:space="preserve"> </w:t>
      </w:r>
      <w:r w:rsidR="009653E5">
        <w:rPr>
          <w:b/>
        </w:rPr>
        <w:t>…\</w:t>
      </w:r>
      <w:proofErr w:type="spellStart"/>
      <w:r w:rsidR="006F045A">
        <w:rPr>
          <w:b/>
        </w:rPr>
        <w:t>ECObase</w:t>
      </w:r>
      <w:proofErr w:type="spellEnd"/>
      <w:r w:rsidR="009653E5">
        <w:rPr>
          <w:b/>
        </w:rPr>
        <w:t>\data</w:t>
      </w:r>
      <w:r w:rsidR="009653E5">
        <w:t xml:space="preserve"> folder</w:t>
      </w:r>
      <w:r w:rsidR="00C9603B">
        <w:t>.</w:t>
      </w:r>
    </w:p>
    <w:p w14:paraId="6E09514D" w14:textId="77777777" w:rsidR="008E2DC8" w:rsidRPr="000C102B" w:rsidRDefault="008E2DC8" w:rsidP="008E2DC8">
      <w:pPr>
        <w:pStyle w:val="Heading4"/>
      </w:pPr>
      <w:r w:rsidRPr="000C102B">
        <w:t>SSR2.</w:t>
      </w:r>
      <w:r w:rsidR="003854A8">
        <w:t>4</w:t>
      </w:r>
      <w:r w:rsidRPr="000C102B">
        <w:t>.</w:t>
      </w:r>
      <w:r>
        <w:t>2</w:t>
      </w:r>
    </w:p>
    <w:p w14:paraId="7680EBEF" w14:textId="688174F6" w:rsidR="008E2DC8" w:rsidRDefault="00E932C1" w:rsidP="008E2DC8">
      <w:r>
        <w:t xml:space="preserve">Analysis </w:t>
      </w:r>
      <w:r w:rsidR="00E14E54">
        <w:t xml:space="preserve">workbook </w:t>
      </w:r>
      <w:r>
        <w:t xml:space="preserve">file </w:t>
      </w:r>
      <w:r w:rsidR="006F1D63">
        <w:t xml:space="preserve">placed </w:t>
      </w:r>
      <w:r w:rsidR="009653E5">
        <w:t xml:space="preserve">in the </w:t>
      </w:r>
      <w:r w:rsidR="009653E5">
        <w:rPr>
          <w:b/>
        </w:rPr>
        <w:t>…\</w:t>
      </w:r>
      <w:proofErr w:type="spellStart"/>
      <w:r w:rsidR="006F045A">
        <w:rPr>
          <w:b/>
        </w:rPr>
        <w:t>ECObase</w:t>
      </w:r>
      <w:proofErr w:type="spellEnd"/>
      <w:r w:rsidR="009653E5">
        <w:t xml:space="preserve"> folder</w:t>
      </w:r>
      <w:r w:rsidR="00C9603B">
        <w:t>.</w:t>
      </w:r>
    </w:p>
    <w:p w14:paraId="4AE81E7E" w14:textId="77777777" w:rsidR="00274310" w:rsidRDefault="00274310" w:rsidP="00274310">
      <w:pPr>
        <w:pStyle w:val="Heading4"/>
      </w:pPr>
      <w:r>
        <w:t>SSR2.</w:t>
      </w:r>
      <w:r w:rsidR="00781BB4">
        <w:t>4</w:t>
      </w:r>
      <w:r>
        <w:t>.</w:t>
      </w:r>
      <w:r w:rsidR="00781BB4">
        <w:t>3</w:t>
      </w:r>
    </w:p>
    <w:p w14:paraId="45E6AC8D" w14:textId="01183E7E" w:rsidR="00274310" w:rsidRDefault="00274310" w:rsidP="00274310">
      <w:r>
        <w:t>Display one (1) button that runs a VBA macro function listed in</w:t>
      </w:r>
      <w:r w:rsidR="00160834">
        <w:t xml:space="preserve"> </w:t>
      </w:r>
      <w:r w:rsidR="00160834">
        <w:fldChar w:fldCharType="begin"/>
      </w:r>
      <w:r w:rsidR="00160834">
        <w:instrText xml:space="preserve"> REF _Ref50469483 \h </w:instrText>
      </w:r>
      <w:r w:rsidR="00160834">
        <w:fldChar w:fldCharType="separate"/>
      </w:r>
      <w:r w:rsidR="00127038">
        <w:t xml:space="preserve">Table </w:t>
      </w:r>
      <w:r w:rsidR="00127038">
        <w:rPr>
          <w:noProof/>
        </w:rPr>
        <w:t>4</w:t>
      </w:r>
      <w:r w:rsidR="00127038">
        <w:t xml:space="preserve"> – Excel Button Macros</w:t>
      </w:r>
      <w:r w:rsidR="00160834">
        <w:fldChar w:fldCharType="end"/>
      </w:r>
    </w:p>
    <w:p w14:paraId="3D7682D3" w14:textId="73127303" w:rsidR="00274310" w:rsidRDefault="00274310" w:rsidP="00274310">
      <w:pPr>
        <w:pStyle w:val="Caption"/>
        <w:keepNext/>
      </w:pPr>
      <w:bookmarkStart w:id="7" w:name="_Ref50469483"/>
      <w:r>
        <w:t xml:space="preserve">Table </w:t>
      </w:r>
      <w:fldSimple w:instr=" SEQ Table \* ARABIC ">
        <w:r w:rsidR="00127038">
          <w:rPr>
            <w:noProof/>
          </w:rPr>
          <w:t>4</w:t>
        </w:r>
      </w:fldSimple>
      <w:r>
        <w:t xml:space="preserve"> </w:t>
      </w:r>
      <w:r w:rsidR="00160834">
        <w:t>–</w:t>
      </w:r>
      <w:r>
        <w:t xml:space="preserve"> </w:t>
      </w:r>
      <w:r w:rsidR="00160834">
        <w:t xml:space="preserve">Excel </w:t>
      </w:r>
      <w:r>
        <w:t>Button Macros</w:t>
      </w:r>
      <w:bookmarkEnd w:id="7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160"/>
        <w:gridCol w:w="8640"/>
      </w:tblGrid>
      <w:tr w:rsidR="00274310" w14:paraId="7E7F3EBE" w14:textId="77777777" w:rsidTr="00834170">
        <w:trPr>
          <w:jc w:val="center"/>
        </w:trPr>
        <w:tc>
          <w:tcPr>
            <w:tcW w:w="2160" w:type="dxa"/>
            <w:vAlign w:val="center"/>
          </w:tcPr>
          <w:p w14:paraId="0685BE2F" w14:textId="77777777" w:rsidR="00274310" w:rsidRPr="00D34E9C" w:rsidRDefault="00274310" w:rsidP="00834170">
            <w:pPr>
              <w:jc w:val="center"/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8640" w:type="dxa"/>
            <w:vAlign w:val="center"/>
          </w:tcPr>
          <w:p w14:paraId="53DDC945" w14:textId="77777777" w:rsidR="00274310" w:rsidRPr="00D34E9C" w:rsidRDefault="00274310" w:rsidP="00834170">
            <w:pPr>
              <w:jc w:val="center"/>
              <w:rPr>
                <w:b/>
              </w:rPr>
            </w:pPr>
            <w:r>
              <w:rPr>
                <w:b/>
              </w:rPr>
              <w:t>Macro</w:t>
            </w:r>
          </w:p>
        </w:tc>
      </w:tr>
      <w:tr w:rsidR="00274310" w14:paraId="042B8123" w14:textId="77777777" w:rsidTr="00834170">
        <w:trPr>
          <w:trHeight w:val="872"/>
          <w:jc w:val="center"/>
        </w:trPr>
        <w:tc>
          <w:tcPr>
            <w:tcW w:w="2160" w:type="dxa"/>
            <w:vAlign w:val="center"/>
          </w:tcPr>
          <w:p w14:paraId="729707B1" w14:textId="77777777" w:rsidR="00274310" w:rsidRDefault="00274310" w:rsidP="00834170">
            <w:r>
              <w:t>Refresh</w:t>
            </w:r>
          </w:p>
        </w:tc>
        <w:tc>
          <w:tcPr>
            <w:tcW w:w="8640" w:type="dxa"/>
            <w:vAlign w:val="center"/>
          </w:tcPr>
          <w:p w14:paraId="270EF721" w14:textId="77777777" w:rsidR="00274310" w:rsidRDefault="00CC7721" w:rsidP="00834170">
            <w:proofErr w:type="spellStart"/>
            <w:r>
              <w:t>refreshData_Click</w:t>
            </w:r>
            <w:proofErr w:type="spellEnd"/>
            <w:r>
              <w:t>()</w:t>
            </w:r>
          </w:p>
        </w:tc>
      </w:tr>
    </w:tbl>
    <w:p w14:paraId="1405CE85" w14:textId="77777777" w:rsidR="00274310" w:rsidRDefault="00274310" w:rsidP="00274310"/>
    <w:p w14:paraId="3DD07DA3" w14:textId="77777777" w:rsidR="00FE2120" w:rsidRPr="000C102B" w:rsidRDefault="00FE2120" w:rsidP="00FE2120">
      <w:pPr>
        <w:pStyle w:val="Heading4"/>
      </w:pPr>
      <w:r w:rsidRPr="000C102B">
        <w:t>SSR2.</w:t>
      </w:r>
      <w:r w:rsidR="003854A8">
        <w:t>4</w:t>
      </w:r>
      <w:r w:rsidRPr="000C102B">
        <w:t>.</w:t>
      </w:r>
      <w:r>
        <w:t>4</w:t>
      </w:r>
    </w:p>
    <w:p w14:paraId="0270AE56" w14:textId="7B419C5A" w:rsidR="00FE2120" w:rsidRDefault="009F221B" w:rsidP="00FE2120">
      <w:r>
        <w:t>Protect</w:t>
      </w:r>
      <w:r w:rsidR="00FE2120">
        <w:t xml:space="preserve"> the data </w:t>
      </w:r>
      <w:r w:rsidR="001C7D16">
        <w:t xml:space="preserve">workbook file’s data </w:t>
      </w:r>
      <w:r>
        <w:t xml:space="preserve">sheet with the password in </w:t>
      </w:r>
      <w:r>
        <w:fldChar w:fldCharType="begin"/>
      </w:r>
      <w:r>
        <w:instrText xml:space="preserve"> REF _Ref46916978 \h </w:instrText>
      </w:r>
      <w:r>
        <w:fldChar w:fldCharType="separate"/>
      </w:r>
      <w:r w:rsidR="00127038">
        <w:t xml:space="preserve">Table </w:t>
      </w:r>
      <w:r w:rsidR="00127038">
        <w:rPr>
          <w:noProof/>
        </w:rPr>
        <w:t>5</w:t>
      </w:r>
      <w:r w:rsidR="00127038">
        <w:t xml:space="preserve"> – Password</w:t>
      </w:r>
      <w:r>
        <w:fldChar w:fldCharType="end"/>
      </w:r>
      <w:r w:rsidR="00FE2120">
        <w:t>.</w:t>
      </w:r>
    </w:p>
    <w:p w14:paraId="37DCBDBC" w14:textId="25E848D5" w:rsidR="009F221B" w:rsidRDefault="009F221B" w:rsidP="00A55833">
      <w:pPr>
        <w:pStyle w:val="Caption"/>
        <w:keepNext/>
      </w:pPr>
      <w:bookmarkStart w:id="8" w:name="_Ref46916978"/>
      <w:r>
        <w:t xml:space="preserve">Table </w:t>
      </w:r>
      <w:fldSimple w:instr=" SEQ Table \* ARABIC ">
        <w:r w:rsidR="00127038">
          <w:rPr>
            <w:noProof/>
          </w:rPr>
          <w:t>5</w:t>
        </w:r>
      </w:fldSimple>
      <w:r>
        <w:t xml:space="preserve"> – Password</w:t>
      </w:r>
      <w:bookmarkEnd w:id="8"/>
    </w:p>
    <w:tbl>
      <w:tblPr>
        <w:tblStyle w:val="TableGrid"/>
        <w:tblW w:w="5760" w:type="dxa"/>
        <w:tblLook w:val="04A0" w:firstRow="1" w:lastRow="0" w:firstColumn="1" w:lastColumn="0" w:noHBand="0" w:noVBand="1"/>
      </w:tblPr>
      <w:tblGrid>
        <w:gridCol w:w="1350"/>
        <w:gridCol w:w="4410"/>
      </w:tblGrid>
      <w:tr w:rsidR="009E46DD" w14:paraId="38E8CAF0" w14:textId="77777777" w:rsidTr="00A55833">
        <w:trPr>
          <w:trHeight w:val="432"/>
        </w:trPr>
        <w:tc>
          <w:tcPr>
            <w:tcW w:w="1350" w:type="dxa"/>
            <w:vAlign w:val="center"/>
          </w:tcPr>
          <w:p w14:paraId="2A679A62" w14:textId="77777777" w:rsidR="009E46DD" w:rsidRPr="009E46DD" w:rsidRDefault="009E46DD" w:rsidP="009E46DD">
            <w:pPr>
              <w:jc w:val="right"/>
              <w:rPr>
                <w:b/>
              </w:rPr>
            </w:pPr>
            <w:r w:rsidRPr="009E46DD">
              <w:rPr>
                <w:b/>
              </w:rPr>
              <w:t>Password</w:t>
            </w:r>
          </w:p>
        </w:tc>
        <w:tc>
          <w:tcPr>
            <w:tcW w:w="4410" w:type="dxa"/>
            <w:vAlign w:val="center"/>
          </w:tcPr>
          <w:p w14:paraId="639A7E36" w14:textId="77777777" w:rsidR="009E46DD" w:rsidRDefault="000F65B8" w:rsidP="009E46DD">
            <w:r w:rsidRPr="000F65B8">
              <w:t>WT$?@L&amp;x=F5qYfC#</w:t>
            </w:r>
          </w:p>
        </w:tc>
      </w:tr>
    </w:tbl>
    <w:p w14:paraId="55BE338D" w14:textId="77777777" w:rsidR="000C102B" w:rsidRDefault="000C102B" w:rsidP="004650B6"/>
    <w:p w14:paraId="7CCC844E" w14:textId="77777777" w:rsidR="001010F9" w:rsidRDefault="001010F9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4CFCAD9B" w14:textId="77777777" w:rsidR="001010F9" w:rsidRDefault="001010F9" w:rsidP="001010F9">
      <w:pPr>
        <w:pStyle w:val="Heading4"/>
      </w:pPr>
      <w:r>
        <w:lastRenderedPageBreak/>
        <w:t>SSR2.</w:t>
      </w:r>
      <w:r w:rsidR="003854A8">
        <w:t>5</w:t>
      </w:r>
    </w:p>
    <w:p w14:paraId="149CE429" w14:textId="77777777" w:rsidR="001010F9" w:rsidRDefault="001010F9" w:rsidP="001010F9">
      <w:r>
        <w:t>PDF</w:t>
      </w:r>
      <w:r w:rsidR="008E2DC8">
        <w:t xml:space="preserve"> Documents</w:t>
      </w:r>
      <w:r>
        <w:t xml:space="preserve"> (title)</w:t>
      </w:r>
    </w:p>
    <w:p w14:paraId="61E9ABFE" w14:textId="77777777" w:rsidR="004650B6" w:rsidRDefault="004650B6" w:rsidP="004650B6">
      <w:pPr>
        <w:pStyle w:val="Heading4"/>
      </w:pPr>
      <w:r>
        <w:t>SSR2.</w:t>
      </w:r>
      <w:r w:rsidR="003854A8">
        <w:t>5</w:t>
      </w:r>
      <w:r w:rsidR="001010F9">
        <w:t>.1</w:t>
      </w:r>
    </w:p>
    <w:p w14:paraId="5C782AD4" w14:textId="77777777" w:rsidR="004650B6" w:rsidRDefault="000C102B" w:rsidP="004650B6">
      <w:r>
        <w:t xml:space="preserve">Create a PDF </w:t>
      </w:r>
      <w:r w:rsidR="00D14D89">
        <w:t xml:space="preserve">whenever </w:t>
      </w:r>
      <w:r w:rsidR="003617E6">
        <w:t xml:space="preserve">a </w:t>
      </w:r>
      <w:r w:rsidR="00D14D89">
        <w:t xml:space="preserve">button </w:t>
      </w:r>
      <w:r w:rsidR="009928FC">
        <w:t>is</w:t>
      </w:r>
      <w:r w:rsidR="00D14D89">
        <w:t xml:space="preserve"> clicked.</w:t>
      </w:r>
    </w:p>
    <w:p w14:paraId="090FF504" w14:textId="77777777" w:rsidR="003617E6" w:rsidRDefault="003617E6" w:rsidP="003617E6">
      <w:pPr>
        <w:pStyle w:val="Heading4"/>
      </w:pPr>
      <w:r>
        <w:t>SSR2.</w:t>
      </w:r>
      <w:r w:rsidR="003854A8">
        <w:t>5</w:t>
      </w:r>
      <w:r>
        <w:t>.2</w:t>
      </w:r>
    </w:p>
    <w:p w14:paraId="44374071" w14:textId="77777777" w:rsidR="003617E6" w:rsidRDefault="003617E6" w:rsidP="003617E6">
      <w:r>
        <w:t xml:space="preserve">Stamp with username, computer ID, </w:t>
      </w:r>
      <w:proofErr w:type="spellStart"/>
      <w:r>
        <w:t>datatime</w:t>
      </w:r>
      <w:proofErr w:type="spellEnd"/>
      <w:r>
        <w:t xml:space="preserve"> and </w:t>
      </w:r>
      <w:r w:rsidR="009653E5">
        <w:t xml:space="preserve">PDF </w:t>
      </w:r>
      <w:r>
        <w:t xml:space="preserve">document </w:t>
      </w:r>
      <w:proofErr w:type="spellStart"/>
      <w:r>
        <w:t>filepath</w:t>
      </w:r>
      <w:proofErr w:type="spellEnd"/>
      <w:r>
        <w:t>.</w:t>
      </w:r>
    </w:p>
    <w:p w14:paraId="16B00C6A" w14:textId="77777777" w:rsidR="003617E6" w:rsidRDefault="003617E6" w:rsidP="003617E6">
      <w:pPr>
        <w:pStyle w:val="Heading4"/>
      </w:pPr>
      <w:r>
        <w:t>SSR2.</w:t>
      </w:r>
      <w:r w:rsidR="003854A8">
        <w:t>5</w:t>
      </w:r>
      <w:r>
        <w:t>.3</w:t>
      </w:r>
    </w:p>
    <w:p w14:paraId="7AD8FE6B" w14:textId="77777777" w:rsidR="003617E6" w:rsidRDefault="003617E6" w:rsidP="003617E6">
      <w:r>
        <w:t xml:space="preserve">Title as </w:t>
      </w:r>
      <w:r w:rsidR="003A6494">
        <w:t>[</w:t>
      </w:r>
      <w:r w:rsidR="00731531">
        <w:t xml:space="preserve"> </w:t>
      </w:r>
      <w:r w:rsidR="003A6494">
        <w:t xml:space="preserve">entry </w:t>
      </w:r>
      <w:proofErr w:type="gramStart"/>
      <w:r w:rsidR="003A6494">
        <w:t>name ]</w:t>
      </w:r>
      <w:proofErr w:type="gramEnd"/>
      <w:r w:rsidR="003A6494">
        <w:t xml:space="preserve"> &amp; “_” &amp;</w:t>
      </w:r>
      <w:r>
        <w:t xml:space="preserve"> </w:t>
      </w:r>
      <w:r w:rsidR="003A6494">
        <w:t xml:space="preserve">[ </w:t>
      </w:r>
      <w:r w:rsidR="00CA66C3">
        <w:t>PARTNUMBER</w:t>
      </w:r>
      <w:r w:rsidR="009928FC">
        <w:t>_</w:t>
      </w:r>
      <w:r>
        <w:t>YYYYMMDDHHMMSS</w:t>
      </w:r>
      <w:r w:rsidR="003A6494">
        <w:t xml:space="preserve"> ] &amp; “</w:t>
      </w:r>
      <w:r>
        <w:t>.pdf</w:t>
      </w:r>
      <w:r w:rsidR="003A6494">
        <w:t>”</w:t>
      </w:r>
      <w:r>
        <w:t>.</w:t>
      </w:r>
    </w:p>
    <w:p w14:paraId="71A54CBF" w14:textId="77777777" w:rsidR="00A070B1" w:rsidRDefault="00A070B1" w:rsidP="00A070B1">
      <w:pPr>
        <w:pStyle w:val="Heading4"/>
      </w:pPr>
      <w:r>
        <w:t>SSR2.</w:t>
      </w:r>
      <w:r w:rsidR="003854A8">
        <w:t>5</w:t>
      </w:r>
      <w:r>
        <w:t>.4</w:t>
      </w:r>
    </w:p>
    <w:p w14:paraId="6D7E4195" w14:textId="520C6871" w:rsidR="00A070B1" w:rsidRDefault="00A070B1" w:rsidP="00A070B1">
      <w:r>
        <w:t>Save</w:t>
      </w:r>
      <w:r w:rsidR="00731531">
        <w:t xml:space="preserve"> catalog</w:t>
      </w:r>
      <w:r>
        <w:t xml:space="preserve"> </w:t>
      </w:r>
      <w:r w:rsidR="00731531">
        <w:t xml:space="preserve">PDFs </w:t>
      </w:r>
      <w:r>
        <w:t xml:space="preserve">in the </w:t>
      </w:r>
      <w:r>
        <w:rPr>
          <w:b/>
        </w:rPr>
        <w:t>…\</w:t>
      </w:r>
      <w:proofErr w:type="spellStart"/>
      <w:r w:rsidR="006F045A">
        <w:rPr>
          <w:b/>
        </w:rPr>
        <w:t>ECObase</w:t>
      </w:r>
      <w:proofErr w:type="spellEnd"/>
      <w:r>
        <w:rPr>
          <w:b/>
        </w:rPr>
        <w:t>\</w:t>
      </w:r>
      <w:r w:rsidR="006F045A">
        <w:rPr>
          <w:b/>
        </w:rPr>
        <w:t>ECO Records</w:t>
      </w:r>
      <w:r>
        <w:rPr>
          <w:b/>
        </w:rPr>
        <w:t>\PDFs</w:t>
      </w:r>
      <w:r>
        <w:t xml:space="preserve"> folder.</w:t>
      </w:r>
    </w:p>
    <w:p w14:paraId="1FA6D742" w14:textId="77777777" w:rsidR="00731531" w:rsidRDefault="00731531" w:rsidP="00731531">
      <w:pPr>
        <w:pStyle w:val="Heading4"/>
      </w:pPr>
      <w:r>
        <w:t>SSR2.</w:t>
      </w:r>
      <w:r w:rsidR="003854A8">
        <w:t>5</w:t>
      </w:r>
      <w:r>
        <w:t>.5</w:t>
      </w:r>
    </w:p>
    <w:p w14:paraId="5E9CC8A1" w14:textId="5B39BF2C" w:rsidR="00731531" w:rsidRPr="00D7566E" w:rsidRDefault="00731531" w:rsidP="00731531">
      <w:r w:rsidRPr="00D7566E">
        <w:t xml:space="preserve">Save </w:t>
      </w:r>
      <w:r w:rsidR="006F045A" w:rsidRPr="00D7566E">
        <w:t>report</w:t>
      </w:r>
      <w:r w:rsidRPr="00D7566E">
        <w:t xml:space="preserve"> PDFs in the </w:t>
      </w:r>
      <w:r w:rsidRPr="00D7566E">
        <w:rPr>
          <w:b/>
        </w:rPr>
        <w:t>…\</w:t>
      </w:r>
      <w:proofErr w:type="spellStart"/>
      <w:r w:rsidR="006F045A" w:rsidRPr="00D7566E">
        <w:rPr>
          <w:b/>
        </w:rPr>
        <w:t>ECObase</w:t>
      </w:r>
      <w:proofErr w:type="spellEnd"/>
      <w:r w:rsidRPr="00D7566E">
        <w:rPr>
          <w:b/>
        </w:rPr>
        <w:t>\</w:t>
      </w:r>
      <w:r w:rsidR="006F045A" w:rsidRPr="00D7566E">
        <w:rPr>
          <w:b/>
        </w:rPr>
        <w:t>ECO Reports</w:t>
      </w:r>
      <w:r w:rsidRPr="00D7566E">
        <w:rPr>
          <w:b/>
        </w:rPr>
        <w:t>\PDFs</w:t>
      </w:r>
      <w:r w:rsidRPr="00D7566E">
        <w:t xml:space="preserve"> folder.</w:t>
      </w:r>
    </w:p>
    <w:p w14:paraId="3FC9B788" w14:textId="77777777" w:rsidR="00703029" w:rsidRDefault="00703029" w:rsidP="00703029">
      <w:pPr>
        <w:pStyle w:val="Heading4"/>
      </w:pPr>
      <w:r>
        <w:t>SSR2.</w:t>
      </w:r>
      <w:r w:rsidR="003854A8">
        <w:t>5</w:t>
      </w:r>
      <w:r>
        <w:t>.</w:t>
      </w:r>
      <w:r w:rsidR="00731531">
        <w:t>6</w:t>
      </w:r>
    </w:p>
    <w:p w14:paraId="3892BD97" w14:textId="77777777" w:rsidR="00703029" w:rsidRDefault="00703029" w:rsidP="00703029">
      <w:r>
        <w:t>Enable/</w:t>
      </w:r>
      <w:r w:rsidR="00E32AC0">
        <w:t>d</w:t>
      </w:r>
      <w:r>
        <w:t>isable the buttons to show in the PDF which button caused the PDF to be generated.</w:t>
      </w:r>
    </w:p>
    <w:p w14:paraId="708013E2" w14:textId="77777777" w:rsidR="003617E6" w:rsidRDefault="003617E6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7C87B09F" w14:textId="77777777" w:rsidR="004650B6" w:rsidRDefault="004650B6" w:rsidP="004650B6">
      <w:pPr>
        <w:pStyle w:val="Heading4"/>
      </w:pPr>
      <w:r>
        <w:lastRenderedPageBreak/>
        <w:t>SSR</w:t>
      </w:r>
      <w:r w:rsidR="00095AA7">
        <w:t>2.</w:t>
      </w:r>
      <w:r w:rsidR="003854A8">
        <w:t>6</w:t>
      </w:r>
    </w:p>
    <w:p w14:paraId="7C8FB6C6" w14:textId="77777777" w:rsidR="004650B6" w:rsidRDefault="003617E6" w:rsidP="004650B6">
      <w:r>
        <w:t>Word</w:t>
      </w:r>
      <w:r w:rsidR="00BC1EE7">
        <w:t xml:space="preserve"> Template</w:t>
      </w:r>
      <w:r>
        <w:t xml:space="preserve"> (title)</w:t>
      </w:r>
    </w:p>
    <w:p w14:paraId="3063C33D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.1</w:t>
      </w:r>
    </w:p>
    <w:p w14:paraId="7E45D7FE" w14:textId="1E9ACFE8" w:rsidR="002C42C8" w:rsidRDefault="0084180F" w:rsidP="002C42C8">
      <w:r>
        <w:t>S</w:t>
      </w:r>
      <w:r w:rsidR="00BC1EE7">
        <w:t xml:space="preserve">ave in the </w:t>
      </w:r>
      <w:r w:rsidR="00A070B1">
        <w:rPr>
          <w:b/>
        </w:rPr>
        <w:t>…\</w:t>
      </w:r>
      <w:proofErr w:type="spellStart"/>
      <w:r w:rsidR="006F045A">
        <w:rPr>
          <w:b/>
        </w:rPr>
        <w:t>ECObase</w:t>
      </w:r>
      <w:proofErr w:type="spellEnd"/>
      <w:r w:rsidR="00BC1EE7">
        <w:t xml:space="preserve"> folder.</w:t>
      </w:r>
    </w:p>
    <w:p w14:paraId="587C2D7F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.2</w:t>
      </w:r>
    </w:p>
    <w:p w14:paraId="2EEA55A7" w14:textId="67F01A58" w:rsidR="00717953" w:rsidRDefault="00717953" w:rsidP="00717953">
      <w:r>
        <w:t xml:space="preserve">Display four (4) buttons </w:t>
      </w:r>
      <w:r w:rsidR="00AF6942">
        <w:t>that run</w:t>
      </w:r>
      <w:r>
        <w:t xml:space="preserve"> VBA macro functions </w:t>
      </w:r>
      <w:r w:rsidR="00AF6942">
        <w:t>listed</w:t>
      </w:r>
      <w:r>
        <w:t xml:space="preserve"> in </w:t>
      </w:r>
      <w:r w:rsidR="00AF6942">
        <w:fldChar w:fldCharType="begin"/>
      </w:r>
      <w:r w:rsidR="00AF6942">
        <w:instrText xml:space="preserve"> REF _Ref50468723 \h </w:instrText>
      </w:r>
      <w:r w:rsidR="00AF6942">
        <w:fldChar w:fldCharType="separate"/>
      </w:r>
      <w:r w:rsidR="00127038">
        <w:t xml:space="preserve">Table </w:t>
      </w:r>
      <w:r w:rsidR="00127038">
        <w:rPr>
          <w:noProof/>
        </w:rPr>
        <w:t>6</w:t>
      </w:r>
      <w:r w:rsidR="00127038">
        <w:t xml:space="preserve"> – Word Button Macros</w:t>
      </w:r>
      <w:r w:rsidR="00AF6942">
        <w:fldChar w:fldCharType="end"/>
      </w:r>
      <w:r w:rsidR="00AF6942">
        <w:t>.</w:t>
      </w:r>
    </w:p>
    <w:p w14:paraId="6EE4AC73" w14:textId="09334340" w:rsidR="00AF6942" w:rsidRDefault="00AF6942" w:rsidP="00AF6942">
      <w:pPr>
        <w:pStyle w:val="Caption"/>
        <w:keepNext/>
      </w:pPr>
      <w:bookmarkStart w:id="9" w:name="_Ref50468723"/>
      <w:r>
        <w:t xml:space="preserve">Table </w:t>
      </w:r>
      <w:fldSimple w:instr=" SEQ Table \* ARABIC ">
        <w:r w:rsidR="00127038">
          <w:rPr>
            <w:noProof/>
          </w:rPr>
          <w:t>6</w:t>
        </w:r>
      </w:fldSimple>
      <w:r>
        <w:t xml:space="preserve"> </w:t>
      </w:r>
      <w:r w:rsidR="00160834">
        <w:t>–</w:t>
      </w:r>
      <w:r>
        <w:t xml:space="preserve"> </w:t>
      </w:r>
      <w:r w:rsidR="00160834">
        <w:t xml:space="preserve">Word </w:t>
      </w:r>
      <w:r>
        <w:t>Button Macros</w:t>
      </w:r>
      <w:bookmarkEnd w:id="9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160"/>
        <w:gridCol w:w="8640"/>
      </w:tblGrid>
      <w:tr w:rsidR="00717953" w14:paraId="2F376A09" w14:textId="77777777" w:rsidTr="00717953">
        <w:trPr>
          <w:jc w:val="center"/>
        </w:trPr>
        <w:tc>
          <w:tcPr>
            <w:tcW w:w="2160" w:type="dxa"/>
            <w:vAlign w:val="center"/>
          </w:tcPr>
          <w:p w14:paraId="55B8AE3D" w14:textId="77777777" w:rsidR="00717953" w:rsidRPr="00D34E9C" w:rsidRDefault="00717953" w:rsidP="00834170">
            <w:pPr>
              <w:jc w:val="center"/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8640" w:type="dxa"/>
            <w:vAlign w:val="center"/>
          </w:tcPr>
          <w:p w14:paraId="29013ABF" w14:textId="77777777" w:rsidR="00717953" w:rsidRPr="00D34E9C" w:rsidRDefault="00AF6942" w:rsidP="00834170">
            <w:pPr>
              <w:jc w:val="center"/>
              <w:rPr>
                <w:b/>
              </w:rPr>
            </w:pPr>
            <w:r>
              <w:rPr>
                <w:b/>
              </w:rPr>
              <w:t>Macro</w:t>
            </w:r>
          </w:p>
        </w:tc>
      </w:tr>
      <w:tr w:rsidR="00717953" w14:paraId="6AC77A0E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7BEB9B08" w14:textId="77777777" w:rsidR="00717953" w:rsidRDefault="00717953" w:rsidP="00834170">
            <w:r>
              <w:t>Save</w:t>
            </w:r>
          </w:p>
        </w:tc>
        <w:tc>
          <w:tcPr>
            <w:tcW w:w="8640" w:type="dxa"/>
            <w:vAlign w:val="center"/>
          </w:tcPr>
          <w:p w14:paraId="18A771DA" w14:textId="77777777" w:rsidR="00717953" w:rsidRDefault="00AF6942" w:rsidP="00AF6942">
            <w:proofErr w:type="spellStart"/>
            <w:r>
              <w:t>saveButton_Click</w:t>
            </w:r>
            <w:proofErr w:type="spellEnd"/>
            <w:r>
              <w:t>()</w:t>
            </w:r>
          </w:p>
        </w:tc>
      </w:tr>
      <w:tr w:rsidR="00AF6942" w14:paraId="00369CA3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01A25E54" w14:textId="77777777" w:rsidR="00AF6942" w:rsidRDefault="00AF6942" w:rsidP="00834170">
            <w:r>
              <w:t>Save and Close</w:t>
            </w:r>
          </w:p>
        </w:tc>
        <w:tc>
          <w:tcPr>
            <w:tcW w:w="8640" w:type="dxa"/>
            <w:vAlign w:val="center"/>
          </w:tcPr>
          <w:p w14:paraId="4D097E14" w14:textId="77777777" w:rsidR="00AF6942" w:rsidRPr="00EF6D15" w:rsidRDefault="00AF6942" w:rsidP="00834170">
            <w:proofErr w:type="spellStart"/>
            <w:r>
              <w:t>saveAndCloseButton_Click</w:t>
            </w:r>
            <w:proofErr w:type="spellEnd"/>
            <w:r>
              <w:t>()</w:t>
            </w:r>
          </w:p>
        </w:tc>
      </w:tr>
      <w:tr w:rsidR="00AF6942" w14:paraId="660B7018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4A23D036" w14:textId="77777777" w:rsidR="00AF6942" w:rsidRDefault="00AF6942" w:rsidP="00834170">
            <w:r>
              <w:t>Close Without Saving</w:t>
            </w:r>
          </w:p>
        </w:tc>
        <w:tc>
          <w:tcPr>
            <w:tcW w:w="8640" w:type="dxa"/>
            <w:vAlign w:val="center"/>
          </w:tcPr>
          <w:p w14:paraId="5AF78DE5" w14:textId="77777777" w:rsidR="00AF6942" w:rsidRPr="00EF6D15" w:rsidRDefault="00AF6942" w:rsidP="00834170">
            <w:proofErr w:type="spellStart"/>
            <w:r>
              <w:t>closeWithoutSavingButton_Click</w:t>
            </w:r>
            <w:proofErr w:type="spellEnd"/>
            <w:r>
              <w:t>()</w:t>
            </w:r>
          </w:p>
        </w:tc>
      </w:tr>
      <w:tr w:rsidR="00AF6942" w14:paraId="2022E067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5FD823C1" w14:textId="77777777" w:rsidR="00AF6942" w:rsidRDefault="00AF6942" w:rsidP="00834170">
            <w:r>
              <w:t>Delete</w:t>
            </w:r>
          </w:p>
        </w:tc>
        <w:tc>
          <w:tcPr>
            <w:tcW w:w="8640" w:type="dxa"/>
            <w:vAlign w:val="center"/>
          </w:tcPr>
          <w:p w14:paraId="01E0978E" w14:textId="77777777" w:rsidR="00AF6942" w:rsidRPr="00EF6D15" w:rsidRDefault="00AF6942" w:rsidP="00834170">
            <w:proofErr w:type="spellStart"/>
            <w:r>
              <w:t>deleteButton_Click</w:t>
            </w:r>
            <w:proofErr w:type="spellEnd"/>
            <w:r>
              <w:t>()</w:t>
            </w:r>
          </w:p>
        </w:tc>
      </w:tr>
    </w:tbl>
    <w:p w14:paraId="7507A3A3" w14:textId="77777777" w:rsidR="00717953" w:rsidRPr="00717953" w:rsidRDefault="00717953" w:rsidP="00717953"/>
    <w:p w14:paraId="411D9B5A" w14:textId="77777777" w:rsidR="007A072D" w:rsidRDefault="007A072D" w:rsidP="007A072D">
      <w:pPr>
        <w:pStyle w:val="Heading4"/>
      </w:pPr>
      <w:r>
        <w:t>SSR2.</w:t>
      </w:r>
      <w:r w:rsidR="003854A8">
        <w:t>6</w:t>
      </w:r>
      <w:r>
        <w:t>.3</w:t>
      </w:r>
    </w:p>
    <w:p w14:paraId="27DD9E58" w14:textId="02C681AE" w:rsidR="00EE7DEA" w:rsidRDefault="00EE7DEA" w:rsidP="002C42C8">
      <w:r>
        <w:t xml:space="preserve">Automatically save new documents when </w:t>
      </w:r>
      <w:r w:rsidR="00BB3B89">
        <w:t>“</w:t>
      </w:r>
      <w:r>
        <w:t>Save</w:t>
      </w:r>
      <w:r w:rsidR="00BB3B89">
        <w:t>”</w:t>
      </w:r>
      <w:r>
        <w:t xml:space="preserve"> or </w:t>
      </w:r>
      <w:r w:rsidR="00BB3B89">
        <w:t>“</w:t>
      </w:r>
      <w:r>
        <w:t>Save and Close</w:t>
      </w:r>
      <w:r w:rsidR="00BB3B89">
        <w:t>”</w:t>
      </w:r>
      <w:r>
        <w:t xml:space="preserve"> b</w:t>
      </w:r>
      <w:r w:rsidR="00BB3B89">
        <w:t xml:space="preserve">uttons are clicked according to </w:t>
      </w:r>
      <w:r w:rsidR="00BB3B89">
        <w:fldChar w:fldCharType="begin"/>
      </w:r>
      <w:r w:rsidR="00BB3B89">
        <w:instrText xml:space="preserve"> REF _Ref50465977 \h </w:instrText>
      </w:r>
      <w:r w:rsidR="00BB3B89">
        <w:fldChar w:fldCharType="separate"/>
      </w:r>
      <w:r w:rsidR="00127038">
        <w:t xml:space="preserve">Table </w:t>
      </w:r>
      <w:r w:rsidR="00127038">
        <w:rPr>
          <w:noProof/>
        </w:rPr>
        <w:t>7</w:t>
      </w:r>
      <w:r w:rsidR="00127038">
        <w:t xml:space="preserve"> - Document Save Information</w:t>
      </w:r>
      <w:r w:rsidR="00BB3B89">
        <w:fldChar w:fldCharType="end"/>
      </w:r>
      <w:r w:rsidR="00BB3B89">
        <w:t>.</w:t>
      </w:r>
    </w:p>
    <w:p w14:paraId="7C1056DA" w14:textId="5B820755" w:rsidR="00BB3B89" w:rsidRDefault="00BB3B89" w:rsidP="00BB3B89">
      <w:pPr>
        <w:pStyle w:val="Caption"/>
        <w:keepNext/>
      </w:pPr>
      <w:bookmarkStart w:id="10" w:name="_Ref50465977"/>
      <w:r>
        <w:t xml:space="preserve">Table </w:t>
      </w:r>
      <w:fldSimple w:instr=" SEQ Table \* ARABIC ">
        <w:r w:rsidR="00127038">
          <w:rPr>
            <w:noProof/>
          </w:rPr>
          <w:t>7</w:t>
        </w:r>
      </w:fldSimple>
      <w:r>
        <w:t xml:space="preserve"> - Document Save Information</w:t>
      </w:r>
      <w:bookmarkEnd w:id="10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EE7DEA" w14:paraId="2B34AEFF" w14:textId="77777777" w:rsidTr="00EE7DEA">
        <w:trPr>
          <w:jc w:val="center"/>
        </w:trPr>
        <w:tc>
          <w:tcPr>
            <w:tcW w:w="3060" w:type="dxa"/>
            <w:vAlign w:val="center"/>
          </w:tcPr>
          <w:p w14:paraId="19E0F4F0" w14:textId="77777777" w:rsidR="00EE7DEA" w:rsidRPr="00D34E9C" w:rsidRDefault="00EE7DEA" w:rsidP="00EE7DEA">
            <w:pPr>
              <w:jc w:val="center"/>
              <w:rPr>
                <w:b/>
              </w:rPr>
            </w:pPr>
            <w:r>
              <w:rPr>
                <w:b/>
              </w:rPr>
              <w:t>Document Type</w:t>
            </w:r>
          </w:p>
        </w:tc>
        <w:tc>
          <w:tcPr>
            <w:tcW w:w="7740" w:type="dxa"/>
            <w:vAlign w:val="center"/>
          </w:tcPr>
          <w:p w14:paraId="66216BE2" w14:textId="77777777" w:rsidR="00EE7DEA" w:rsidRPr="00D34E9C" w:rsidRDefault="00EE7DEA" w:rsidP="00EE7DEA">
            <w:pPr>
              <w:jc w:val="center"/>
              <w:rPr>
                <w:b/>
              </w:rPr>
            </w:pPr>
            <w:r>
              <w:rPr>
                <w:b/>
              </w:rPr>
              <w:t>File Details</w:t>
            </w:r>
          </w:p>
        </w:tc>
      </w:tr>
      <w:tr w:rsidR="00EE7DEA" w14:paraId="4D4C8DE6" w14:textId="77777777" w:rsidTr="00293B71">
        <w:trPr>
          <w:trHeight w:val="720"/>
          <w:jc w:val="center"/>
        </w:trPr>
        <w:tc>
          <w:tcPr>
            <w:tcW w:w="3060" w:type="dxa"/>
            <w:vAlign w:val="center"/>
          </w:tcPr>
          <w:p w14:paraId="1F2A23B6" w14:textId="0119FB3D" w:rsidR="00EE7DEA" w:rsidRDefault="00293B71" w:rsidP="00EE7DEA">
            <w:r>
              <w:t>ECO Record</w:t>
            </w:r>
          </w:p>
        </w:tc>
        <w:tc>
          <w:tcPr>
            <w:tcW w:w="7740" w:type="dxa"/>
            <w:vAlign w:val="center"/>
          </w:tcPr>
          <w:p w14:paraId="2EA8C400" w14:textId="20B5E3AA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 xml:space="preserve">Filename: [ </w:t>
            </w:r>
            <w:r w:rsidR="00293B71">
              <w:t xml:space="preserve">ECO </w:t>
            </w:r>
            <w:proofErr w:type="gramStart"/>
            <w:r w:rsidR="00293B71">
              <w:t>number</w:t>
            </w:r>
            <w:r>
              <w:t xml:space="preserve"> ]</w:t>
            </w:r>
            <w:proofErr w:type="gramEnd"/>
            <w:r>
              <w:t xml:space="preserve"> &amp; “.doc”</w:t>
            </w:r>
          </w:p>
          <w:p w14:paraId="1B740766" w14:textId="632F8708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>File location: …\</w:t>
            </w:r>
            <w:proofErr w:type="spellStart"/>
            <w:r w:rsidR="006F045A">
              <w:t>ECObase</w:t>
            </w:r>
            <w:proofErr w:type="spellEnd"/>
            <w:r>
              <w:t>\</w:t>
            </w:r>
            <w:r w:rsidR="00293B71">
              <w:t>ECO Records</w:t>
            </w:r>
          </w:p>
        </w:tc>
      </w:tr>
      <w:tr w:rsidR="00EE7DEA" w14:paraId="2EBE2F2C" w14:textId="77777777" w:rsidTr="00293B71">
        <w:trPr>
          <w:trHeight w:val="720"/>
          <w:jc w:val="center"/>
        </w:trPr>
        <w:tc>
          <w:tcPr>
            <w:tcW w:w="3060" w:type="dxa"/>
            <w:vAlign w:val="center"/>
          </w:tcPr>
          <w:p w14:paraId="0CEC9317" w14:textId="42C42793" w:rsidR="00EE7DEA" w:rsidRDefault="00293B71" w:rsidP="00EE7DEA">
            <w:r>
              <w:t>Report Record</w:t>
            </w:r>
          </w:p>
        </w:tc>
        <w:tc>
          <w:tcPr>
            <w:tcW w:w="7740" w:type="dxa"/>
            <w:vAlign w:val="center"/>
          </w:tcPr>
          <w:p w14:paraId="6AD3875C" w14:textId="15E4A0D6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 xml:space="preserve">Filename: [ </w:t>
            </w:r>
            <w:r w:rsidR="00B13CBE">
              <w:t>report</w:t>
            </w:r>
            <w:r>
              <w:t xml:space="preserve"> </w:t>
            </w:r>
            <w:r w:rsidR="00B13CBE">
              <w:t xml:space="preserve">date in format </w:t>
            </w:r>
            <w:proofErr w:type="gramStart"/>
            <w:r w:rsidR="00B13CBE">
              <w:t>YYYYMMDDHHMMSS</w:t>
            </w:r>
            <w:r>
              <w:t xml:space="preserve"> ]</w:t>
            </w:r>
            <w:proofErr w:type="gramEnd"/>
            <w:r>
              <w:t xml:space="preserve"> &amp; “.doc”</w:t>
            </w:r>
          </w:p>
          <w:p w14:paraId="4FFCC27E" w14:textId="6E0C7A66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>File location: …\</w:t>
            </w:r>
            <w:proofErr w:type="spellStart"/>
            <w:r w:rsidR="006F045A">
              <w:t>ECObase</w:t>
            </w:r>
            <w:proofErr w:type="spellEnd"/>
            <w:r>
              <w:t>\</w:t>
            </w:r>
            <w:r w:rsidR="00293B71">
              <w:t>ECO Reports</w:t>
            </w:r>
          </w:p>
        </w:tc>
      </w:tr>
    </w:tbl>
    <w:p w14:paraId="512464D4" w14:textId="77777777" w:rsidR="00EE7DEA" w:rsidRDefault="00EE7DEA" w:rsidP="002C42C8"/>
    <w:p w14:paraId="7C3CFB8B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</w:t>
      </w:r>
      <w:r w:rsidR="007A072D">
        <w:t>4</w:t>
      </w:r>
    </w:p>
    <w:p w14:paraId="4A8AFE3A" w14:textId="77777777" w:rsidR="002C42C8" w:rsidRDefault="0014420C" w:rsidP="002C42C8">
      <w:r>
        <w:t>Save form contents in excel data file</w:t>
      </w:r>
      <w:r w:rsidR="00346BCE">
        <w:t xml:space="preserve"> as an entry</w:t>
      </w:r>
      <w:r w:rsidR="0066188B">
        <w:t xml:space="preserve"> (row)</w:t>
      </w:r>
      <w:r>
        <w:t xml:space="preserve"> when “Save” or “Save and Close” buttons are clicked</w:t>
      </w:r>
      <w:r w:rsidR="00B553D3">
        <w:t xml:space="preserve"> for the first time</w:t>
      </w:r>
      <w:r>
        <w:t>.</w:t>
      </w:r>
    </w:p>
    <w:p w14:paraId="5147E54A" w14:textId="77777777" w:rsidR="0014420C" w:rsidRDefault="0014420C" w:rsidP="0014420C">
      <w:pPr>
        <w:pStyle w:val="Heading4"/>
      </w:pPr>
      <w:r>
        <w:t>SSR2.</w:t>
      </w:r>
      <w:r w:rsidR="003854A8">
        <w:t>6</w:t>
      </w:r>
      <w:r>
        <w:t>.</w:t>
      </w:r>
      <w:r w:rsidR="007A072D">
        <w:t>5</w:t>
      </w:r>
    </w:p>
    <w:p w14:paraId="4E342924" w14:textId="77777777" w:rsidR="0014420C" w:rsidRDefault="0014420C" w:rsidP="0014420C">
      <w:r>
        <w:t>Update excel data file entry (row) with form contents when “Save” or “Save and Close” buttons are clicked</w:t>
      </w:r>
      <w:r w:rsidR="00B553D3">
        <w:t xml:space="preserve"> after the first click</w:t>
      </w:r>
      <w:r>
        <w:t>.</w:t>
      </w:r>
    </w:p>
    <w:p w14:paraId="421B1B13" w14:textId="77777777" w:rsidR="00B23367" w:rsidRDefault="00B23367" w:rsidP="00B23367">
      <w:pPr>
        <w:pStyle w:val="Heading4"/>
      </w:pPr>
      <w:r>
        <w:t>SSR2.</w:t>
      </w:r>
      <w:r w:rsidR="003854A8">
        <w:t>6</w:t>
      </w:r>
      <w:r>
        <w:t>.</w:t>
      </w:r>
      <w:r w:rsidR="007A072D">
        <w:t>6</w:t>
      </w:r>
    </w:p>
    <w:p w14:paraId="24EA8F4E" w14:textId="77777777" w:rsidR="00B23367" w:rsidRDefault="00B23367" w:rsidP="00B23367">
      <w:r>
        <w:t xml:space="preserve">Delete excel data file entry (row) </w:t>
      </w:r>
      <w:r w:rsidR="0066188B">
        <w:t xml:space="preserve">and Word document </w:t>
      </w:r>
      <w:r>
        <w:t>when “Delete” button is clicked.</w:t>
      </w:r>
    </w:p>
    <w:p w14:paraId="55887049" w14:textId="77777777" w:rsidR="002C42C8" w:rsidRDefault="002C42C8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6E488F43" w14:textId="77777777" w:rsidR="007E08D4" w:rsidRDefault="007E08D4" w:rsidP="007E08D4">
      <w:pPr>
        <w:pStyle w:val="Heading1"/>
      </w:pPr>
      <w:bookmarkStart w:id="11" w:name="_Ref37060643"/>
      <w:r>
        <w:lastRenderedPageBreak/>
        <w:t>Source Code</w:t>
      </w:r>
    </w:p>
    <w:p w14:paraId="70ACE902" w14:textId="77777777" w:rsidR="001556C1" w:rsidRPr="001556C1" w:rsidRDefault="001556C1" w:rsidP="001556C1">
      <w:r>
        <w:t xml:space="preserve">This source code is placed in the </w:t>
      </w:r>
      <w:proofErr w:type="spellStart"/>
      <w:r>
        <w:t>ThisDocument</w:t>
      </w:r>
      <w:proofErr w:type="spellEnd"/>
      <w:r>
        <w:t xml:space="preserve"> section of the Word template</w:t>
      </w:r>
      <w:r w:rsidR="00075CCA">
        <w:t>s</w:t>
      </w:r>
      <w:r>
        <w:t>.</w:t>
      </w:r>
    </w:p>
    <w:p w14:paraId="3473F2AE" w14:textId="215E1359" w:rsidR="000B50B3" w:rsidRDefault="000B50B3" w:rsidP="00FF114C">
      <w:pPr>
        <w:pStyle w:val="Heading2"/>
      </w:pPr>
      <w:r>
        <w:t xml:space="preserve">Table </w:t>
      </w:r>
      <w:fldSimple w:instr=" SEQ Table \* ARABIC ">
        <w:r w:rsidR="00127038">
          <w:rPr>
            <w:noProof/>
          </w:rPr>
          <w:t>8</w:t>
        </w:r>
      </w:fldSimple>
      <w:r>
        <w:t xml:space="preserve"> </w:t>
      </w:r>
      <w:r w:rsidR="00064139">
        <w:t>–</w:t>
      </w:r>
      <w:r>
        <w:t xml:space="preserve"> </w:t>
      </w:r>
      <w:r w:rsidRPr="00730916">
        <w:t>VBA Source Code</w:t>
      </w:r>
      <w:r>
        <w:t xml:space="preserve"> </w:t>
      </w:r>
      <w:bookmarkEnd w:id="11"/>
      <w:r w:rsidR="00481F24">
        <w:t xml:space="preserve">in </w:t>
      </w:r>
      <w:r w:rsidR="00FF114C">
        <w:t>Engineering Change Order</w:t>
      </w:r>
      <w:r w:rsidR="00D27311">
        <w:t xml:space="preserve"> </w:t>
      </w:r>
      <w:r w:rsidR="00481F24">
        <w:t>Form (Word)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438BA" w14:paraId="1F1B618F" w14:textId="77777777" w:rsidTr="00C438BA">
        <w:tc>
          <w:tcPr>
            <w:tcW w:w="11016" w:type="dxa"/>
          </w:tcPr>
          <w:p w14:paraId="2D796E99" w14:textId="77777777" w:rsidR="00336E80" w:rsidRDefault="00336E80" w:rsidP="00336E80">
            <w:r>
              <w:t>'Nolan Manteufel</w:t>
            </w:r>
          </w:p>
          <w:p w14:paraId="2694C00C" w14:textId="77777777" w:rsidR="00336E80" w:rsidRDefault="00336E80" w:rsidP="00336E80">
            <w:r>
              <w:t>'August 2022</w:t>
            </w:r>
          </w:p>
          <w:p w14:paraId="33984562" w14:textId="77777777" w:rsidR="00336E80" w:rsidRDefault="00336E80" w:rsidP="00336E80">
            <w:r>
              <w:t>'VBA SOURCE CODE PASSWORD: 9hvmq6KchrZ+V&amp;&amp;j</w:t>
            </w:r>
          </w:p>
          <w:p w14:paraId="73AA7CD7" w14:textId="77777777" w:rsidR="00336E80" w:rsidRDefault="00336E80" w:rsidP="00336E80"/>
          <w:p w14:paraId="6E8445CE" w14:textId="77777777" w:rsidR="00336E80" w:rsidRDefault="00336E80" w:rsidP="00336E80">
            <w:r>
              <w:t>'Used to protect data</w:t>
            </w:r>
          </w:p>
          <w:p w14:paraId="6376D9DC" w14:textId="77777777" w:rsidR="00336E80" w:rsidRDefault="00336E80" w:rsidP="00336E80">
            <w:r>
              <w:t>Private Const MY_PASSWORD = "WT</w:t>
            </w:r>
            <w:proofErr w:type="gramStart"/>
            <w:r>
              <w:t>$?@</w:t>
            </w:r>
            <w:proofErr w:type="gramEnd"/>
            <w:r>
              <w:t>L&amp;x=F5qYfC#"</w:t>
            </w:r>
          </w:p>
          <w:p w14:paraId="6190A7A9" w14:textId="77777777" w:rsidR="00336E80" w:rsidRDefault="00336E80" w:rsidP="00336E80">
            <w:r>
              <w:t>Private Const DOC_FOLDER = "\ECO Records\"</w:t>
            </w:r>
          </w:p>
          <w:p w14:paraId="057CD6F7" w14:textId="77777777" w:rsidR="00336E80" w:rsidRDefault="00336E80" w:rsidP="00336E80">
            <w:r>
              <w:t>Private Const LOGBOOK = "\data\recorddata.xlsx"</w:t>
            </w:r>
          </w:p>
          <w:p w14:paraId="214F69AB" w14:textId="77777777" w:rsidR="00336E80" w:rsidRDefault="00336E80" w:rsidP="00336E80"/>
          <w:p w14:paraId="7E9597D7" w14:textId="77777777" w:rsidR="00336E80" w:rsidRDefault="00336E80" w:rsidP="00336E80">
            <w:r>
              <w:t>'Used to set text</w:t>
            </w:r>
          </w:p>
          <w:p w14:paraId="4BEF0153" w14:textId="77777777" w:rsidR="00336E80" w:rsidRDefault="00336E80" w:rsidP="00336E80">
            <w:r>
              <w:t>Private Const NEW_ENTRY_KEY As String = " "</w:t>
            </w:r>
          </w:p>
          <w:p w14:paraId="2B12AE7C" w14:textId="77777777" w:rsidR="00336E80" w:rsidRDefault="00336E80" w:rsidP="00336E80">
            <w:r>
              <w:t>Private Const STAMP_PLACEHOLDER_TEXT As String = " "</w:t>
            </w:r>
          </w:p>
          <w:p w14:paraId="06BCA304" w14:textId="77777777" w:rsidR="00336E80" w:rsidRDefault="00336E80" w:rsidP="00336E80">
            <w:r>
              <w:t>Private Const INVALID_REQUIRED_TEXT = "Click or tap here to enter text."</w:t>
            </w:r>
          </w:p>
          <w:p w14:paraId="0DC68D60" w14:textId="77777777" w:rsidR="00336E80" w:rsidRDefault="00336E80" w:rsidP="00336E80"/>
          <w:p w14:paraId="152A42D7" w14:textId="77777777" w:rsidR="00336E80" w:rsidRDefault="00336E80" w:rsidP="00336E80">
            <w:r>
              <w:t>'Used to access form Content Controls by Tags</w:t>
            </w:r>
          </w:p>
          <w:p w14:paraId="1152F6F8" w14:textId="77777777" w:rsidR="00336E80" w:rsidRDefault="00336E80" w:rsidP="00336E80">
            <w:r>
              <w:t xml:space="preserve">Private Const </w:t>
            </w:r>
            <w:proofErr w:type="spellStart"/>
            <w:r>
              <w:t>datetimestamp</w:t>
            </w:r>
            <w:proofErr w:type="spellEnd"/>
            <w:r>
              <w:t xml:space="preserve"> = "</w:t>
            </w:r>
            <w:proofErr w:type="spellStart"/>
            <w:r>
              <w:t>datetimestamp</w:t>
            </w:r>
            <w:proofErr w:type="spellEnd"/>
            <w:r>
              <w:t>"</w:t>
            </w:r>
          </w:p>
          <w:p w14:paraId="36D938CC" w14:textId="77777777" w:rsidR="00336E80" w:rsidRDefault="00336E80" w:rsidP="00336E80">
            <w:r>
              <w:t xml:space="preserve">Private Const </w:t>
            </w:r>
            <w:proofErr w:type="spellStart"/>
            <w:r>
              <w:t>ECO_TITLE_Tag</w:t>
            </w:r>
            <w:proofErr w:type="spellEnd"/>
            <w:r>
              <w:t xml:space="preserve"> = "ECO_TITLE"</w:t>
            </w:r>
          </w:p>
          <w:p w14:paraId="4664C67F" w14:textId="77777777" w:rsidR="00336E80" w:rsidRDefault="00336E80" w:rsidP="00336E80">
            <w:r>
              <w:t xml:space="preserve">Private Const </w:t>
            </w:r>
            <w:proofErr w:type="spellStart"/>
            <w:r>
              <w:t>ECO_NUMBER_Tag</w:t>
            </w:r>
            <w:proofErr w:type="spellEnd"/>
            <w:r>
              <w:t xml:space="preserve"> = "ECO_NO"</w:t>
            </w:r>
          </w:p>
          <w:p w14:paraId="231FCE8E" w14:textId="77777777" w:rsidR="00336E80" w:rsidRDefault="00336E80" w:rsidP="00336E80">
            <w:r>
              <w:t xml:space="preserve">Private Const </w:t>
            </w:r>
            <w:proofErr w:type="spellStart"/>
            <w:r>
              <w:t>DWG_NO_Tag</w:t>
            </w:r>
            <w:proofErr w:type="spellEnd"/>
            <w:r>
              <w:t xml:space="preserve"> = "DWG_NO"</w:t>
            </w:r>
          </w:p>
          <w:p w14:paraId="1643DDF4" w14:textId="77777777" w:rsidR="00336E80" w:rsidRDefault="00336E80" w:rsidP="00336E80">
            <w:r>
              <w:t xml:space="preserve">Private Const </w:t>
            </w:r>
            <w:proofErr w:type="spellStart"/>
            <w:r>
              <w:t>DWG_REV_Tag</w:t>
            </w:r>
            <w:proofErr w:type="spellEnd"/>
            <w:r>
              <w:t xml:space="preserve"> = "DWG_REV"</w:t>
            </w:r>
          </w:p>
          <w:p w14:paraId="44A68E3E" w14:textId="77777777" w:rsidR="00336E80" w:rsidRDefault="00336E80" w:rsidP="00336E80">
            <w:r>
              <w:t xml:space="preserve">Private Const </w:t>
            </w:r>
            <w:proofErr w:type="spellStart"/>
            <w:r>
              <w:t>REQUESTED_BY_Tag</w:t>
            </w:r>
            <w:proofErr w:type="spellEnd"/>
            <w:r>
              <w:t xml:space="preserve"> = "REQUESTED_BY"</w:t>
            </w:r>
          </w:p>
          <w:p w14:paraId="44ABA7A1" w14:textId="77777777" w:rsidR="00336E80" w:rsidRDefault="00336E80" w:rsidP="00336E80">
            <w:r>
              <w:t xml:space="preserve">Private Const </w:t>
            </w:r>
            <w:proofErr w:type="spellStart"/>
            <w:r>
              <w:t>REVIEWED_BY_Tag</w:t>
            </w:r>
            <w:proofErr w:type="spellEnd"/>
            <w:r>
              <w:t xml:space="preserve"> = "REVIEWED_BY"</w:t>
            </w:r>
          </w:p>
          <w:p w14:paraId="084AB3CB" w14:textId="77777777" w:rsidR="00336E80" w:rsidRDefault="00336E80" w:rsidP="00336E80">
            <w:r>
              <w:t xml:space="preserve">Private Const </w:t>
            </w:r>
            <w:proofErr w:type="spellStart"/>
            <w:r>
              <w:t>APPROVED_BY_Tag</w:t>
            </w:r>
            <w:proofErr w:type="spellEnd"/>
            <w:r>
              <w:t xml:space="preserve"> = "APPROVED_BY"</w:t>
            </w:r>
          </w:p>
          <w:p w14:paraId="34E0203B" w14:textId="77777777" w:rsidR="00336E80" w:rsidRDefault="00336E80" w:rsidP="00336E80">
            <w:r>
              <w:t xml:space="preserve">Private Const </w:t>
            </w:r>
            <w:proofErr w:type="spellStart"/>
            <w:r>
              <w:t>REQUESTED_DATE_Tag</w:t>
            </w:r>
            <w:proofErr w:type="spellEnd"/>
            <w:r>
              <w:t xml:space="preserve"> = "REQUESTED_DATE"</w:t>
            </w:r>
          </w:p>
          <w:p w14:paraId="154134BA" w14:textId="77777777" w:rsidR="00336E80" w:rsidRDefault="00336E80" w:rsidP="00336E80">
            <w:r>
              <w:t xml:space="preserve">Private Const </w:t>
            </w:r>
            <w:proofErr w:type="spellStart"/>
            <w:r>
              <w:t>REVIEWED_DATE_Tag</w:t>
            </w:r>
            <w:proofErr w:type="spellEnd"/>
            <w:r>
              <w:t xml:space="preserve"> = "REVIEWED_DATE"</w:t>
            </w:r>
          </w:p>
          <w:p w14:paraId="01908D61" w14:textId="77777777" w:rsidR="00336E80" w:rsidRDefault="00336E80" w:rsidP="00336E80">
            <w:r>
              <w:t xml:space="preserve">Private Const </w:t>
            </w:r>
            <w:proofErr w:type="spellStart"/>
            <w:r>
              <w:t>APPROVED_DATE_Tag</w:t>
            </w:r>
            <w:proofErr w:type="spellEnd"/>
            <w:r>
              <w:t xml:space="preserve"> = "APPROVED_DATE"</w:t>
            </w:r>
          </w:p>
          <w:p w14:paraId="218C727F" w14:textId="77777777" w:rsidR="00336E80" w:rsidRDefault="00336E80" w:rsidP="00336E80">
            <w:r>
              <w:t xml:space="preserve">Private Const </w:t>
            </w:r>
            <w:proofErr w:type="spellStart"/>
            <w:r>
              <w:t>STATEMENT_OF_CHANGE_Tag</w:t>
            </w:r>
            <w:proofErr w:type="spellEnd"/>
            <w:r>
              <w:t xml:space="preserve"> = "STATEMENT_OF_CHANGE"</w:t>
            </w:r>
          </w:p>
          <w:p w14:paraId="241124B7" w14:textId="77777777" w:rsidR="00336E80" w:rsidRDefault="00336E80" w:rsidP="00336E80">
            <w:r>
              <w:t xml:space="preserve">Private Const </w:t>
            </w:r>
            <w:proofErr w:type="spellStart"/>
            <w:r>
              <w:t>STATEMENT_OF_RISK_Tag</w:t>
            </w:r>
            <w:proofErr w:type="spellEnd"/>
            <w:r>
              <w:t xml:space="preserve"> = "STATEMENT_OF_RISK"</w:t>
            </w:r>
          </w:p>
          <w:p w14:paraId="40BA56C3" w14:textId="77777777" w:rsidR="00336E80" w:rsidRDefault="00336E80" w:rsidP="00336E80">
            <w:r>
              <w:t xml:space="preserve">Private Const </w:t>
            </w:r>
            <w:proofErr w:type="spellStart"/>
            <w:r>
              <w:t>STATEMENT_OF_JUSTIFICATION_Tag</w:t>
            </w:r>
            <w:proofErr w:type="spellEnd"/>
            <w:r>
              <w:t xml:space="preserve"> = "STATEMENT_OF_JUSTIFICATION"</w:t>
            </w:r>
          </w:p>
          <w:p w14:paraId="479F439B" w14:textId="77777777" w:rsidR="00336E80" w:rsidRDefault="00336E80" w:rsidP="00336E80">
            <w:r>
              <w:t>Private Const IMAGE1_Tag = "IMAGE1"</w:t>
            </w:r>
          </w:p>
          <w:p w14:paraId="43F15B7D" w14:textId="77777777" w:rsidR="00336E80" w:rsidRDefault="00336E80" w:rsidP="00336E80">
            <w:r>
              <w:t>Private Const CAPTION_IMAGE1_Tag = "CAPTION_IMAGE1"</w:t>
            </w:r>
          </w:p>
          <w:p w14:paraId="1D4F9D82" w14:textId="77777777" w:rsidR="00336E80" w:rsidRDefault="00336E80" w:rsidP="00336E80"/>
          <w:p w14:paraId="125A4890" w14:textId="77777777" w:rsidR="00336E80" w:rsidRDefault="00336E80" w:rsidP="00336E80">
            <w:r>
              <w:t>'Used to access record-stamp Content Controls by Tags</w:t>
            </w:r>
          </w:p>
          <w:p w14:paraId="2C9E88F7" w14:textId="77777777" w:rsidR="00336E80" w:rsidRDefault="00336E80" w:rsidP="00336E80">
            <w:r>
              <w:t xml:space="preserve">Private Const </w:t>
            </w:r>
            <w:proofErr w:type="spellStart"/>
            <w:r>
              <w:t>ccStampComputerID</w:t>
            </w:r>
            <w:proofErr w:type="spellEnd"/>
            <w:r>
              <w:t xml:space="preserve"> = "</w:t>
            </w:r>
            <w:proofErr w:type="spellStart"/>
            <w:r>
              <w:t>ccStampComputerID</w:t>
            </w:r>
            <w:proofErr w:type="spellEnd"/>
            <w:r>
              <w:t>"</w:t>
            </w:r>
          </w:p>
          <w:p w14:paraId="58F93E9A" w14:textId="77777777" w:rsidR="00336E80" w:rsidRDefault="00336E80" w:rsidP="00336E80">
            <w:r>
              <w:t xml:space="preserve">Private Const </w:t>
            </w:r>
            <w:proofErr w:type="spellStart"/>
            <w:r>
              <w:t>ccStampUserID</w:t>
            </w:r>
            <w:proofErr w:type="spellEnd"/>
            <w:r>
              <w:t xml:space="preserve"> = "</w:t>
            </w:r>
            <w:proofErr w:type="spellStart"/>
            <w:r>
              <w:t>ccStampUserID</w:t>
            </w:r>
            <w:proofErr w:type="spellEnd"/>
            <w:r>
              <w:t>"</w:t>
            </w:r>
          </w:p>
          <w:p w14:paraId="6CE36FBC" w14:textId="77777777" w:rsidR="00336E80" w:rsidRDefault="00336E80" w:rsidP="00336E80">
            <w:r>
              <w:t xml:space="preserve">Private Const </w:t>
            </w:r>
            <w:proofErr w:type="spellStart"/>
            <w:r>
              <w:t>ccStampDatetime</w:t>
            </w:r>
            <w:proofErr w:type="spellEnd"/>
            <w:r>
              <w:t xml:space="preserve"> = "</w:t>
            </w:r>
            <w:proofErr w:type="spellStart"/>
            <w:r>
              <w:t>ccStampDatetime</w:t>
            </w:r>
            <w:proofErr w:type="spellEnd"/>
            <w:r>
              <w:t>"</w:t>
            </w:r>
          </w:p>
          <w:p w14:paraId="6C427EAC" w14:textId="77777777" w:rsidR="00336E80" w:rsidRDefault="00336E80" w:rsidP="00336E80">
            <w:r>
              <w:t xml:space="preserve">Private Const </w:t>
            </w:r>
            <w:proofErr w:type="spellStart"/>
            <w:r>
              <w:t>ccStampPDF</w:t>
            </w:r>
            <w:proofErr w:type="spellEnd"/>
            <w:r>
              <w:t xml:space="preserve"> = "</w:t>
            </w:r>
            <w:proofErr w:type="spellStart"/>
            <w:r>
              <w:t>ccStampPDF</w:t>
            </w:r>
            <w:proofErr w:type="spellEnd"/>
            <w:r>
              <w:t>"</w:t>
            </w:r>
          </w:p>
          <w:p w14:paraId="4E028498" w14:textId="77777777" w:rsidR="00336E80" w:rsidRDefault="00336E80" w:rsidP="00336E80"/>
          <w:p w14:paraId="51A59BA7" w14:textId="77777777" w:rsidR="00336E80" w:rsidRDefault="00336E80" w:rsidP="00336E80">
            <w:r>
              <w:t>'Data key constants</w:t>
            </w:r>
          </w:p>
          <w:p w14:paraId="595126BD" w14:textId="77777777" w:rsidR="00336E80" w:rsidRDefault="00336E80" w:rsidP="00336E80">
            <w:r>
              <w:t xml:space="preserve">Private Const </w:t>
            </w:r>
            <w:proofErr w:type="spellStart"/>
            <w:r>
              <w:t>dataKeyTag</w:t>
            </w:r>
            <w:proofErr w:type="spellEnd"/>
            <w:r>
              <w:t xml:space="preserve"> = "</w:t>
            </w:r>
            <w:proofErr w:type="spellStart"/>
            <w:r>
              <w:t>dataKey</w:t>
            </w:r>
            <w:proofErr w:type="spellEnd"/>
            <w:r>
              <w:t>" 'for Content Control Tag</w:t>
            </w:r>
          </w:p>
          <w:p w14:paraId="19480F08" w14:textId="77777777" w:rsidR="00336E80" w:rsidRDefault="00336E80" w:rsidP="00336E80"/>
          <w:p w14:paraId="7C756EBC" w14:textId="77777777" w:rsidR="00336E80" w:rsidRDefault="00336E80" w:rsidP="00336E80">
            <w:r>
              <w:t>'Used to move data</w:t>
            </w:r>
          </w:p>
          <w:p w14:paraId="4026116A" w14:textId="77777777" w:rsidR="00336E80" w:rsidRDefault="00336E80" w:rsidP="00336E80">
            <w:r>
              <w:t>Private Const DATA_ARRAY_LENGTH As Long = 20</w:t>
            </w:r>
          </w:p>
          <w:p w14:paraId="0F76F7BD" w14:textId="77777777" w:rsidR="00336E80" w:rsidRDefault="00336E80" w:rsidP="00336E80">
            <w:r>
              <w:t>Private Const DATAKEY_HEADER = "</w:t>
            </w:r>
            <w:proofErr w:type="spellStart"/>
            <w:r>
              <w:t>dataKey</w:t>
            </w:r>
            <w:proofErr w:type="spellEnd"/>
            <w:r>
              <w:t>"</w:t>
            </w:r>
          </w:p>
          <w:p w14:paraId="620AB42C" w14:textId="77777777" w:rsidR="00336E80" w:rsidRDefault="00336E80" w:rsidP="00336E80"/>
          <w:p w14:paraId="4FAEE3C2" w14:textId="77777777" w:rsidR="00336E80" w:rsidRDefault="00336E80" w:rsidP="00336E80">
            <w:r>
              <w:t xml:space="preserve">Dim </w:t>
            </w:r>
            <w:proofErr w:type="spellStart"/>
            <w:r>
              <w:t>myDoc</w:t>
            </w:r>
            <w:proofErr w:type="spellEnd"/>
            <w:r>
              <w:t xml:space="preserve"> As Document</w:t>
            </w:r>
          </w:p>
          <w:p w14:paraId="03647946" w14:textId="77777777" w:rsidR="00336E80" w:rsidRDefault="00336E80" w:rsidP="00336E80">
            <w:r>
              <w:t xml:space="preserve">Dim CCs </w:t>
            </w:r>
            <w:proofErr w:type="gramStart"/>
            <w:r>
              <w:t>As</w:t>
            </w:r>
            <w:proofErr w:type="gramEnd"/>
            <w:r>
              <w:t xml:space="preserve"> </w:t>
            </w:r>
            <w:proofErr w:type="spellStart"/>
            <w:r>
              <w:t>ContentControls</w:t>
            </w:r>
            <w:proofErr w:type="spellEnd"/>
          </w:p>
          <w:p w14:paraId="408D2635" w14:textId="77777777" w:rsidR="00336E80" w:rsidRDefault="00336E80" w:rsidP="00336E80">
            <w:r>
              <w:t xml:space="preserve">Dim cc As </w:t>
            </w:r>
            <w:proofErr w:type="spellStart"/>
            <w:r>
              <w:t>ContentControl</w:t>
            </w:r>
            <w:proofErr w:type="spellEnd"/>
          </w:p>
          <w:p w14:paraId="01FF8671" w14:textId="77777777" w:rsidR="00336E80" w:rsidRDefault="00336E80" w:rsidP="00336E80"/>
          <w:p w14:paraId="42D53F98" w14:textId="77777777" w:rsidR="00336E80" w:rsidRDefault="00336E80" w:rsidP="00336E80">
            <w:r>
              <w:t>'Stamp variables</w:t>
            </w:r>
          </w:p>
          <w:p w14:paraId="09F579F3" w14:textId="77777777" w:rsidR="00336E80" w:rsidRDefault="00336E80" w:rsidP="00336E80">
            <w:r>
              <w:t xml:space="preserve">Dim </w:t>
            </w:r>
            <w:proofErr w:type="spellStart"/>
            <w:r>
              <w:t>macroUser</w:t>
            </w:r>
            <w:proofErr w:type="spellEnd"/>
            <w:r>
              <w:t xml:space="preserve"> As String</w:t>
            </w:r>
          </w:p>
          <w:p w14:paraId="29540D96" w14:textId="77777777" w:rsidR="00336E80" w:rsidRDefault="00336E80" w:rsidP="00336E80">
            <w:r>
              <w:t xml:space="preserve">Dim </w:t>
            </w:r>
            <w:proofErr w:type="spellStart"/>
            <w:r>
              <w:t>macroComputer</w:t>
            </w:r>
            <w:proofErr w:type="spellEnd"/>
            <w:r>
              <w:t xml:space="preserve"> As String</w:t>
            </w:r>
          </w:p>
          <w:p w14:paraId="1899F0B6" w14:textId="77777777" w:rsidR="00336E80" w:rsidRDefault="00336E80" w:rsidP="00336E80">
            <w:r>
              <w:t xml:space="preserve">Dim </w:t>
            </w:r>
            <w:proofErr w:type="spellStart"/>
            <w:r>
              <w:t>dateTime</w:t>
            </w:r>
            <w:proofErr w:type="spellEnd"/>
            <w:r>
              <w:t xml:space="preserve"> As String</w:t>
            </w:r>
          </w:p>
          <w:p w14:paraId="64B438F4" w14:textId="77777777" w:rsidR="00336E80" w:rsidRDefault="00336E80" w:rsidP="00336E80">
            <w:r>
              <w:t>Dim PDFFILEPATHNAMEEXT As String</w:t>
            </w:r>
          </w:p>
          <w:p w14:paraId="70F9C360" w14:textId="77777777" w:rsidR="00336E80" w:rsidRDefault="00336E80" w:rsidP="00336E80"/>
          <w:p w14:paraId="38C938CE" w14:textId="77777777" w:rsidR="00336E80" w:rsidRDefault="00336E80" w:rsidP="00336E80">
            <w:r>
              <w:t>'CC variables</w:t>
            </w:r>
          </w:p>
          <w:p w14:paraId="1A95054A" w14:textId="77777777" w:rsidR="00336E80" w:rsidRDefault="00336E80" w:rsidP="00336E80">
            <w:r>
              <w:t xml:space="preserve">Dim </w:t>
            </w:r>
            <w:proofErr w:type="spellStart"/>
            <w:r>
              <w:t>ecoTitle</w:t>
            </w:r>
            <w:proofErr w:type="spellEnd"/>
            <w:r>
              <w:t xml:space="preserve"> As String</w:t>
            </w:r>
          </w:p>
          <w:p w14:paraId="61F8A22D" w14:textId="77777777" w:rsidR="00336E80" w:rsidRDefault="00336E80" w:rsidP="00336E80">
            <w:r>
              <w:t xml:space="preserve">Dim </w:t>
            </w:r>
            <w:proofErr w:type="spellStart"/>
            <w:r>
              <w:t>ecoNumber</w:t>
            </w:r>
            <w:proofErr w:type="spellEnd"/>
            <w:r>
              <w:t xml:space="preserve"> As String</w:t>
            </w:r>
          </w:p>
          <w:p w14:paraId="1A727E54" w14:textId="77777777" w:rsidR="00336E80" w:rsidRDefault="00336E80" w:rsidP="00336E80">
            <w:r>
              <w:t xml:space="preserve">Dim </w:t>
            </w:r>
            <w:proofErr w:type="spellStart"/>
            <w:r>
              <w:t>dwgNumber</w:t>
            </w:r>
            <w:proofErr w:type="spellEnd"/>
            <w:r>
              <w:t xml:space="preserve"> As String</w:t>
            </w:r>
          </w:p>
          <w:p w14:paraId="35651829" w14:textId="77777777" w:rsidR="00336E80" w:rsidRDefault="00336E80" w:rsidP="00336E80">
            <w:r>
              <w:t xml:space="preserve">Dim </w:t>
            </w:r>
            <w:proofErr w:type="spellStart"/>
            <w:r>
              <w:t>dwgRev</w:t>
            </w:r>
            <w:proofErr w:type="spellEnd"/>
            <w:r>
              <w:t xml:space="preserve"> As String</w:t>
            </w:r>
          </w:p>
          <w:p w14:paraId="025CA6DA" w14:textId="77777777" w:rsidR="00336E80" w:rsidRDefault="00336E80" w:rsidP="00336E80">
            <w:r>
              <w:t xml:space="preserve">Dim </w:t>
            </w:r>
            <w:proofErr w:type="spellStart"/>
            <w:r>
              <w:t>dataKeyString</w:t>
            </w:r>
            <w:proofErr w:type="spellEnd"/>
            <w:r>
              <w:t xml:space="preserve"> As String</w:t>
            </w:r>
          </w:p>
          <w:p w14:paraId="3779B763" w14:textId="77777777" w:rsidR="00336E80" w:rsidRDefault="00336E80" w:rsidP="00336E80">
            <w:r>
              <w:t xml:space="preserve">Dim </w:t>
            </w:r>
            <w:proofErr w:type="spellStart"/>
            <w:r>
              <w:t>newEntry</w:t>
            </w:r>
            <w:proofErr w:type="spellEnd"/>
            <w:r>
              <w:t xml:space="preserve"> As Boolean</w:t>
            </w:r>
          </w:p>
          <w:p w14:paraId="537D21AA" w14:textId="77777777" w:rsidR="00336E80" w:rsidRDefault="00336E80" w:rsidP="00336E80"/>
          <w:p w14:paraId="0281594B" w14:textId="77777777" w:rsidR="00336E80" w:rsidRDefault="00336E80" w:rsidP="00336E80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374B4041" w14:textId="77777777" w:rsidR="00336E80" w:rsidRDefault="00336E80" w:rsidP="00336E80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5CECC552" w14:textId="77777777" w:rsidR="00336E80" w:rsidRDefault="00336E80" w:rsidP="00336E80"/>
          <w:p w14:paraId="025AC51E" w14:textId="77777777" w:rsidR="00336E80" w:rsidRDefault="00336E80" w:rsidP="00336E80">
            <w:r>
              <w:t xml:space="preserve">Dim </w:t>
            </w:r>
            <w:proofErr w:type="spellStart"/>
            <w:r>
              <w:t>dataKeyIndexFinder</w:t>
            </w:r>
            <w:proofErr w:type="spellEnd"/>
            <w:r>
              <w:t xml:space="preserve"> As Long</w:t>
            </w:r>
          </w:p>
          <w:p w14:paraId="6F48B9B5" w14:textId="77777777" w:rsidR="00336E80" w:rsidRDefault="00336E80" w:rsidP="00336E80">
            <w:r>
              <w:t xml:space="preserve">Dim </w:t>
            </w:r>
            <w:proofErr w:type="spellStart"/>
            <w:r>
              <w:t>dataKeyIndex</w:t>
            </w:r>
            <w:proofErr w:type="spellEnd"/>
            <w:r>
              <w:t xml:space="preserve"> As Long</w:t>
            </w:r>
          </w:p>
          <w:p w14:paraId="54093C3B" w14:textId="77777777" w:rsidR="00336E80" w:rsidRDefault="00336E80" w:rsidP="00336E80"/>
          <w:p w14:paraId="01588E5C" w14:textId="77777777" w:rsidR="00336E80" w:rsidRDefault="00336E80" w:rsidP="00336E80">
            <w:r>
              <w:t xml:space="preserve">Private Sub </w:t>
            </w:r>
            <w:proofErr w:type="spellStart"/>
            <w:proofErr w:type="gramStart"/>
            <w:r>
              <w:t>getClickDetails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D5A1A9E" w14:textId="77777777" w:rsidR="00336E80" w:rsidRDefault="00336E80" w:rsidP="00336E80"/>
          <w:p w14:paraId="44BBE5E8" w14:textId="77777777" w:rsidR="00336E80" w:rsidRDefault="00336E80" w:rsidP="00336E80">
            <w:r>
              <w:t>'User</w:t>
            </w:r>
          </w:p>
          <w:p w14:paraId="776FD7A9" w14:textId="77777777" w:rsidR="00336E80" w:rsidRDefault="00336E80" w:rsidP="00336E80">
            <w:proofErr w:type="spellStart"/>
            <w:r>
              <w:t>macroUser</w:t>
            </w:r>
            <w:proofErr w:type="spellEnd"/>
            <w:r>
              <w:t xml:space="preserve"> = Environ$("username")</w:t>
            </w:r>
          </w:p>
          <w:p w14:paraId="18B15B31" w14:textId="77777777" w:rsidR="00336E80" w:rsidRDefault="00336E80" w:rsidP="00336E80">
            <w:proofErr w:type="spellStart"/>
            <w:r>
              <w:t>macroUser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macroUser</w:t>
            </w:r>
            <w:proofErr w:type="spellEnd"/>
            <w:r>
              <w:t>)</w:t>
            </w:r>
          </w:p>
          <w:p w14:paraId="670436BF" w14:textId="77777777" w:rsidR="00336E80" w:rsidRDefault="00336E80" w:rsidP="00336E80"/>
          <w:p w14:paraId="27B53653" w14:textId="77777777" w:rsidR="00336E80" w:rsidRDefault="00336E80" w:rsidP="00336E80">
            <w:r>
              <w:t>'Computer</w:t>
            </w:r>
          </w:p>
          <w:p w14:paraId="6DF1C812" w14:textId="77777777" w:rsidR="00336E80" w:rsidRDefault="00336E80" w:rsidP="00336E80">
            <w:proofErr w:type="spellStart"/>
            <w:r>
              <w:t>macroComputer</w:t>
            </w:r>
            <w:proofErr w:type="spellEnd"/>
            <w:r>
              <w:t xml:space="preserve"> = Environ$("</w:t>
            </w:r>
            <w:proofErr w:type="spellStart"/>
            <w:r>
              <w:t>computername</w:t>
            </w:r>
            <w:proofErr w:type="spellEnd"/>
            <w:r>
              <w:t>")</w:t>
            </w:r>
          </w:p>
          <w:p w14:paraId="6F954409" w14:textId="77777777" w:rsidR="00336E80" w:rsidRDefault="00336E80" w:rsidP="00336E80">
            <w:proofErr w:type="spellStart"/>
            <w:r>
              <w:t>macroComputer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macroComputer</w:t>
            </w:r>
            <w:proofErr w:type="spellEnd"/>
            <w:r>
              <w:t>)</w:t>
            </w:r>
          </w:p>
          <w:p w14:paraId="4C6003E1" w14:textId="77777777" w:rsidR="00336E80" w:rsidRDefault="00336E80" w:rsidP="00336E80"/>
          <w:p w14:paraId="1A81BD43" w14:textId="77777777" w:rsidR="00336E80" w:rsidRDefault="00336E80" w:rsidP="00336E80">
            <w:r>
              <w:t>'Datetime</w:t>
            </w:r>
          </w:p>
          <w:p w14:paraId="7E4663BD" w14:textId="77777777" w:rsidR="00336E80" w:rsidRDefault="00336E80" w:rsidP="00336E80">
            <w:r>
              <w:t xml:space="preserve">Dim </w:t>
            </w:r>
            <w:proofErr w:type="spellStart"/>
            <w:r>
              <w:t>timeOnly</w:t>
            </w:r>
            <w:proofErr w:type="spellEnd"/>
            <w:r>
              <w:t xml:space="preserve"> As String</w:t>
            </w:r>
          </w:p>
          <w:p w14:paraId="6D6D56E6" w14:textId="77777777" w:rsidR="00336E80" w:rsidRDefault="00336E80" w:rsidP="00336E80">
            <w:r>
              <w:t xml:space="preserve">Dim </w:t>
            </w:r>
            <w:proofErr w:type="spellStart"/>
            <w:r>
              <w:t>dateOnly</w:t>
            </w:r>
            <w:proofErr w:type="spellEnd"/>
            <w:r>
              <w:t xml:space="preserve"> As String</w:t>
            </w:r>
          </w:p>
          <w:p w14:paraId="16AB9E88" w14:textId="77777777" w:rsidR="00336E80" w:rsidRDefault="00336E80" w:rsidP="00336E80">
            <w:proofErr w:type="spellStart"/>
            <w:r>
              <w:t>timeOnly</w:t>
            </w:r>
            <w:proofErr w:type="spellEnd"/>
            <w:r>
              <w:t xml:space="preserve"> = </w:t>
            </w:r>
            <w:proofErr w:type="gramStart"/>
            <w:r>
              <w:t>Format(</w:t>
            </w:r>
            <w:proofErr w:type="gramEnd"/>
            <w:r>
              <w:t>Time, "</w:t>
            </w:r>
            <w:proofErr w:type="spellStart"/>
            <w:r>
              <w:t>hhmmss</w:t>
            </w:r>
            <w:proofErr w:type="spellEnd"/>
            <w:r>
              <w:t>")</w:t>
            </w:r>
          </w:p>
          <w:p w14:paraId="50ED8D50" w14:textId="77777777" w:rsidR="00336E80" w:rsidRDefault="00336E80" w:rsidP="00336E80">
            <w:proofErr w:type="spellStart"/>
            <w:r>
              <w:t>dateOnly</w:t>
            </w:r>
            <w:proofErr w:type="spellEnd"/>
            <w:r>
              <w:t xml:space="preserve"> = </w:t>
            </w:r>
            <w:proofErr w:type="gramStart"/>
            <w:r>
              <w:t>Format(</w:t>
            </w:r>
            <w:proofErr w:type="gramEnd"/>
            <w:r>
              <w:t>Date, "</w:t>
            </w:r>
            <w:proofErr w:type="spellStart"/>
            <w:r>
              <w:t>yyyymmdd</w:t>
            </w:r>
            <w:proofErr w:type="spellEnd"/>
            <w:r>
              <w:t>")</w:t>
            </w:r>
          </w:p>
          <w:p w14:paraId="445321F6" w14:textId="77777777" w:rsidR="00336E80" w:rsidRDefault="00336E80" w:rsidP="00336E80">
            <w:proofErr w:type="spellStart"/>
            <w:r>
              <w:t>dateTime</w:t>
            </w:r>
            <w:proofErr w:type="spellEnd"/>
            <w:r>
              <w:t xml:space="preserve"> = </w:t>
            </w:r>
            <w:proofErr w:type="spellStart"/>
            <w:r>
              <w:t>dateOnly</w:t>
            </w:r>
            <w:proofErr w:type="spellEnd"/>
            <w:r>
              <w:t xml:space="preserve"> &amp; </w:t>
            </w:r>
            <w:proofErr w:type="spellStart"/>
            <w:r>
              <w:t>timeOnly</w:t>
            </w:r>
            <w:proofErr w:type="spellEnd"/>
          </w:p>
          <w:p w14:paraId="444AA36C" w14:textId="77777777" w:rsidR="00336E80" w:rsidRDefault="00336E80" w:rsidP="00336E80"/>
          <w:p w14:paraId="7E6C43E4" w14:textId="77777777" w:rsidR="00336E80" w:rsidRDefault="00336E80" w:rsidP="00336E80">
            <w:r>
              <w:t>'ECO Title</w:t>
            </w:r>
          </w:p>
          <w:p w14:paraId="1A7583FB" w14:textId="77777777" w:rsidR="00336E80" w:rsidRDefault="00336E80" w:rsidP="00336E80">
            <w:proofErr w:type="spellStart"/>
            <w:r>
              <w:t>ecoTitle</w:t>
            </w:r>
            <w:proofErr w:type="spellEnd"/>
            <w:r>
              <w:t xml:space="preserve"> = ActiveDocument.SelectContentControlsByTag(ECO_TITLE_</w:t>
            </w:r>
            <w:proofErr w:type="gramStart"/>
            <w:r>
              <w:t>Tag)(</w:t>
            </w:r>
            <w:proofErr w:type="gramEnd"/>
            <w:r>
              <w:t>1).Range.Text</w:t>
            </w:r>
          </w:p>
          <w:p w14:paraId="2954FB4B" w14:textId="77777777" w:rsidR="00336E80" w:rsidRDefault="00336E80" w:rsidP="00336E80"/>
          <w:p w14:paraId="3C392E2F" w14:textId="77777777" w:rsidR="00336E80" w:rsidRDefault="00336E80" w:rsidP="00336E80">
            <w:r>
              <w:t>'ECO Number</w:t>
            </w:r>
          </w:p>
          <w:p w14:paraId="78AD94EA" w14:textId="77777777" w:rsidR="00336E80" w:rsidRDefault="00336E80" w:rsidP="00336E80">
            <w:proofErr w:type="spellStart"/>
            <w:r>
              <w:t>ecoNumber</w:t>
            </w:r>
            <w:proofErr w:type="spellEnd"/>
            <w:r>
              <w:t xml:space="preserve"> = ActiveDocument.SelectContentControlsByTag(ECO_NUMBER_</w:t>
            </w:r>
            <w:proofErr w:type="gramStart"/>
            <w:r>
              <w:t>Tag)(</w:t>
            </w:r>
            <w:proofErr w:type="gramEnd"/>
            <w:r>
              <w:t>1).Range.Text</w:t>
            </w:r>
          </w:p>
          <w:p w14:paraId="3636DF07" w14:textId="77777777" w:rsidR="00336E80" w:rsidRDefault="00336E80" w:rsidP="00336E80"/>
          <w:p w14:paraId="7216D97F" w14:textId="77777777" w:rsidR="00336E80" w:rsidRDefault="00336E80" w:rsidP="00336E80">
            <w:r>
              <w:t>'DWG Number</w:t>
            </w:r>
          </w:p>
          <w:p w14:paraId="71A2C1B0" w14:textId="77777777" w:rsidR="00336E80" w:rsidRDefault="00336E80" w:rsidP="00336E80">
            <w:proofErr w:type="spellStart"/>
            <w:r>
              <w:t>dwgNumber</w:t>
            </w:r>
            <w:proofErr w:type="spellEnd"/>
            <w:r>
              <w:t xml:space="preserve"> = ActiveDocument.SelectContentControlsByTag(DWG_NO_</w:t>
            </w:r>
            <w:proofErr w:type="gramStart"/>
            <w:r>
              <w:t>Tag)(</w:t>
            </w:r>
            <w:proofErr w:type="gramEnd"/>
            <w:r>
              <w:t>1).Range.Text</w:t>
            </w:r>
          </w:p>
          <w:p w14:paraId="0BED7427" w14:textId="77777777" w:rsidR="00336E80" w:rsidRDefault="00336E80" w:rsidP="00336E80"/>
          <w:p w14:paraId="2F8DAF58" w14:textId="77777777" w:rsidR="00336E80" w:rsidRDefault="00336E80" w:rsidP="00336E80">
            <w:r>
              <w:t>'DWG Rev (new)</w:t>
            </w:r>
          </w:p>
          <w:p w14:paraId="698C9F21" w14:textId="77777777" w:rsidR="00336E80" w:rsidRDefault="00336E80" w:rsidP="00336E80">
            <w:proofErr w:type="spellStart"/>
            <w:r>
              <w:t>dwgRev</w:t>
            </w:r>
            <w:proofErr w:type="spellEnd"/>
            <w:r>
              <w:t xml:space="preserve"> = ActiveDocument.SelectContentControlsByTag(DWG_REV_</w:t>
            </w:r>
            <w:proofErr w:type="gramStart"/>
            <w:r>
              <w:t>Tag)(</w:t>
            </w:r>
            <w:proofErr w:type="gramEnd"/>
            <w:r>
              <w:t>1).Range.Text</w:t>
            </w:r>
          </w:p>
          <w:p w14:paraId="52C19EDC" w14:textId="77777777" w:rsidR="00336E80" w:rsidRDefault="00336E80" w:rsidP="00336E80"/>
          <w:p w14:paraId="68F85102" w14:textId="77777777" w:rsidR="00336E80" w:rsidRDefault="00336E80" w:rsidP="00336E80">
            <w:r>
              <w:t>'Data key</w:t>
            </w:r>
          </w:p>
          <w:p w14:paraId="1948B9EE" w14:textId="77777777" w:rsidR="00336E80" w:rsidRDefault="00336E80" w:rsidP="00336E80">
            <w:r>
              <w:t xml:space="preserve">Set cc = </w:t>
            </w:r>
            <w:proofErr w:type="spellStart"/>
            <w:r>
              <w:t>ActiveDocument.SelectContentControlsByTag</w:t>
            </w:r>
            <w:proofErr w:type="spellEnd"/>
            <w:r>
              <w:t>(</w:t>
            </w:r>
            <w:proofErr w:type="spellStart"/>
            <w:r>
              <w:t>dataKeyTag</w:t>
            </w:r>
            <w:proofErr w:type="spellEnd"/>
            <w:proofErr w:type="gramStart"/>
            <w:r>
              <w:t>)(</w:t>
            </w:r>
            <w:proofErr w:type="gramEnd"/>
            <w:r>
              <w:t>1)</w:t>
            </w:r>
          </w:p>
          <w:p w14:paraId="1611B123" w14:textId="77777777" w:rsidR="00336E80" w:rsidRDefault="00336E80" w:rsidP="00336E80"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cc.Range.Text</w:t>
            </w:r>
            <w:proofErr w:type="spellEnd"/>
            <w:proofErr w:type="gramEnd"/>
          </w:p>
          <w:p w14:paraId="3FC53EBE" w14:textId="77777777" w:rsidR="00336E80" w:rsidRDefault="00336E80" w:rsidP="00336E80"/>
          <w:p w14:paraId="0D04CD41" w14:textId="77777777" w:rsidR="00336E80" w:rsidRDefault="00336E80" w:rsidP="00336E80">
            <w:r>
              <w:t>'New entry?</w:t>
            </w:r>
          </w:p>
          <w:p w14:paraId="0C42DC02" w14:textId="77777777" w:rsidR="00336E80" w:rsidRDefault="00336E80" w:rsidP="00336E80">
            <w:r>
              <w:t>If (</w:t>
            </w:r>
            <w:proofErr w:type="spellStart"/>
            <w:r>
              <w:t>dataKeyString</w:t>
            </w:r>
            <w:proofErr w:type="spellEnd"/>
            <w:r>
              <w:t xml:space="preserve"> = NEW_ENTRY_KEY) Then</w:t>
            </w:r>
          </w:p>
          <w:p w14:paraId="7BFEDE56" w14:textId="77777777" w:rsidR="00336E80" w:rsidRDefault="00336E80" w:rsidP="00336E80">
            <w:r>
              <w:t xml:space="preserve">    </w:t>
            </w:r>
            <w:proofErr w:type="spellStart"/>
            <w:r>
              <w:t>newEntry</w:t>
            </w:r>
            <w:proofErr w:type="spellEnd"/>
            <w:r>
              <w:t xml:space="preserve"> = True</w:t>
            </w:r>
          </w:p>
          <w:p w14:paraId="7BA4907C" w14:textId="77777777" w:rsidR="00336E80" w:rsidRDefault="00336E80" w:rsidP="00336E80">
            <w:r>
              <w:t xml:space="preserve">    With cc</w:t>
            </w:r>
          </w:p>
          <w:p w14:paraId="7347E000" w14:textId="77777777" w:rsidR="00336E80" w:rsidRDefault="00336E80" w:rsidP="00336E80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LockContents</w:t>
            </w:r>
            <w:proofErr w:type="spellEnd"/>
            <w:proofErr w:type="gramEnd"/>
            <w:r>
              <w:t xml:space="preserve"> = False</w:t>
            </w:r>
          </w:p>
          <w:p w14:paraId="2769630D" w14:textId="77777777" w:rsidR="00336E80" w:rsidRDefault="00336E80" w:rsidP="00336E80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Range.Text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dateTime</w:t>
            </w:r>
            <w:proofErr w:type="spellEnd"/>
          </w:p>
          <w:p w14:paraId="1109B7BA" w14:textId="77777777" w:rsidR="00336E80" w:rsidRDefault="00336E80" w:rsidP="00336E80">
            <w:r>
              <w:t xml:space="preserve">    </w:t>
            </w:r>
            <w:proofErr w:type="gramStart"/>
            <w:r>
              <w:t>.</w:t>
            </w:r>
            <w:proofErr w:type="spellStart"/>
            <w:r>
              <w:t>LockContents</w:t>
            </w:r>
            <w:proofErr w:type="spellEnd"/>
            <w:proofErr w:type="gramEnd"/>
            <w:r>
              <w:t xml:space="preserve"> = True</w:t>
            </w:r>
          </w:p>
          <w:p w14:paraId="3CDA116B" w14:textId="77777777" w:rsidR="00336E80" w:rsidRDefault="00336E80" w:rsidP="00336E80">
            <w:r>
              <w:t xml:space="preserve">    End With</w:t>
            </w:r>
          </w:p>
          <w:p w14:paraId="14DB0E37" w14:textId="77777777" w:rsidR="00336E80" w:rsidRDefault="00336E80" w:rsidP="00336E80">
            <w:r>
              <w:t>Else</w:t>
            </w:r>
          </w:p>
          <w:p w14:paraId="32BD0D60" w14:textId="77777777" w:rsidR="00336E80" w:rsidRDefault="00336E80" w:rsidP="00336E80">
            <w:r>
              <w:t xml:space="preserve">    </w:t>
            </w:r>
            <w:proofErr w:type="spellStart"/>
            <w:r>
              <w:t>newEntry</w:t>
            </w:r>
            <w:proofErr w:type="spellEnd"/>
            <w:r>
              <w:t xml:space="preserve"> = False</w:t>
            </w:r>
          </w:p>
          <w:p w14:paraId="19B6FAF6" w14:textId="77777777" w:rsidR="00336E80" w:rsidRDefault="00336E80" w:rsidP="00336E80">
            <w:r>
              <w:t>End If</w:t>
            </w:r>
          </w:p>
          <w:p w14:paraId="1BC6761A" w14:textId="77777777" w:rsidR="00336E80" w:rsidRDefault="00336E80" w:rsidP="00336E80">
            <w:r>
              <w:t>End Sub</w:t>
            </w:r>
          </w:p>
          <w:p w14:paraId="27AD88E8" w14:textId="77777777" w:rsidR="00336E80" w:rsidRDefault="00336E80" w:rsidP="00336E80"/>
          <w:p w14:paraId="4769EE5E" w14:textId="77777777" w:rsidR="00336E80" w:rsidRDefault="00336E80" w:rsidP="00336E80">
            <w:r>
              <w:t xml:space="preserve">Private Sub </w:t>
            </w:r>
            <w:proofErr w:type="spellStart"/>
            <w:proofErr w:type="gramStart"/>
            <w:r>
              <w:t>saveDoc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5EA6DEE" w14:textId="77777777" w:rsidR="00336E80" w:rsidRDefault="00336E80" w:rsidP="00336E80"/>
          <w:p w14:paraId="4D881EDF" w14:textId="77777777" w:rsidR="00336E80" w:rsidRDefault="00336E80" w:rsidP="00336E80">
            <w:r>
              <w:t>'Doc filename</w:t>
            </w:r>
          </w:p>
          <w:p w14:paraId="7A1541ED" w14:textId="77777777" w:rsidR="00336E80" w:rsidRDefault="00336E80" w:rsidP="00336E80">
            <w:r>
              <w:t xml:space="preserve">Dim </w:t>
            </w:r>
            <w:proofErr w:type="spellStart"/>
            <w:r>
              <w:t>myDocFullPath</w:t>
            </w:r>
            <w:proofErr w:type="spellEnd"/>
            <w:r>
              <w:t xml:space="preserve"> As String</w:t>
            </w:r>
          </w:p>
          <w:p w14:paraId="1C8F170A" w14:textId="77777777" w:rsidR="00336E80" w:rsidRDefault="00336E80" w:rsidP="00336E80">
            <w:proofErr w:type="spellStart"/>
            <w:r>
              <w:t>myDocFullPath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myDoc.AttachedTemplate.Path</w:t>
            </w:r>
            <w:proofErr w:type="spellEnd"/>
            <w:proofErr w:type="gramEnd"/>
          </w:p>
          <w:p w14:paraId="38738A83" w14:textId="77777777" w:rsidR="00336E80" w:rsidRDefault="00336E80" w:rsidP="00336E80"/>
          <w:p w14:paraId="4395A00D" w14:textId="77777777" w:rsidR="00336E80" w:rsidRDefault="00336E80" w:rsidP="00336E80">
            <w:r>
              <w:t>'Auto name/save document if it is new</w:t>
            </w:r>
          </w:p>
          <w:p w14:paraId="5E29F21B" w14:textId="77777777" w:rsidR="00336E80" w:rsidRDefault="00336E80" w:rsidP="00336E80">
            <w:r>
              <w:t>If (</w:t>
            </w:r>
            <w:proofErr w:type="spellStart"/>
            <w:r>
              <w:t>myDoc.Path</w:t>
            </w:r>
            <w:proofErr w:type="spellEnd"/>
            <w:r>
              <w:t xml:space="preserve"> = "") Then</w:t>
            </w:r>
          </w:p>
          <w:p w14:paraId="0A39D86B" w14:textId="77777777" w:rsidR="00336E80" w:rsidRDefault="00336E80" w:rsidP="00336E80">
            <w:r>
              <w:t xml:space="preserve">    'Lock the ECO content control</w:t>
            </w:r>
          </w:p>
          <w:p w14:paraId="683035D8" w14:textId="77777777" w:rsidR="00336E80" w:rsidRDefault="00336E80" w:rsidP="00336E80">
            <w:r>
              <w:t xml:space="preserve">    ActiveDocument.SelectContentControlsByTag(ECO_NUMBER_</w:t>
            </w:r>
            <w:proofErr w:type="gramStart"/>
            <w:r>
              <w:t>Tag)(</w:t>
            </w:r>
            <w:proofErr w:type="gramEnd"/>
            <w:r>
              <w:t>1).LockContents = True</w:t>
            </w:r>
          </w:p>
          <w:p w14:paraId="1C8E896B" w14:textId="77777777" w:rsidR="00336E80" w:rsidRDefault="00336E80" w:rsidP="00336E80">
            <w:r>
              <w:t xml:space="preserve">    'Create path and name for new Word document</w:t>
            </w:r>
          </w:p>
          <w:p w14:paraId="233AA191" w14:textId="77777777" w:rsidR="00336E80" w:rsidRDefault="00336E80" w:rsidP="00336E80">
            <w:r>
              <w:t xml:space="preserve">    </w:t>
            </w:r>
            <w:proofErr w:type="spellStart"/>
            <w:r>
              <w:t>myDocFullPath</w:t>
            </w:r>
            <w:proofErr w:type="spellEnd"/>
            <w:r>
              <w:t xml:space="preserve"> = </w:t>
            </w:r>
            <w:proofErr w:type="spellStart"/>
            <w:r>
              <w:t>myDocFullPath</w:t>
            </w:r>
            <w:proofErr w:type="spellEnd"/>
            <w:r>
              <w:t xml:space="preserve"> &amp; DOC_FOLDER &amp; </w:t>
            </w:r>
            <w:proofErr w:type="spellStart"/>
            <w:r>
              <w:t>ecoNumber</w:t>
            </w:r>
            <w:proofErr w:type="spellEnd"/>
            <w:r>
              <w:t xml:space="preserve"> &amp; ".doc"</w:t>
            </w:r>
          </w:p>
          <w:p w14:paraId="1B550D65" w14:textId="77777777" w:rsidR="00336E80" w:rsidRDefault="00336E80" w:rsidP="00336E80">
            <w:r>
              <w:t xml:space="preserve">    'Save new document</w:t>
            </w:r>
          </w:p>
          <w:p w14:paraId="28EFADBD" w14:textId="77777777" w:rsidR="00336E80" w:rsidRDefault="00336E80" w:rsidP="00336E80">
            <w:r>
              <w:t xml:space="preserve">    myDoc.SaveAs2 </w:t>
            </w:r>
            <w:proofErr w:type="gramStart"/>
            <w:r>
              <w:t>filename:=</w:t>
            </w:r>
            <w:proofErr w:type="spellStart"/>
            <w:proofErr w:type="gramEnd"/>
            <w:r>
              <w:t>myDocFullPath</w:t>
            </w:r>
            <w:proofErr w:type="spellEnd"/>
          </w:p>
          <w:p w14:paraId="0DE90188" w14:textId="77777777" w:rsidR="00336E80" w:rsidRDefault="00336E80" w:rsidP="00336E80">
            <w:r>
              <w:t>Else</w:t>
            </w:r>
          </w:p>
          <w:p w14:paraId="3EEC7807" w14:textId="77777777" w:rsidR="00336E80" w:rsidRDefault="00336E80" w:rsidP="00336E80">
            <w:r>
              <w:t xml:space="preserve">    </w:t>
            </w:r>
            <w:proofErr w:type="spellStart"/>
            <w:r>
              <w:t>myDoc.Save</w:t>
            </w:r>
            <w:proofErr w:type="spellEnd"/>
          </w:p>
          <w:p w14:paraId="10C5722C" w14:textId="77777777" w:rsidR="00336E80" w:rsidRDefault="00336E80" w:rsidP="00336E80">
            <w:r>
              <w:t>End If</w:t>
            </w:r>
          </w:p>
          <w:p w14:paraId="01B9BC5C" w14:textId="77777777" w:rsidR="00336E80" w:rsidRDefault="00336E80" w:rsidP="00336E80">
            <w:r>
              <w:t>End Sub</w:t>
            </w:r>
          </w:p>
          <w:p w14:paraId="4D7BB5A4" w14:textId="77777777" w:rsidR="00336E80" w:rsidRDefault="00336E80" w:rsidP="00336E80"/>
          <w:p w14:paraId="1DF43278" w14:textId="77777777" w:rsidR="00336E80" w:rsidRDefault="00336E80" w:rsidP="00336E80">
            <w:r>
              <w:t xml:space="preserve">Private Sub </w:t>
            </w:r>
            <w:proofErr w:type="spellStart"/>
            <w:proofErr w:type="gramStart"/>
            <w:r>
              <w:t>saveData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40E090" w14:textId="77777777" w:rsidR="00336E80" w:rsidRDefault="00336E80" w:rsidP="00336E80"/>
          <w:p w14:paraId="1FF3CC48" w14:textId="77777777" w:rsidR="00336E80" w:rsidRDefault="00336E80" w:rsidP="00336E80">
            <w:r>
              <w:t>'Set settings</w:t>
            </w:r>
          </w:p>
          <w:p w14:paraId="66F0A312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"Saving data..."</w:t>
            </w:r>
          </w:p>
          <w:p w14:paraId="38ACDD3B" w14:textId="77777777" w:rsidR="00336E80" w:rsidRDefault="00336E80" w:rsidP="00336E80"/>
          <w:p w14:paraId="5AAFE54B" w14:textId="77777777" w:rsidR="00336E80" w:rsidRDefault="00336E80" w:rsidP="00336E80">
            <w:r>
              <w:t>'Variables</w:t>
            </w:r>
          </w:p>
          <w:p w14:paraId="28FC4551" w14:textId="77777777" w:rsidR="00336E80" w:rsidRDefault="00336E80" w:rsidP="00336E80">
            <w:r>
              <w:t xml:space="preserve">Dim </w:t>
            </w:r>
            <w:proofErr w:type="spellStart"/>
            <w:proofErr w:type="gramStart"/>
            <w:r>
              <w:t>dataArray</w:t>
            </w:r>
            <w:proofErr w:type="spellEnd"/>
            <w:r>
              <w:t>(</w:t>
            </w:r>
            <w:proofErr w:type="gramEnd"/>
            <w:r>
              <w:t>DATA_ARRAY_LENGTH) As String</w:t>
            </w:r>
          </w:p>
          <w:p w14:paraId="70FBEA72" w14:textId="77777777" w:rsidR="00336E80" w:rsidRDefault="00336E80" w:rsidP="00336E80"/>
          <w:p w14:paraId="0B5E1632" w14:textId="77777777" w:rsidR="00336E80" w:rsidRDefault="00336E80" w:rsidP="00336E80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33863C87" w14:textId="77777777" w:rsidR="00336E80" w:rsidRDefault="00336E80" w:rsidP="00336E80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3FCCE202" w14:textId="77777777" w:rsidR="00336E80" w:rsidRDefault="00336E80" w:rsidP="00336E80"/>
          <w:p w14:paraId="32072DD6" w14:textId="77777777" w:rsidR="00336E80" w:rsidRDefault="00336E80" w:rsidP="00336E80">
            <w:r>
              <w:t xml:space="preserve">'Populate </w:t>
            </w:r>
            <w:proofErr w:type="spellStart"/>
            <w:r>
              <w:t>dataArray</w:t>
            </w:r>
            <w:proofErr w:type="spellEnd"/>
          </w:p>
          <w:p w14:paraId="58762CAE" w14:textId="77777777" w:rsidR="00336E80" w:rsidRDefault="00336E80" w:rsidP="00336E80">
            <w:r>
              <w:t xml:space="preserve">Dim </w:t>
            </w:r>
            <w:proofErr w:type="spellStart"/>
            <w:r>
              <w:t>ccIndex</w:t>
            </w:r>
            <w:proofErr w:type="spellEnd"/>
            <w:r>
              <w:t xml:space="preserve"> As Long</w:t>
            </w:r>
          </w:p>
          <w:p w14:paraId="489CE30E" w14:textId="77777777" w:rsidR="00336E80" w:rsidRDefault="00336E80" w:rsidP="00336E80">
            <w:proofErr w:type="spellStart"/>
            <w:r>
              <w:t>ccIndex</w:t>
            </w:r>
            <w:proofErr w:type="spellEnd"/>
            <w:r>
              <w:t xml:space="preserve"> = 1</w:t>
            </w:r>
          </w:p>
          <w:p w14:paraId="45BF73BE" w14:textId="77777777" w:rsidR="00336E80" w:rsidRDefault="00336E80" w:rsidP="00336E80">
            <w:r>
              <w:t>For Each cc In CCs</w:t>
            </w:r>
          </w:p>
          <w:p w14:paraId="5CC809D4" w14:textId="77777777" w:rsidR="00336E80" w:rsidRDefault="00336E80" w:rsidP="00336E80">
            <w:r>
              <w:t xml:space="preserve">    </w:t>
            </w:r>
            <w:proofErr w:type="spellStart"/>
            <w:r>
              <w:t>dataArray</w:t>
            </w:r>
            <w:proofErr w:type="spellEnd"/>
            <w:r>
              <w:t>(</w:t>
            </w:r>
            <w:proofErr w:type="spellStart"/>
            <w:r>
              <w:t>ccIndex</w:t>
            </w:r>
            <w:proofErr w:type="spellEnd"/>
            <w:r>
              <w:t xml:space="preserve">) = </w:t>
            </w:r>
            <w:proofErr w:type="spellStart"/>
            <w:proofErr w:type="gramStart"/>
            <w:r>
              <w:t>cc.Range.Text</w:t>
            </w:r>
            <w:proofErr w:type="spellEnd"/>
            <w:proofErr w:type="gramEnd"/>
          </w:p>
          <w:p w14:paraId="012DE0A3" w14:textId="77777777" w:rsidR="00336E80" w:rsidRDefault="00336E80" w:rsidP="00336E80">
            <w:r>
              <w:t xml:space="preserve">    </w:t>
            </w:r>
            <w:proofErr w:type="spellStart"/>
            <w:r>
              <w:t>ccIndex</w:t>
            </w:r>
            <w:proofErr w:type="spellEnd"/>
            <w:r>
              <w:t xml:space="preserve"> = </w:t>
            </w:r>
            <w:proofErr w:type="spellStart"/>
            <w:r>
              <w:t>ccIndex</w:t>
            </w:r>
            <w:proofErr w:type="spellEnd"/>
            <w:r>
              <w:t xml:space="preserve"> + 1</w:t>
            </w:r>
          </w:p>
          <w:p w14:paraId="580F7FCA" w14:textId="77777777" w:rsidR="00336E80" w:rsidRDefault="00336E80" w:rsidP="00336E80">
            <w:r>
              <w:t>Next cc</w:t>
            </w:r>
          </w:p>
          <w:p w14:paraId="65A65986" w14:textId="77777777" w:rsidR="00336E80" w:rsidRDefault="00336E80" w:rsidP="00336E80"/>
          <w:p w14:paraId="39C559A0" w14:textId="77777777" w:rsidR="00336E80" w:rsidRDefault="00336E80" w:rsidP="00336E80">
            <w:r>
              <w:t>'Update status bar</w:t>
            </w:r>
          </w:p>
          <w:p w14:paraId="630C10D6" w14:textId="77777777" w:rsidR="00336E80" w:rsidRDefault="00336E80" w:rsidP="00336E80">
            <w:proofErr w:type="spellStart"/>
            <w:r>
              <w:lastRenderedPageBreak/>
              <w:t>Application.StatusBar</w:t>
            </w:r>
            <w:proofErr w:type="spellEnd"/>
            <w:r>
              <w:t xml:space="preserve"> = "Updating log ..."</w:t>
            </w:r>
          </w:p>
          <w:p w14:paraId="60EEC70B" w14:textId="77777777" w:rsidR="00336E80" w:rsidRDefault="00336E80" w:rsidP="00336E80"/>
          <w:p w14:paraId="4356E104" w14:textId="77777777" w:rsidR="00336E80" w:rsidRDefault="00336E80" w:rsidP="00336E80">
            <w:r>
              <w:t xml:space="preserve">Dim </w:t>
            </w:r>
            <w:proofErr w:type="spellStart"/>
            <w:r>
              <w:t>myIssueLogFullPath</w:t>
            </w:r>
            <w:proofErr w:type="spellEnd"/>
            <w:r>
              <w:t xml:space="preserve"> As String</w:t>
            </w:r>
          </w:p>
          <w:p w14:paraId="77031F21" w14:textId="77777777" w:rsidR="00336E80" w:rsidRDefault="00336E80" w:rsidP="00336E80">
            <w:proofErr w:type="spellStart"/>
            <w:r>
              <w:t>myIssueLogFullPath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myDoc.AttachedTemplate.Path</w:t>
            </w:r>
            <w:proofErr w:type="spellEnd"/>
            <w:proofErr w:type="gramEnd"/>
            <w:r>
              <w:t xml:space="preserve"> &amp; LOGBOOK</w:t>
            </w:r>
          </w:p>
          <w:p w14:paraId="4DCE3C88" w14:textId="77777777" w:rsidR="00336E80" w:rsidRDefault="00336E80" w:rsidP="00336E80"/>
          <w:p w14:paraId="7BF51DDF" w14:textId="77777777" w:rsidR="00336E80" w:rsidRDefault="00336E80" w:rsidP="00336E80">
            <w:r>
              <w:t xml:space="preserve">Dim </w:t>
            </w:r>
            <w:proofErr w:type="spellStart"/>
            <w:r>
              <w:t>excelApp</w:t>
            </w:r>
            <w:proofErr w:type="spellEnd"/>
            <w:r>
              <w:t xml:space="preserve"> As </w:t>
            </w:r>
            <w:proofErr w:type="spellStart"/>
            <w:r>
              <w:t>Excel.Application</w:t>
            </w:r>
            <w:proofErr w:type="spellEnd"/>
          </w:p>
          <w:p w14:paraId="0587E682" w14:textId="77777777" w:rsidR="00336E80" w:rsidRDefault="00336E80" w:rsidP="00336E80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</w:t>
            </w:r>
            <w:proofErr w:type="spellStart"/>
            <w:r>
              <w:t>Excel.Workbook</w:t>
            </w:r>
            <w:proofErr w:type="spellEnd"/>
          </w:p>
          <w:p w14:paraId="49A2AB52" w14:textId="77777777" w:rsidR="00336E80" w:rsidRDefault="00336E80" w:rsidP="00336E80">
            <w:r>
              <w:t xml:space="preserve">Dim </w:t>
            </w:r>
            <w:proofErr w:type="spellStart"/>
            <w:r>
              <w:t>dataSheet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00933512" w14:textId="77777777" w:rsidR="00336E80" w:rsidRDefault="00336E80" w:rsidP="00336E80">
            <w:r>
              <w:t xml:space="preserve">Dim </w:t>
            </w:r>
            <w:proofErr w:type="spellStart"/>
            <w:r>
              <w:t>logSheet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2A67A392" w14:textId="77777777" w:rsidR="00336E80" w:rsidRDefault="00336E80" w:rsidP="00336E80"/>
          <w:p w14:paraId="64FADC13" w14:textId="77777777" w:rsidR="00336E80" w:rsidRDefault="00336E80" w:rsidP="00336E80">
            <w:r>
              <w:t>'Launch excel application</w:t>
            </w:r>
          </w:p>
          <w:p w14:paraId="06D9A78D" w14:textId="77777777" w:rsidR="00336E80" w:rsidRDefault="00336E80" w:rsidP="00336E80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New </w:t>
            </w:r>
            <w:proofErr w:type="spellStart"/>
            <w:r>
              <w:t>Excel.Application</w:t>
            </w:r>
            <w:proofErr w:type="spellEnd"/>
          </w:p>
          <w:p w14:paraId="66FD7189" w14:textId="77777777" w:rsidR="00336E80" w:rsidRDefault="00336E80" w:rsidP="00336E80"/>
          <w:p w14:paraId="23F98025" w14:textId="77777777" w:rsidR="00336E80" w:rsidRDefault="00336E80" w:rsidP="00336E80">
            <w:r>
              <w:t>'Open data workbook</w:t>
            </w:r>
          </w:p>
          <w:p w14:paraId="35B5CA15" w14:textId="77777777" w:rsidR="00336E80" w:rsidRDefault="00336E80" w:rsidP="00336E80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excelApp.Workbooks.Open</w:t>
            </w:r>
            <w:proofErr w:type="spellEnd"/>
            <w:proofErr w:type="gramEnd"/>
            <w:r>
              <w:t>(filename:=</w:t>
            </w:r>
            <w:proofErr w:type="spellStart"/>
            <w:r>
              <w:t>myIssueLogFullPath</w:t>
            </w:r>
            <w:proofErr w:type="spellEnd"/>
            <w:r>
              <w:t>)</w:t>
            </w:r>
          </w:p>
          <w:p w14:paraId="1A165BC7" w14:textId="77777777" w:rsidR="00336E80" w:rsidRDefault="00336E80" w:rsidP="00336E80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66CB9418" w14:textId="77777777" w:rsidR="00336E80" w:rsidRDefault="00336E80" w:rsidP="00336E80"/>
          <w:p w14:paraId="2AFD3C67" w14:textId="77777777" w:rsidR="00336E80" w:rsidRDefault="00336E80" w:rsidP="00336E80">
            <w:r>
              <w:t>'Unprotect the log</w:t>
            </w:r>
          </w:p>
          <w:p w14:paraId="50031388" w14:textId="77777777" w:rsidR="00336E80" w:rsidRDefault="00336E80" w:rsidP="00336E80">
            <w:proofErr w:type="spellStart"/>
            <w:r>
              <w:t>dataSheet.Unprotect</w:t>
            </w:r>
            <w:proofErr w:type="spellEnd"/>
            <w:r>
              <w:t xml:space="preserve"> (MY_PASSWORD)</w:t>
            </w:r>
          </w:p>
          <w:p w14:paraId="211139A0" w14:textId="77777777" w:rsidR="00336E80" w:rsidRDefault="00336E80" w:rsidP="00336E80"/>
          <w:p w14:paraId="2CDC7436" w14:textId="77777777" w:rsidR="00336E80" w:rsidRDefault="00336E80" w:rsidP="00336E80">
            <w:r>
              <w:t xml:space="preserve">'Get </w:t>
            </w:r>
            <w:proofErr w:type="spellStart"/>
            <w:r>
              <w:t>dataKey</w:t>
            </w:r>
            <w:proofErr w:type="spellEnd"/>
            <w:r>
              <w:t xml:space="preserve"> column index</w:t>
            </w:r>
          </w:p>
          <w:p w14:paraId="2063013A" w14:textId="77777777" w:rsidR="00336E80" w:rsidRDefault="00336E80" w:rsidP="00336E80">
            <w:r>
              <w:t xml:space="preserve">For </w:t>
            </w:r>
            <w:proofErr w:type="spellStart"/>
            <w:r>
              <w:t>dataKeyIndexFinder</w:t>
            </w:r>
            <w:proofErr w:type="spellEnd"/>
            <w:r>
              <w:t xml:space="preserve"> = 1 To </w:t>
            </w:r>
            <w:proofErr w:type="spellStart"/>
            <w:proofErr w:type="gramStart"/>
            <w:r>
              <w:t>dataSheet.UsedRange.Columns.Count</w:t>
            </w:r>
            <w:proofErr w:type="spellEnd"/>
            <w:proofErr w:type="gramEnd"/>
          </w:p>
          <w:p w14:paraId="1132DE19" w14:textId="77777777" w:rsidR="00336E80" w:rsidRDefault="00336E80" w:rsidP="00336E80">
            <w:r>
              <w:t xml:space="preserve">    If (DATAKEY_HEADER = </w:t>
            </w:r>
            <w:proofErr w:type="spellStart"/>
            <w:r>
              <w:t>dataSheet.Cells</w:t>
            </w:r>
            <w:proofErr w:type="spellEnd"/>
            <w:r>
              <w:t xml:space="preserve">(1, </w:t>
            </w:r>
            <w:proofErr w:type="spellStart"/>
            <w:r>
              <w:t>dataKeyIndexFinder</w:t>
            </w:r>
            <w:proofErr w:type="spellEnd"/>
            <w:proofErr w:type="gramStart"/>
            <w:r>
              <w:t>).Value</w:t>
            </w:r>
            <w:proofErr w:type="gramEnd"/>
            <w:r>
              <w:t>) Then</w:t>
            </w:r>
          </w:p>
          <w:p w14:paraId="677F1842" w14:textId="77777777" w:rsidR="00336E80" w:rsidRDefault="00336E80" w:rsidP="00336E80">
            <w:r>
              <w:t xml:space="preserve">    </w:t>
            </w:r>
            <w:proofErr w:type="spellStart"/>
            <w:r>
              <w:t>dataKeyIndex</w:t>
            </w:r>
            <w:proofErr w:type="spellEnd"/>
            <w:r>
              <w:t xml:space="preserve"> = </w:t>
            </w:r>
            <w:proofErr w:type="spellStart"/>
            <w:r>
              <w:t>dataKeyIndexFinder</w:t>
            </w:r>
            <w:proofErr w:type="spellEnd"/>
          </w:p>
          <w:p w14:paraId="11D27824" w14:textId="77777777" w:rsidR="00336E80" w:rsidRDefault="00336E80" w:rsidP="00336E80">
            <w:r>
              <w:t xml:space="preserve">    </w:t>
            </w:r>
            <w:proofErr w:type="spellStart"/>
            <w:r>
              <w:t>dataKeyIndexFinder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dataSheet.UsedRange.Columns.Count</w:t>
            </w:r>
            <w:proofErr w:type="spellEnd"/>
            <w:proofErr w:type="gramEnd"/>
          </w:p>
          <w:p w14:paraId="5257C096" w14:textId="77777777" w:rsidR="00336E80" w:rsidRDefault="00336E80" w:rsidP="00336E80">
            <w:r>
              <w:t xml:space="preserve">    End If</w:t>
            </w:r>
          </w:p>
          <w:p w14:paraId="0B842D96" w14:textId="77777777" w:rsidR="00336E80" w:rsidRDefault="00336E80" w:rsidP="00336E80">
            <w:r>
              <w:t>Next</w:t>
            </w:r>
          </w:p>
          <w:p w14:paraId="68D586F7" w14:textId="77777777" w:rsidR="00336E80" w:rsidRDefault="00336E80" w:rsidP="00336E80"/>
          <w:p w14:paraId="62A7A9C4" w14:textId="77777777" w:rsidR="00336E80" w:rsidRDefault="00336E80" w:rsidP="00336E80">
            <w:r>
              <w:t>'Get entry row index</w:t>
            </w:r>
          </w:p>
          <w:p w14:paraId="55289D97" w14:textId="77777777" w:rsidR="00336E80" w:rsidRDefault="00336E80" w:rsidP="00336E80">
            <w:r>
              <w:t>If (</w:t>
            </w:r>
            <w:proofErr w:type="spellStart"/>
            <w:r>
              <w:t>newEntry</w:t>
            </w:r>
            <w:proofErr w:type="spellEnd"/>
            <w:r>
              <w:t>) Then</w:t>
            </w:r>
          </w:p>
          <w:p w14:paraId="12329E72" w14:textId="77777777" w:rsidR="00336E80" w:rsidRDefault="00336E80" w:rsidP="00336E80">
            <w:r>
              <w:t xml:space="preserve">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dataSheet.UsedRange.Rows.Count</w:t>
            </w:r>
            <w:proofErr w:type="spellEnd"/>
            <w:proofErr w:type="gramEnd"/>
            <w:r>
              <w:t xml:space="preserve"> + 1</w:t>
            </w:r>
          </w:p>
          <w:p w14:paraId="3AF5472B" w14:textId="77777777" w:rsidR="00336E80" w:rsidRDefault="00336E80" w:rsidP="00336E80">
            <w:r>
              <w:t xml:space="preserve">    </w:t>
            </w:r>
            <w:proofErr w:type="spellStart"/>
            <w:proofErr w:type="gramStart"/>
            <w:r>
              <w:t>dataArray</w:t>
            </w:r>
            <w:proofErr w:type="spellEnd"/>
            <w:r>
              <w:t>(</w:t>
            </w:r>
            <w:proofErr w:type="gramEnd"/>
            <w:r>
              <w:t xml:space="preserve">0) = </w:t>
            </w:r>
            <w:proofErr w:type="spellStart"/>
            <w:r>
              <w:t>rowIndex</w:t>
            </w:r>
            <w:proofErr w:type="spellEnd"/>
          </w:p>
          <w:p w14:paraId="6EB80899" w14:textId="77777777" w:rsidR="00336E80" w:rsidRDefault="00336E80" w:rsidP="00336E80">
            <w:r>
              <w:t>Else</w:t>
            </w:r>
          </w:p>
          <w:p w14:paraId="252EB677" w14:textId="77777777" w:rsidR="00336E80" w:rsidRDefault="00336E80" w:rsidP="00336E80">
            <w:r>
              <w:t xml:space="preserve">    For </w:t>
            </w:r>
            <w:proofErr w:type="spellStart"/>
            <w:r>
              <w:t>rowIndexFinder</w:t>
            </w:r>
            <w:proofErr w:type="spellEnd"/>
            <w:r>
              <w:t xml:space="preserve"> = 2 To </w:t>
            </w:r>
            <w:proofErr w:type="spellStart"/>
            <w:proofErr w:type="gramStart"/>
            <w:r>
              <w:t>dataSheet.UsedRange.Rows.Count</w:t>
            </w:r>
            <w:proofErr w:type="spellEnd"/>
            <w:proofErr w:type="gramEnd"/>
          </w:p>
          <w:p w14:paraId="0C1AC7D4" w14:textId="77777777" w:rsidR="00336E80" w:rsidRDefault="00336E80" w:rsidP="00336E80">
            <w:r>
              <w:t xml:space="preserve">        </w:t>
            </w:r>
            <w:proofErr w:type="spellStart"/>
            <w:r>
              <w:t>Application.StatusBar</w:t>
            </w:r>
            <w:proofErr w:type="spellEnd"/>
            <w:r>
              <w:t xml:space="preserve"> = "Searching through records ... " &amp; </w:t>
            </w:r>
            <w:proofErr w:type="spellStart"/>
            <w:r>
              <w:t>rowIndexFinder</w:t>
            </w:r>
            <w:proofErr w:type="spellEnd"/>
            <w:r>
              <w:t xml:space="preserve"> &amp; " of " &amp; </w:t>
            </w:r>
            <w:proofErr w:type="spellStart"/>
            <w:proofErr w:type="gramStart"/>
            <w:r>
              <w:t>dataSheet.UsedRange.Rows.Count</w:t>
            </w:r>
            <w:proofErr w:type="spellEnd"/>
            <w:proofErr w:type="gramEnd"/>
          </w:p>
          <w:p w14:paraId="7A70C643" w14:textId="77777777" w:rsidR="00336E80" w:rsidRDefault="00336E80" w:rsidP="00336E80">
            <w:r>
              <w:t xml:space="preserve">        If (</w:t>
            </w:r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rowIndexFinder</w:t>
            </w:r>
            <w:proofErr w:type="spellEnd"/>
            <w:r>
              <w:t xml:space="preserve">, </w:t>
            </w:r>
            <w:proofErr w:type="spellStart"/>
            <w:r>
              <w:t>dataKeyIndex</w:t>
            </w:r>
            <w:proofErr w:type="spellEnd"/>
            <w:proofErr w:type="gramStart"/>
            <w:r>
              <w:t>).Value</w:t>
            </w:r>
            <w:proofErr w:type="gramEnd"/>
            <w:r>
              <w:t>) Then</w:t>
            </w:r>
          </w:p>
          <w:p w14:paraId="5372E5A9" w14:textId="77777777" w:rsidR="00336E80" w:rsidRDefault="00336E80" w:rsidP="00336E80">
            <w:r>
              <w:t xml:space="preserve">        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rowIndexFinder</w:t>
            </w:r>
            <w:proofErr w:type="spellEnd"/>
          </w:p>
          <w:p w14:paraId="79E15ED4" w14:textId="77777777" w:rsidR="00336E80" w:rsidRDefault="00336E80" w:rsidP="00336E80">
            <w:r>
              <w:t xml:space="preserve">            </w:t>
            </w:r>
            <w:proofErr w:type="spellStart"/>
            <w:r>
              <w:t>rowIndexFinder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dataSheet.UsedRange.Rows.Count</w:t>
            </w:r>
            <w:proofErr w:type="spellEnd"/>
            <w:proofErr w:type="gramEnd"/>
          </w:p>
          <w:p w14:paraId="55FFF46F" w14:textId="77777777" w:rsidR="00336E80" w:rsidRDefault="00336E80" w:rsidP="00336E80">
            <w:r>
              <w:t xml:space="preserve">        End If</w:t>
            </w:r>
          </w:p>
          <w:p w14:paraId="57512542" w14:textId="77777777" w:rsidR="00336E80" w:rsidRDefault="00336E80" w:rsidP="00336E80">
            <w:r>
              <w:t xml:space="preserve">    Next</w:t>
            </w:r>
          </w:p>
          <w:p w14:paraId="5F0F3422" w14:textId="77777777" w:rsidR="00336E80" w:rsidRDefault="00336E80" w:rsidP="00336E80">
            <w:r>
              <w:t>End If</w:t>
            </w:r>
          </w:p>
          <w:p w14:paraId="654FF06A" w14:textId="77777777" w:rsidR="00336E80" w:rsidRDefault="00336E80" w:rsidP="00336E80"/>
          <w:p w14:paraId="46C6FA35" w14:textId="77777777" w:rsidR="00336E80" w:rsidRDefault="00336E80" w:rsidP="00336E80">
            <w:r>
              <w:t>'Log the entry</w:t>
            </w:r>
          </w:p>
          <w:p w14:paraId="5A79AC14" w14:textId="77777777" w:rsidR="00336E80" w:rsidRDefault="00336E80" w:rsidP="00336E80"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>, 1</w:t>
            </w:r>
            <w:proofErr w:type="gramStart"/>
            <w:r>
              <w:t>).Value</w:t>
            </w:r>
            <w:proofErr w:type="gramEnd"/>
            <w:r>
              <w:t xml:space="preserve"> = </w:t>
            </w:r>
            <w:proofErr w:type="spellStart"/>
            <w:r>
              <w:t>rowIndex</w:t>
            </w:r>
            <w:proofErr w:type="spellEnd"/>
          </w:p>
          <w:p w14:paraId="08CB5987" w14:textId="77777777" w:rsidR="00336E80" w:rsidRDefault="00336E80" w:rsidP="00336E80">
            <w:r>
              <w:t xml:space="preserve">Dim </w:t>
            </w:r>
            <w:proofErr w:type="spellStart"/>
            <w:r>
              <w:t>colIndex</w:t>
            </w:r>
            <w:proofErr w:type="spellEnd"/>
            <w:r>
              <w:t xml:space="preserve"> As Long</w:t>
            </w:r>
          </w:p>
          <w:p w14:paraId="7C3656D9" w14:textId="77777777" w:rsidR="00336E80" w:rsidRDefault="00336E80" w:rsidP="00336E80">
            <w:r>
              <w:t xml:space="preserve">For </w:t>
            </w:r>
            <w:proofErr w:type="spellStart"/>
            <w:r>
              <w:t>colIndex</w:t>
            </w:r>
            <w:proofErr w:type="spellEnd"/>
            <w:r>
              <w:t xml:space="preserve"> = 1 To DATA_ARRAY_LENGTH</w:t>
            </w:r>
          </w:p>
          <w:p w14:paraId="4BAEB59F" w14:textId="77777777" w:rsidR="00336E80" w:rsidRDefault="00336E80" w:rsidP="00336E80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"Updating record ... field " &amp; </w:t>
            </w:r>
            <w:proofErr w:type="spellStart"/>
            <w:r>
              <w:t>colIndex</w:t>
            </w:r>
            <w:proofErr w:type="spellEnd"/>
            <w:r>
              <w:t xml:space="preserve"> &amp; " of " &amp; DATA_ARRAY_LENGTH</w:t>
            </w:r>
          </w:p>
          <w:p w14:paraId="087A7918" w14:textId="77777777" w:rsidR="00336E80" w:rsidRDefault="00336E80" w:rsidP="00336E80">
            <w:r>
              <w:t xml:space="preserve">   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</w:t>
            </w:r>
            <w:proofErr w:type="spellStart"/>
            <w:r>
              <w:t>colIndex</w:t>
            </w:r>
            <w:proofErr w:type="spellEnd"/>
            <w:r>
              <w:t xml:space="preserve"> + 1</w:t>
            </w:r>
            <w:proofErr w:type="gramStart"/>
            <w:r>
              <w:t>).Value</w:t>
            </w:r>
            <w:proofErr w:type="gramEnd"/>
            <w:r>
              <w:t xml:space="preserve"> = </w:t>
            </w:r>
            <w:proofErr w:type="spellStart"/>
            <w:r>
              <w:t>dataArray</w:t>
            </w:r>
            <w:proofErr w:type="spellEnd"/>
            <w:r>
              <w:t>(</w:t>
            </w:r>
            <w:proofErr w:type="spellStart"/>
            <w:r>
              <w:t>colIndex</w:t>
            </w:r>
            <w:proofErr w:type="spellEnd"/>
            <w:r>
              <w:t>)</w:t>
            </w:r>
          </w:p>
          <w:p w14:paraId="5D844983" w14:textId="77777777" w:rsidR="00336E80" w:rsidRDefault="00336E80" w:rsidP="00336E80">
            <w:r>
              <w:t>Next</w:t>
            </w:r>
          </w:p>
          <w:p w14:paraId="3704FE7B" w14:textId="77777777" w:rsidR="00336E80" w:rsidRDefault="00336E80" w:rsidP="00336E80"/>
          <w:p w14:paraId="55A390FF" w14:textId="77777777" w:rsidR="00336E80" w:rsidRDefault="00336E80" w:rsidP="00336E80">
            <w:r>
              <w:t>''Protect the log</w:t>
            </w:r>
          </w:p>
          <w:p w14:paraId="7EFE5815" w14:textId="77777777" w:rsidR="00336E80" w:rsidRDefault="00336E80" w:rsidP="00336E80">
            <w:proofErr w:type="spellStart"/>
            <w:r>
              <w:t>dataSheet.Protect</w:t>
            </w:r>
            <w:proofErr w:type="spellEnd"/>
            <w:r>
              <w:t xml:space="preserve"> (MY_PASSWORD)</w:t>
            </w:r>
          </w:p>
          <w:p w14:paraId="7E860879" w14:textId="77777777" w:rsidR="00336E80" w:rsidRDefault="00336E80" w:rsidP="00336E80"/>
          <w:p w14:paraId="77000B0E" w14:textId="77777777" w:rsidR="00336E80" w:rsidRDefault="00336E80" w:rsidP="00336E80">
            <w:r>
              <w:lastRenderedPageBreak/>
              <w:t>'Close log</w:t>
            </w:r>
          </w:p>
          <w:p w14:paraId="57B51717" w14:textId="77777777" w:rsidR="00336E80" w:rsidRDefault="00336E80" w:rsidP="00336E80">
            <w:proofErr w:type="spellStart"/>
            <w:proofErr w:type="gramStart"/>
            <w:r>
              <w:t>Word.Application.StatusBar</w:t>
            </w:r>
            <w:proofErr w:type="spellEnd"/>
            <w:proofErr w:type="gramEnd"/>
            <w:r>
              <w:t xml:space="preserve"> = "Saving ... " &amp; </w:t>
            </w:r>
            <w:proofErr w:type="spellStart"/>
            <w:r>
              <w:t>myIssueLogFullPath</w:t>
            </w:r>
            <w:proofErr w:type="spellEnd"/>
          </w:p>
          <w:p w14:paraId="5943A2B3" w14:textId="77777777" w:rsidR="00336E80" w:rsidRDefault="00336E80" w:rsidP="00336E80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SaveChanges</w:t>
            </w:r>
            <w:proofErr w:type="spellEnd"/>
            <w:r>
              <w:t>:=</w:t>
            </w:r>
            <w:proofErr w:type="gramEnd"/>
            <w:r>
              <w:t>True</w:t>
            </w:r>
          </w:p>
          <w:p w14:paraId="12C58299" w14:textId="77777777" w:rsidR="00336E80" w:rsidRDefault="00336E80" w:rsidP="00336E80"/>
          <w:p w14:paraId="3E2FEBB1" w14:textId="77777777" w:rsidR="00336E80" w:rsidRDefault="00336E80" w:rsidP="00336E80">
            <w:r>
              <w:t>'Release object references</w:t>
            </w:r>
          </w:p>
          <w:p w14:paraId="4F71C369" w14:textId="77777777" w:rsidR="00336E80" w:rsidRDefault="00336E80" w:rsidP="00336E80"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Nothing</w:t>
            </w:r>
          </w:p>
          <w:p w14:paraId="5A627261" w14:textId="77777777" w:rsidR="00336E80" w:rsidRDefault="00336E80" w:rsidP="00336E80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Nothing</w:t>
            </w:r>
          </w:p>
          <w:p w14:paraId="0DCAC7E9" w14:textId="77777777" w:rsidR="00336E80" w:rsidRDefault="00336E80" w:rsidP="00336E80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3763F2DD" w14:textId="77777777" w:rsidR="00336E80" w:rsidRDefault="00336E80" w:rsidP="00336E80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Nothing</w:t>
            </w:r>
          </w:p>
          <w:p w14:paraId="1068CB20" w14:textId="77777777" w:rsidR="00336E80" w:rsidRDefault="00336E80" w:rsidP="00336E80"/>
          <w:p w14:paraId="1F453F01" w14:textId="77777777" w:rsidR="00336E80" w:rsidRDefault="00336E80" w:rsidP="00336E80">
            <w:r>
              <w:t>'Clear status bar</w:t>
            </w:r>
          </w:p>
          <w:p w14:paraId="3E8EBB91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04BE77FB" w14:textId="77777777" w:rsidR="00336E80" w:rsidRDefault="00336E80" w:rsidP="00336E80">
            <w:r>
              <w:t>End Sub</w:t>
            </w:r>
          </w:p>
          <w:p w14:paraId="1A0D848B" w14:textId="77777777" w:rsidR="00336E80" w:rsidRDefault="00336E80" w:rsidP="00336E80"/>
          <w:p w14:paraId="13A2905B" w14:textId="77777777" w:rsidR="00336E80" w:rsidRDefault="00336E80" w:rsidP="00336E80">
            <w:r>
              <w:t xml:space="preserve">Private Sub </w:t>
            </w:r>
            <w:proofErr w:type="spellStart"/>
            <w:proofErr w:type="gramStart"/>
            <w:r>
              <w:t>deleteData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88ADF3" w14:textId="77777777" w:rsidR="00336E80" w:rsidRDefault="00336E80" w:rsidP="00336E80"/>
          <w:p w14:paraId="3C863AA3" w14:textId="77777777" w:rsidR="00336E80" w:rsidRDefault="00336E80" w:rsidP="00336E80">
            <w:r>
              <w:t>'Set settings</w:t>
            </w:r>
          </w:p>
          <w:p w14:paraId="0484669F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"Deleting data..."</w:t>
            </w:r>
          </w:p>
          <w:p w14:paraId="66618859" w14:textId="77777777" w:rsidR="00336E80" w:rsidRDefault="00336E80" w:rsidP="00336E80"/>
          <w:p w14:paraId="46B8AD13" w14:textId="77777777" w:rsidR="00336E80" w:rsidRDefault="00336E80" w:rsidP="00336E80">
            <w:r>
              <w:t>'</w:t>
            </w:r>
            <w:proofErr w:type="spellStart"/>
            <w:r>
              <w:t>temporaryDoc</w:t>
            </w:r>
            <w:proofErr w:type="spellEnd"/>
            <w:r>
              <w:t xml:space="preserve"> template</w:t>
            </w:r>
          </w:p>
          <w:p w14:paraId="35D49D93" w14:textId="77777777" w:rsidR="00336E80" w:rsidRDefault="00336E80" w:rsidP="00336E80">
            <w:r>
              <w:t xml:space="preserve">Dim </w:t>
            </w:r>
            <w:proofErr w:type="spellStart"/>
            <w:r>
              <w:t>temporaryDocTemplate</w:t>
            </w:r>
            <w:proofErr w:type="spellEnd"/>
            <w:r>
              <w:t xml:space="preserve"> As String</w:t>
            </w:r>
          </w:p>
          <w:p w14:paraId="38ADEAEB" w14:textId="77777777" w:rsidR="00336E80" w:rsidRDefault="00336E80" w:rsidP="00336E80">
            <w:proofErr w:type="spellStart"/>
            <w:r>
              <w:t>temporaryDocTemplate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myDoc.AttachedTemplate.FullName</w:t>
            </w:r>
            <w:proofErr w:type="spellEnd"/>
            <w:proofErr w:type="gramEnd"/>
          </w:p>
          <w:p w14:paraId="0319FD09" w14:textId="77777777" w:rsidR="00336E80" w:rsidRDefault="00336E80" w:rsidP="00336E80"/>
          <w:p w14:paraId="170CF693" w14:textId="77777777" w:rsidR="00336E80" w:rsidRDefault="00336E80" w:rsidP="00336E80">
            <w:r>
              <w:t xml:space="preserve">Dim </w:t>
            </w:r>
            <w:proofErr w:type="spellStart"/>
            <w:r>
              <w:t>temporaryDoc</w:t>
            </w:r>
            <w:proofErr w:type="spellEnd"/>
            <w:r>
              <w:t xml:space="preserve"> As Document</w:t>
            </w:r>
          </w:p>
          <w:p w14:paraId="675C10A3" w14:textId="77777777" w:rsidR="00336E80" w:rsidRDefault="00336E80" w:rsidP="00336E80">
            <w:r>
              <w:t xml:space="preserve">Set </w:t>
            </w:r>
            <w:proofErr w:type="spellStart"/>
            <w:r>
              <w:t>temporaryDoc</w:t>
            </w:r>
            <w:proofErr w:type="spellEnd"/>
            <w:r>
              <w:t xml:space="preserve"> = </w:t>
            </w:r>
            <w:proofErr w:type="spellStart"/>
            <w:r>
              <w:t>Documents.Add</w:t>
            </w:r>
            <w:proofErr w:type="spellEnd"/>
            <w:r>
              <w:t>(</w:t>
            </w:r>
            <w:proofErr w:type="spellStart"/>
            <w:r>
              <w:t>temporaryDocTemplate</w:t>
            </w:r>
            <w:proofErr w:type="spellEnd"/>
            <w:r>
              <w:t>)</w:t>
            </w:r>
          </w:p>
          <w:p w14:paraId="51F726A3" w14:textId="77777777" w:rsidR="00336E80" w:rsidRDefault="00336E80" w:rsidP="00336E80"/>
          <w:p w14:paraId="11922ADC" w14:textId="77777777" w:rsidR="00336E80" w:rsidRDefault="00336E80" w:rsidP="00336E80">
            <w:r>
              <w:t xml:space="preserve">Dim </w:t>
            </w:r>
            <w:proofErr w:type="spellStart"/>
            <w:r>
              <w:t>deleteDoc</w:t>
            </w:r>
            <w:proofErr w:type="spellEnd"/>
            <w:r>
              <w:t xml:space="preserve"> As String</w:t>
            </w:r>
          </w:p>
          <w:p w14:paraId="2F830620" w14:textId="77777777" w:rsidR="00336E80" w:rsidRDefault="00336E80" w:rsidP="00336E80">
            <w:proofErr w:type="spellStart"/>
            <w:r>
              <w:t>deleteDoc</w:t>
            </w:r>
            <w:proofErr w:type="spellEnd"/>
            <w:r>
              <w:t xml:space="preserve"> = </w:t>
            </w:r>
            <w:proofErr w:type="spellStart"/>
            <w:r>
              <w:t>myDoc.FullName</w:t>
            </w:r>
            <w:proofErr w:type="spellEnd"/>
          </w:p>
          <w:p w14:paraId="508EC90C" w14:textId="77777777" w:rsidR="00336E80" w:rsidRDefault="00336E80" w:rsidP="00336E80"/>
          <w:p w14:paraId="10C3BFE2" w14:textId="77777777" w:rsidR="00336E80" w:rsidRDefault="00336E80" w:rsidP="00336E80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40A4F181" w14:textId="77777777" w:rsidR="00336E80" w:rsidRDefault="00336E80" w:rsidP="00336E80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12D1C8BE" w14:textId="77777777" w:rsidR="00336E80" w:rsidRDefault="00336E80" w:rsidP="00336E80"/>
          <w:p w14:paraId="150EE390" w14:textId="77777777" w:rsidR="00336E80" w:rsidRDefault="00336E80" w:rsidP="00336E80">
            <w:r>
              <w:t xml:space="preserve">Dim </w:t>
            </w:r>
            <w:proofErr w:type="spellStart"/>
            <w:r>
              <w:t>myIssueLogFullPath</w:t>
            </w:r>
            <w:proofErr w:type="spellEnd"/>
            <w:r>
              <w:t xml:space="preserve"> As String</w:t>
            </w:r>
          </w:p>
          <w:p w14:paraId="773CCA2D" w14:textId="77777777" w:rsidR="00336E80" w:rsidRDefault="00336E80" w:rsidP="00336E80">
            <w:proofErr w:type="spellStart"/>
            <w:r>
              <w:t>myIssueLogFullPath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myDoc.AttachedTemplate.Path</w:t>
            </w:r>
            <w:proofErr w:type="spellEnd"/>
            <w:proofErr w:type="gramEnd"/>
            <w:r>
              <w:t xml:space="preserve"> &amp; LOGBOOK</w:t>
            </w:r>
          </w:p>
          <w:p w14:paraId="72250965" w14:textId="77777777" w:rsidR="00336E80" w:rsidRDefault="00336E80" w:rsidP="00336E80"/>
          <w:p w14:paraId="11E65B02" w14:textId="77777777" w:rsidR="00336E80" w:rsidRDefault="00336E80" w:rsidP="00336E80">
            <w:r>
              <w:t xml:space="preserve">Dim </w:t>
            </w:r>
            <w:proofErr w:type="spellStart"/>
            <w:r>
              <w:t>excelApp</w:t>
            </w:r>
            <w:proofErr w:type="spellEnd"/>
            <w:r>
              <w:t xml:space="preserve"> As </w:t>
            </w:r>
            <w:proofErr w:type="spellStart"/>
            <w:r>
              <w:t>Excel.Application</w:t>
            </w:r>
            <w:proofErr w:type="spellEnd"/>
          </w:p>
          <w:p w14:paraId="4D3E242F" w14:textId="77777777" w:rsidR="00336E80" w:rsidRDefault="00336E80" w:rsidP="00336E80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</w:t>
            </w:r>
            <w:proofErr w:type="spellStart"/>
            <w:r>
              <w:t>Excel.Workbook</w:t>
            </w:r>
            <w:proofErr w:type="spellEnd"/>
          </w:p>
          <w:p w14:paraId="63FEEB59" w14:textId="77777777" w:rsidR="00336E80" w:rsidRDefault="00336E80" w:rsidP="00336E80">
            <w:r>
              <w:t xml:space="preserve">Dim </w:t>
            </w:r>
            <w:proofErr w:type="spellStart"/>
            <w:r>
              <w:t>dataSheet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4597B216" w14:textId="77777777" w:rsidR="00336E80" w:rsidRDefault="00336E80" w:rsidP="00336E80">
            <w:r>
              <w:t xml:space="preserve">Dim </w:t>
            </w:r>
            <w:proofErr w:type="spellStart"/>
            <w:r>
              <w:t>logSheet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6797E063" w14:textId="77777777" w:rsidR="00336E80" w:rsidRDefault="00336E80" w:rsidP="00336E80"/>
          <w:p w14:paraId="48883378" w14:textId="77777777" w:rsidR="00336E80" w:rsidRDefault="00336E80" w:rsidP="00336E80">
            <w:r>
              <w:t>'Launch excel application</w:t>
            </w:r>
          </w:p>
          <w:p w14:paraId="2C2B65F3" w14:textId="77777777" w:rsidR="00336E80" w:rsidRDefault="00336E80" w:rsidP="00336E80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New </w:t>
            </w:r>
            <w:proofErr w:type="spellStart"/>
            <w:r>
              <w:t>Excel.Application</w:t>
            </w:r>
            <w:proofErr w:type="spellEnd"/>
          </w:p>
          <w:p w14:paraId="17F2EF93" w14:textId="77777777" w:rsidR="00336E80" w:rsidRDefault="00336E80" w:rsidP="00336E80"/>
          <w:p w14:paraId="5DDD9B24" w14:textId="77777777" w:rsidR="00336E80" w:rsidRDefault="00336E80" w:rsidP="00336E80">
            <w:r>
              <w:t>'Open data workbook</w:t>
            </w:r>
          </w:p>
          <w:p w14:paraId="19958B86" w14:textId="77777777" w:rsidR="00336E80" w:rsidRDefault="00336E80" w:rsidP="00336E80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excelApp.Workbooks.Open</w:t>
            </w:r>
            <w:proofErr w:type="spellEnd"/>
            <w:proofErr w:type="gramEnd"/>
            <w:r>
              <w:t>(filename:=</w:t>
            </w:r>
            <w:proofErr w:type="spellStart"/>
            <w:r>
              <w:t>myIssueLogFullPath</w:t>
            </w:r>
            <w:proofErr w:type="spellEnd"/>
            <w:r>
              <w:t>)</w:t>
            </w:r>
          </w:p>
          <w:p w14:paraId="1916462F" w14:textId="77777777" w:rsidR="00336E80" w:rsidRDefault="00336E80" w:rsidP="00336E80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068F3CE3" w14:textId="77777777" w:rsidR="00336E80" w:rsidRDefault="00336E80" w:rsidP="00336E80"/>
          <w:p w14:paraId="401F92B4" w14:textId="77777777" w:rsidR="00336E80" w:rsidRDefault="00336E80" w:rsidP="00336E80">
            <w:r>
              <w:t>'Unprotect the log</w:t>
            </w:r>
          </w:p>
          <w:p w14:paraId="164BCCC0" w14:textId="77777777" w:rsidR="00336E80" w:rsidRDefault="00336E80" w:rsidP="00336E80">
            <w:proofErr w:type="spellStart"/>
            <w:r>
              <w:t>dataSheet.Unprotect</w:t>
            </w:r>
            <w:proofErr w:type="spellEnd"/>
            <w:r>
              <w:t xml:space="preserve"> (MY_PASSWORD)</w:t>
            </w:r>
          </w:p>
          <w:p w14:paraId="74FA8E8E" w14:textId="77777777" w:rsidR="00336E80" w:rsidRDefault="00336E80" w:rsidP="00336E80"/>
          <w:p w14:paraId="4B3BCF40" w14:textId="77777777" w:rsidR="00336E80" w:rsidRDefault="00336E80" w:rsidP="00336E80">
            <w:r>
              <w:t xml:space="preserve">'Get </w:t>
            </w:r>
            <w:proofErr w:type="spellStart"/>
            <w:r>
              <w:t>dataKey</w:t>
            </w:r>
            <w:proofErr w:type="spellEnd"/>
            <w:r>
              <w:t xml:space="preserve"> column index</w:t>
            </w:r>
          </w:p>
          <w:p w14:paraId="508AB938" w14:textId="77777777" w:rsidR="00336E80" w:rsidRDefault="00336E80" w:rsidP="00336E80">
            <w:r>
              <w:t xml:space="preserve">For </w:t>
            </w:r>
            <w:proofErr w:type="spellStart"/>
            <w:r>
              <w:t>dataKeyIndexFinder</w:t>
            </w:r>
            <w:proofErr w:type="spellEnd"/>
            <w:r>
              <w:t xml:space="preserve"> = 1 To </w:t>
            </w:r>
            <w:proofErr w:type="spellStart"/>
            <w:proofErr w:type="gramStart"/>
            <w:r>
              <w:t>dataSheet.UsedRange.Columns.Count</w:t>
            </w:r>
            <w:proofErr w:type="spellEnd"/>
            <w:proofErr w:type="gramEnd"/>
          </w:p>
          <w:p w14:paraId="74F0738E" w14:textId="77777777" w:rsidR="00336E80" w:rsidRDefault="00336E80" w:rsidP="00336E80">
            <w:r>
              <w:t xml:space="preserve">    If (DATAKEY_HEADER = </w:t>
            </w:r>
            <w:proofErr w:type="spellStart"/>
            <w:r>
              <w:t>dataSheet.Cells</w:t>
            </w:r>
            <w:proofErr w:type="spellEnd"/>
            <w:r>
              <w:t xml:space="preserve">(1, </w:t>
            </w:r>
            <w:proofErr w:type="spellStart"/>
            <w:r>
              <w:t>dataKeyIndexFinder</w:t>
            </w:r>
            <w:proofErr w:type="spellEnd"/>
            <w:proofErr w:type="gramStart"/>
            <w:r>
              <w:t>).Value</w:t>
            </w:r>
            <w:proofErr w:type="gramEnd"/>
            <w:r>
              <w:t>) Then</w:t>
            </w:r>
          </w:p>
          <w:p w14:paraId="478E0319" w14:textId="77777777" w:rsidR="00336E80" w:rsidRDefault="00336E80" w:rsidP="00336E80">
            <w:r>
              <w:lastRenderedPageBreak/>
              <w:t xml:space="preserve">    </w:t>
            </w:r>
            <w:proofErr w:type="spellStart"/>
            <w:r>
              <w:t>dataKeyIndex</w:t>
            </w:r>
            <w:proofErr w:type="spellEnd"/>
            <w:r>
              <w:t xml:space="preserve"> = </w:t>
            </w:r>
            <w:proofErr w:type="spellStart"/>
            <w:r>
              <w:t>dataKeyIndexFinder</w:t>
            </w:r>
            <w:proofErr w:type="spellEnd"/>
          </w:p>
          <w:p w14:paraId="2E19C14E" w14:textId="77777777" w:rsidR="00336E80" w:rsidRDefault="00336E80" w:rsidP="00336E80">
            <w:r>
              <w:t xml:space="preserve">    </w:t>
            </w:r>
            <w:proofErr w:type="spellStart"/>
            <w:r>
              <w:t>dataKeyIndexFinder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dataSheet.UsedRange.Columns.Count</w:t>
            </w:r>
            <w:proofErr w:type="spellEnd"/>
            <w:proofErr w:type="gramEnd"/>
          </w:p>
          <w:p w14:paraId="2D19A467" w14:textId="77777777" w:rsidR="00336E80" w:rsidRDefault="00336E80" w:rsidP="00336E80">
            <w:r>
              <w:t xml:space="preserve">    End If</w:t>
            </w:r>
          </w:p>
          <w:p w14:paraId="4BC4DFCE" w14:textId="77777777" w:rsidR="00336E80" w:rsidRDefault="00336E80" w:rsidP="00336E80">
            <w:r>
              <w:t>Next</w:t>
            </w:r>
          </w:p>
          <w:p w14:paraId="5ACABA40" w14:textId="77777777" w:rsidR="00336E80" w:rsidRDefault="00336E80" w:rsidP="00336E80"/>
          <w:p w14:paraId="2E580FFA" w14:textId="77777777" w:rsidR="00336E80" w:rsidRDefault="00336E80" w:rsidP="00336E80">
            <w:r>
              <w:t xml:space="preserve">'Get entry </w:t>
            </w:r>
            <w:proofErr w:type="spellStart"/>
            <w:r>
              <w:t>rowIndex</w:t>
            </w:r>
            <w:proofErr w:type="spellEnd"/>
          </w:p>
          <w:p w14:paraId="0369C4CA" w14:textId="77777777" w:rsidR="00336E80" w:rsidRDefault="00336E80" w:rsidP="00336E80">
            <w:r>
              <w:t xml:space="preserve">For </w:t>
            </w:r>
            <w:proofErr w:type="spellStart"/>
            <w:r>
              <w:t>rowIndexFinder</w:t>
            </w:r>
            <w:proofErr w:type="spellEnd"/>
            <w:r>
              <w:t xml:space="preserve"> = 2 To </w:t>
            </w:r>
            <w:proofErr w:type="spellStart"/>
            <w:proofErr w:type="gramStart"/>
            <w:r>
              <w:t>dataSheet.UsedRange.Rows.Count</w:t>
            </w:r>
            <w:proofErr w:type="spellEnd"/>
            <w:proofErr w:type="gramEnd"/>
          </w:p>
          <w:p w14:paraId="0BAF1A21" w14:textId="77777777" w:rsidR="00336E80" w:rsidRDefault="00336E80" w:rsidP="00336E80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"Searching through log ... row " &amp; </w:t>
            </w:r>
            <w:proofErr w:type="spellStart"/>
            <w:r>
              <w:t>rowIndexFinder</w:t>
            </w:r>
            <w:proofErr w:type="spellEnd"/>
            <w:r>
              <w:t xml:space="preserve"> &amp; " of " &amp; </w:t>
            </w:r>
            <w:proofErr w:type="spellStart"/>
            <w:proofErr w:type="gramStart"/>
            <w:r>
              <w:t>dataSheet.UsedRange.Rows.Count</w:t>
            </w:r>
            <w:proofErr w:type="spellEnd"/>
            <w:proofErr w:type="gramEnd"/>
          </w:p>
          <w:p w14:paraId="578A25ED" w14:textId="77777777" w:rsidR="00336E80" w:rsidRDefault="00336E80" w:rsidP="00336E80">
            <w:r>
              <w:t xml:space="preserve">    If (</w:t>
            </w:r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rowIndexFinder</w:t>
            </w:r>
            <w:proofErr w:type="spellEnd"/>
            <w:r>
              <w:t xml:space="preserve">, </w:t>
            </w:r>
            <w:proofErr w:type="spellStart"/>
            <w:r>
              <w:t>dataKeyIndex</w:t>
            </w:r>
            <w:proofErr w:type="spellEnd"/>
            <w:proofErr w:type="gramStart"/>
            <w:r>
              <w:t>).Value</w:t>
            </w:r>
            <w:proofErr w:type="gramEnd"/>
            <w:r>
              <w:t>) Then</w:t>
            </w:r>
          </w:p>
          <w:p w14:paraId="69DDC8F1" w14:textId="77777777" w:rsidR="00336E80" w:rsidRDefault="00336E80" w:rsidP="00336E80">
            <w:r>
              <w:t xml:space="preserve">    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rowIndexFinder</w:t>
            </w:r>
            <w:proofErr w:type="spellEnd"/>
          </w:p>
          <w:p w14:paraId="7C72A934" w14:textId="77777777" w:rsidR="00336E80" w:rsidRDefault="00336E80" w:rsidP="00336E80">
            <w:r>
              <w:t xml:space="preserve">        </w:t>
            </w:r>
            <w:proofErr w:type="spellStart"/>
            <w:r>
              <w:t>rowIndexFinder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dataSheet.UsedRange.Rows.Count</w:t>
            </w:r>
            <w:proofErr w:type="spellEnd"/>
            <w:proofErr w:type="gramEnd"/>
          </w:p>
          <w:p w14:paraId="55D2200F" w14:textId="77777777" w:rsidR="00336E80" w:rsidRDefault="00336E80" w:rsidP="00336E80">
            <w:r>
              <w:t xml:space="preserve">    End If</w:t>
            </w:r>
          </w:p>
          <w:p w14:paraId="7924B623" w14:textId="77777777" w:rsidR="00336E80" w:rsidRDefault="00336E80" w:rsidP="00336E80">
            <w:r>
              <w:t>Next</w:t>
            </w:r>
          </w:p>
          <w:p w14:paraId="106C62FD" w14:textId="77777777" w:rsidR="00336E80" w:rsidRDefault="00336E80" w:rsidP="00336E80"/>
          <w:p w14:paraId="291E4A92" w14:textId="77777777" w:rsidR="00336E80" w:rsidRDefault="00336E80" w:rsidP="00336E80">
            <w:r>
              <w:t>'Delete the row</w:t>
            </w:r>
          </w:p>
          <w:p w14:paraId="0A1F8188" w14:textId="77777777" w:rsidR="00336E80" w:rsidRDefault="00336E80" w:rsidP="00336E80">
            <w:proofErr w:type="spellStart"/>
            <w:r>
              <w:t>dataSheet.Rows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proofErr w:type="gramStart"/>
            <w:r>
              <w:t>).Delete</w:t>
            </w:r>
            <w:proofErr w:type="gramEnd"/>
          </w:p>
          <w:p w14:paraId="75B9049C" w14:textId="77777777" w:rsidR="00336E80" w:rsidRDefault="00336E80" w:rsidP="00336E80"/>
          <w:p w14:paraId="55F2DC71" w14:textId="77777777" w:rsidR="00336E80" w:rsidRDefault="00336E80" w:rsidP="00336E80">
            <w:r>
              <w:t xml:space="preserve">'Renumber the </w:t>
            </w:r>
            <w:proofErr w:type="spellStart"/>
            <w:r>
              <w:t>rowIndex</w:t>
            </w:r>
            <w:proofErr w:type="spellEnd"/>
            <w:r>
              <w:t xml:space="preserve"> column</w:t>
            </w:r>
          </w:p>
          <w:p w14:paraId="60FFB9FC" w14:textId="77777777" w:rsidR="00336E80" w:rsidRDefault="00336E80" w:rsidP="00336E80">
            <w:r>
              <w:t xml:space="preserve">For </w:t>
            </w:r>
            <w:proofErr w:type="spellStart"/>
            <w:r>
              <w:t>rowIndex</w:t>
            </w:r>
            <w:proofErr w:type="spellEnd"/>
            <w:r>
              <w:t xml:space="preserve"> = 2 To </w:t>
            </w:r>
            <w:proofErr w:type="spellStart"/>
            <w:proofErr w:type="gramStart"/>
            <w:r>
              <w:t>dataSheet.UsedRange.Rows.Count</w:t>
            </w:r>
            <w:proofErr w:type="spellEnd"/>
            <w:proofErr w:type="gramEnd"/>
          </w:p>
          <w:p w14:paraId="4D8ED7B5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"Renumbering log ... row " &amp; </w:t>
            </w:r>
            <w:proofErr w:type="spellStart"/>
            <w:r>
              <w:t>rowIndex</w:t>
            </w:r>
            <w:proofErr w:type="spellEnd"/>
            <w:r>
              <w:t xml:space="preserve"> &amp; " of " &amp; </w:t>
            </w:r>
            <w:proofErr w:type="spellStart"/>
            <w:proofErr w:type="gramStart"/>
            <w:r>
              <w:t>dataSheet.UsedRange.Rows.Count</w:t>
            </w:r>
            <w:proofErr w:type="spellEnd"/>
            <w:proofErr w:type="gramEnd"/>
          </w:p>
          <w:p w14:paraId="7BF60874" w14:textId="77777777" w:rsidR="00336E80" w:rsidRDefault="00336E80" w:rsidP="00336E80"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>, 1</w:t>
            </w:r>
            <w:proofErr w:type="gramStart"/>
            <w:r>
              <w:t>).Value</w:t>
            </w:r>
            <w:proofErr w:type="gramEnd"/>
            <w:r>
              <w:t xml:space="preserve"> = </w:t>
            </w:r>
            <w:proofErr w:type="spellStart"/>
            <w:r>
              <w:t>rowIndex</w:t>
            </w:r>
            <w:proofErr w:type="spellEnd"/>
          </w:p>
          <w:p w14:paraId="28AF31D8" w14:textId="77777777" w:rsidR="00336E80" w:rsidRDefault="00336E80" w:rsidP="00336E80">
            <w:r>
              <w:t>Next</w:t>
            </w:r>
          </w:p>
          <w:p w14:paraId="6417EDEE" w14:textId="77777777" w:rsidR="00336E80" w:rsidRDefault="00336E80" w:rsidP="00336E80"/>
          <w:p w14:paraId="050FA1BA" w14:textId="77777777" w:rsidR="00336E80" w:rsidRDefault="00336E80" w:rsidP="00336E80">
            <w:r>
              <w:t>''Protect the log</w:t>
            </w:r>
          </w:p>
          <w:p w14:paraId="43BBFD04" w14:textId="77777777" w:rsidR="00336E80" w:rsidRDefault="00336E80" w:rsidP="00336E80">
            <w:proofErr w:type="spellStart"/>
            <w:r>
              <w:t>dataSheet.Protect</w:t>
            </w:r>
            <w:proofErr w:type="spellEnd"/>
            <w:r>
              <w:t xml:space="preserve"> (MY_PASSWORD)</w:t>
            </w:r>
          </w:p>
          <w:p w14:paraId="1DE64EE2" w14:textId="77777777" w:rsidR="00336E80" w:rsidRDefault="00336E80" w:rsidP="00336E80"/>
          <w:p w14:paraId="276CF212" w14:textId="77777777" w:rsidR="00336E80" w:rsidRDefault="00336E80" w:rsidP="00336E80">
            <w:r>
              <w:t>'Close log</w:t>
            </w:r>
          </w:p>
          <w:p w14:paraId="198F5856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"Saving ... " &amp; </w:t>
            </w:r>
            <w:proofErr w:type="spellStart"/>
            <w:r>
              <w:t>myIssueLogFullPath</w:t>
            </w:r>
            <w:proofErr w:type="spellEnd"/>
          </w:p>
          <w:p w14:paraId="2B3C8CC5" w14:textId="77777777" w:rsidR="00336E80" w:rsidRDefault="00336E80" w:rsidP="00336E80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SaveChanges</w:t>
            </w:r>
            <w:proofErr w:type="spellEnd"/>
            <w:r>
              <w:t>:=</w:t>
            </w:r>
            <w:proofErr w:type="gramEnd"/>
            <w:r>
              <w:t>True</w:t>
            </w:r>
          </w:p>
          <w:p w14:paraId="4CF13DE1" w14:textId="77777777" w:rsidR="00336E80" w:rsidRDefault="00336E80" w:rsidP="00336E80"/>
          <w:p w14:paraId="5DDFB22F" w14:textId="77777777" w:rsidR="00336E80" w:rsidRDefault="00336E80" w:rsidP="00336E80">
            <w:r>
              <w:t>'Release object references</w:t>
            </w:r>
          </w:p>
          <w:p w14:paraId="69C39FEB" w14:textId="77777777" w:rsidR="00336E80" w:rsidRDefault="00336E80" w:rsidP="00336E80"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Nothing</w:t>
            </w:r>
          </w:p>
          <w:p w14:paraId="10DAFB53" w14:textId="77777777" w:rsidR="00336E80" w:rsidRDefault="00336E80" w:rsidP="00336E80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Nothing</w:t>
            </w:r>
          </w:p>
          <w:p w14:paraId="3BE869C8" w14:textId="77777777" w:rsidR="00336E80" w:rsidRDefault="00336E80" w:rsidP="00336E80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5E2EF432" w14:textId="77777777" w:rsidR="00336E80" w:rsidRDefault="00336E80" w:rsidP="00336E80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Nothing</w:t>
            </w:r>
          </w:p>
          <w:p w14:paraId="4A5B1A80" w14:textId="77777777" w:rsidR="00336E80" w:rsidRDefault="00336E80" w:rsidP="00336E80"/>
          <w:p w14:paraId="24146F67" w14:textId="77777777" w:rsidR="00336E80" w:rsidRDefault="00336E80" w:rsidP="00336E80">
            <w:r>
              <w:t>'Delete word document</w:t>
            </w:r>
          </w:p>
          <w:p w14:paraId="3F028029" w14:textId="77777777" w:rsidR="00336E80" w:rsidRDefault="00336E80" w:rsidP="00336E80">
            <w:proofErr w:type="spellStart"/>
            <w:r>
              <w:t>myDoc.Close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SaveChanges</w:t>
            </w:r>
            <w:proofErr w:type="spellEnd"/>
            <w:r>
              <w:t>:=</w:t>
            </w:r>
            <w:proofErr w:type="gramEnd"/>
            <w:r>
              <w:t>False</w:t>
            </w:r>
          </w:p>
          <w:p w14:paraId="5DFB7225" w14:textId="77777777" w:rsidR="00336E80" w:rsidRDefault="00336E80" w:rsidP="00336E80">
            <w:r>
              <w:t xml:space="preserve">Kill </w:t>
            </w:r>
            <w:proofErr w:type="spellStart"/>
            <w:r>
              <w:t>deleteDoc</w:t>
            </w:r>
            <w:proofErr w:type="spellEnd"/>
          </w:p>
          <w:p w14:paraId="1256D9B3" w14:textId="77777777" w:rsidR="00336E80" w:rsidRDefault="00336E80" w:rsidP="00336E80"/>
          <w:p w14:paraId="28EA5CDB" w14:textId="77777777" w:rsidR="00336E80" w:rsidRDefault="00336E80" w:rsidP="00336E80">
            <w:r>
              <w:t>'Close temporary document</w:t>
            </w:r>
          </w:p>
          <w:p w14:paraId="41F8F335" w14:textId="77777777" w:rsidR="00336E80" w:rsidRDefault="00336E80" w:rsidP="00336E80">
            <w:r>
              <w:t>If (</w:t>
            </w:r>
            <w:proofErr w:type="spellStart"/>
            <w:proofErr w:type="gramStart"/>
            <w:r>
              <w:t>Word.Application.Documents.Count</w:t>
            </w:r>
            <w:proofErr w:type="spellEnd"/>
            <w:proofErr w:type="gramEnd"/>
            <w:r>
              <w:t xml:space="preserve"> = 1) Then</w:t>
            </w:r>
          </w:p>
          <w:p w14:paraId="06971432" w14:textId="77777777" w:rsidR="00336E80" w:rsidRDefault="00336E80" w:rsidP="00336E80">
            <w:r>
              <w:t xml:space="preserve">    </w:t>
            </w:r>
            <w:proofErr w:type="spellStart"/>
            <w:proofErr w:type="gramStart"/>
            <w:r>
              <w:t>Word.Application.Quit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</w:t>
            </w:r>
            <w:proofErr w:type="spellStart"/>
            <w:r>
              <w:t>wdDoNotSaveChanges</w:t>
            </w:r>
            <w:proofErr w:type="spellEnd"/>
          </w:p>
          <w:p w14:paraId="6CEE70C4" w14:textId="77777777" w:rsidR="00336E80" w:rsidRDefault="00336E80" w:rsidP="00336E80">
            <w:r>
              <w:t>Else</w:t>
            </w:r>
          </w:p>
          <w:p w14:paraId="12690EA9" w14:textId="77777777" w:rsidR="00336E80" w:rsidRDefault="00336E80" w:rsidP="00336E80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63641BD2" w14:textId="77777777" w:rsidR="00336E80" w:rsidRDefault="00336E80" w:rsidP="00336E80">
            <w:r>
              <w:t xml:space="preserve">    </w:t>
            </w:r>
            <w:proofErr w:type="spellStart"/>
            <w:r>
              <w:t>temporaryDoc.Close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SaveChanges</w:t>
            </w:r>
            <w:proofErr w:type="spellEnd"/>
            <w:r>
              <w:t>:=</w:t>
            </w:r>
            <w:proofErr w:type="gramEnd"/>
            <w:r>
              <w:t>False</w:t>
            </w:r>
          </w:p>
          <w:p w14:paraId="128C2A7F" w14:textId="77777777" w:rsidR="00336E80" w:rsidRDefault="00336E80" w:rsidP="00336E80">
            <w:r>
              <w:t>End If</w:t>
            </w:r>
          </w:p>
          <w:p w14:paraId="2647107F" w14:textId="77777777" w:rsidR="00336E80" w:rsidRDefault="00336E80" w:rsidP="00336E80">
            <w:r>
              <w:t>End Sub</w:t>
            </w:r>
          </w:p>
          <w:p w14:paraId="0F50A11F" w14:textId="77777777" w:rsidR="00336E80" w:rsidRDefault="00336E80" w:rsidP="00336E80"/>
          <w:p w14:paraId="2341D298" w14:textId="77777777" w:rsidR="00336E80" w:rsidRDefault="00336E80" w:rsidP="00336E80">
            <w:r>
              <w:t xml:space="preserve">'Sub </w:t>
            </w:r>
            <w:proofErr w:type="spellStart"/>
            <w:proofErr w:type="gramStart"/>
            <w:r>
              <w:t>validReqText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F38CAC4" w14:textId="77777777" w:rsidR="00336E80" w:rsidRDefault="00336E80" w:rsidP="00336E80">
            <w:r>
              <w:t>'</w:t>
            </w:r>
            <w:proofErr w:type="spellStart"/>
            <w:r>
              <w:t>MsgBox</w:t>
            </w:r>
            <w:proofErr w:type="spellEnd"/>
            <w:r>
              <w:t xml:space="preserve"> </w:t>
            </w:r>
            <w:proofErr w:type="spellStart"/>
            <w:r>
              <w:t>validRequiredText</w:t>
            </w:r>
            <w:proofErr w:type="spellEnd"/>
          </w:p>
          <w:p w14:paraId="30C787DD" w14:textId="77777777" w:rsidR="00336E80" w:rsidRDefault="00336E80" w:rsidP="00336E80">
            <w:r>
              <w:t>'End Sub</w:t>
            </w:r>
          </w:p>
          <w:p w14:paraId="71B3E7C6" w14:textId="77777777" w:rsidR="00336E80" w:rsidRDefault="00336E80" w:rsidP="00336E80"/>
          <w:p w14:paraId="1DCF8381" w14:textId="77777777" w:rsidR="00336E80" w:rsidRDefault="00336E80" w:rsidP="00336E80">
            <w:r>
              <w:lastRenderedPageBreak/>
              <w:t xml:space="preserve">Private Function </w:t>
            </w:r>
            <w:proofErr w:type="spellStart"/>
            <w:proofErr w:type="gramStart"/>
            <w:r>
              <w:t>validRequiredText</w:t>
            </w:r>
            <w:proofErr w:type="spellEnd"/>
            <w:r>
              <w:t>(</w:t>
            </w:r>
            <w:proofErr w:type="gramEnd"/>
            <w:r>
              <w:t>) As Boolean</w:t>
            </w:r>
          </w:p>
          <w:p w14:paraId="3CF4A6FB" w14:textId="77777777" w:rsidR="00336E80" w:rsidRDefault="00336E80" w:rsidP="00336E80"/>
          <w:p w14:paraId="10B6D117" w14:textId="77777777" w:rsidR="00336E80" w:rsidRDefault="00336E80" w:rsidP="00336E80">
            <w:r>
              <w:t xml:space="preserve">Dim </w:t>
            </w:r>
            <w:proofErr w:type="spellStart"/>
            <w:proofErr w:type="gramStart"/>
            <w:r>
              <w:t>requiredText</w:t>
            </w:r>
            <w:proofErr w:type="spellEnd"/>
            <w:r>
              <w:t>(</w:t>
            </w:r>
            <w:proofErr w:type="gramEnd"/>
            <w:r>
              <w:t>2) As String</w:t>
            </w:r>
          </w:p>
          <w:p w14:paraId="50801408" w14:textId="77777777" w:rsidR="00336E80" w:rsidRDefault="00336E80" w:rsidP="00336E80">
            <w:proofErr w:type="spellStart"/>
            <w:proofErr w:type="gramStart"/>
            <w:r>
              <w:t>requiredText</w:t>
            </w:r>
            <w:proofErr w:type="spellEnd"/>
            <w:r>
              <w:t>(</w:t>
            </w:r>
            <w:proofErr w:type="gramEnd"/>
            <w:r>
              <w:t xml:space="preserve">1) = </w:t>
            </w:r>
            <w:proofErr w:type="spellStart"/>
            <w:r>
              <w:t>myDoc.SelectContentControlsByTag</w:t>
            </w:r>
            <w:proofErr w:type="spellEnd"/>
            <w:r>
              <w:t>(</w:t>
            </w:r>
            <w:proofErr w:type="spellStart"/>
            <w:r>
              <w:t>ECO_NUMBER_Tag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5C8D44FB" w14:textId="77777777" w:rsidR="00336E80" w:rsidRDefault="00336E80" w:rsidP="00336E80">
            <w:proofErr w:type="spellStart"/>
            <w:proofErr w:type="gramStart"/>
            <w:r>
              <w:t>requiredText</w:t>
            </w:r>
            <w:proofErr w:type="spellEnd"/>
            <w:r>
              <w:t>(</w:t>
            </w:r>
            <w:proofErr w:type="gramEnd"/>
            <w:r>
              <w:t xml:space="preserve">2) = </w:t>
            </w:r>
            <w:proofErr w:type="spellStart"/>
            <w:r>
              <w:t>myDoc.SelectContentControlsByTag</w:t>
            </w:r>
            <w:proofErr w:type="spellEnd"/>
            <w:r>
              <w:t>(</w:t>
            </w:r>
            <w:proofErr w:type="spellStart"/>
            <w:r>
              <w:t>DWG_REV_Tag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329C355D" w14:textId="77777777" w:rsidR="00336E80" w:rsidRDefault="00336E80" w:rsidP="00336E80"/>
          <w:p w14:paraId="2DB80502" w14:textId="77777777" w:rsidR="00336E80" w:rsidRDefault="00336E80" w:rsidP="00336E80">
            <w:r>
              <w:t>'If (</w:t>
            </w:r>
            <w:proofErr w:type="spellStart"/>
            <w:proofErr w:type="gramStart"/>
            <w:r>
              <w:t>requiredText</w:t>
            </w:r>
            <w:proofErr w:type="spellEnd"/>
            <w:r>
              <w:t>(</w:t>
            </w:r>
            <w:proofErr w:type="gramEnd"/>
            <w:r>
              <w:t xml:space="preserve">1) = INVALID_REQUIRED_TEXT Or </w:t>
            </w:r>
            <w:proofErr w:type="spellStart"/>
            <w:r>
              <w:t>requiredText</w:t>
            </w:r>
            <w:proofErr w:type="spellEnd"/>
            <w:r>
              <w:t>(2) = INVALID_REQUIRED_TEXT) Then</w:t>
            </w:r>
          </w:p>
          <w:p w14:paraId="07A4D780" w14:textId="77777777" w:rsidR="00336E80" w:rsidRDefault="00336E80" w:rsidP="00336E80">
            <w:r>
              <w:t>If (</w:t>
            </w:r>
            <w:proofErr w:type="spellStart"/>
            <w:proofErr w:type="gramStart"/>
            <w:r>
              <w:t>requiredText</w:t>
            </w:r>
            <w:proofErr w:type="spellEnd"/>
            <w:r>
              <w:t>(</w:t>
            </w:r>
            <w:proofErr w:type="gramEnd"/>
            <w:r>
              <w:t>1) = INVALID_REQUIRED_TEXT) Then</w:t>
            </w:r>
          </w:p>
          <w:p w14:paraId="59EBFEB3" w14:textId="77777777" w:rsidR="00336E80" w:rsidRDefault="00336E80" w:rsidP="00336E80">
            <w:r>
              <w:t xml:space="preserve">    </w:t>
            </w:r>
            <w:proofErr w:type="spellStart"/>
            <w:r>
              <w:t>validRequiredText</w:t>
            </w:r>
            <w:proofErr w:type="spellEnd"/>
            <w:r>
              <w:t xml:space="preserve"> = False</w:t>
            </w:r>
          </w:p>
          <w:p w14:paraId="4D96F184" w14:textId="77777777" w:rsidR="00336E80" w:rsidRDefault="00336E80" w:rsidP="00336E80">
            <w:r>
              <w:t>Else</w:t>
            </w:r>
          </w:p>
          <w:p w14:paraId="32BC42A6" w14:textId="77777777" w:rsidR="00336E80" w:rsidRDefault="00336E80" w:rsidP="00336E80">
            <w:r>
              <w:t xml:space="preserve">    </w:t>
            </w:r>
            <w:proofErr w:type="spellStart"/>
            <w:r>
              <w:t>validRequiredText</w:t>
            </w:r>
            <w:proofErr w:type="spellEnd"/>
            <w:r>
              <w:t xml:space="preserve"> = True</w:t>
            </w:r>
          </w:p>
          <w:p w14:paraId="7B55B125" w14:textId="77777777" w:rsidR="00336E80" w:rsidRDefault="00336E80" w:rsidP="00336E80">
            <w:r>
              <w:t>End If</w:t>
            </w:r>
          </w:p>
          <w:p w14:paraId="2179C64A" w14:textId="77777777" w:rsidR="00336E80" w:rsidRDefault="00336E80" w:rsidP="00336E80">
            <w:r>
              <w:t>End Function</w:t>
            </w:r>
          </w:p>
          <w:p w14:paraId="57B8C372" w14:textId="77777777" w:rsidR="00336E80" w:rsidRDefault="00336E80" w:rsidP="00336E80"/>
          <w:p w14:paraId="662EDFF4" w14:textId="77777777" w:rsidR="00336E80" w:rsidRDefault="00336E80" w:rsidP="00336E80">
            <w:r>
              <w:t xml:space="preserve">Private Sub </w:t>
            </w:r>
            <w:proofErr w:type="spellStart"/>
            <w:proofErr w:type="gramStart"/>
            <w:r>
              <w:t>unlockStamps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F5270ED" w14:textId="77777777" w:rsidR="00336E80" w:rsidRDefault="00336E80" w:rsidP="00336E80"/>
          <w:p w14:paraId="08C31369" w14:textId="77777777" w:rsidR="00336E80" w:rsidRDefault="00336E80" w:rsidP="00336E80">
            <w:r>
              <w:t>'Unlock stamp CCs</w:t>
            </w:r>
          </w:p>
          <w:p w14:paraId="3ECC586B" w14:textId="77777777" w:rsidR="00336E80" w:rsidRDefault="00336E80" w:rsidP="00336E80">
            <w:r>
              <w:t>ActiveDocument.SelectContentControlsByTag(ccStampComputerID</w:t>
            </w:r>
            <w:proofErr w:type="gramStart"/>
            <w:r>
              <w:t>)(</w:t>
            </w:r>
            <w:proofErr w:type="gramEnd"/>
            <w:r>
              <w:t>1).LockContents = False</w:t>
            </w:r>
          </w:p>
          <w:p w14:paraId="4068E054" w14:textId="77777777" w:rsidR="00336E80" w:rsidRDefault="00336E80" w:rsidP="00336E80">
            <w:r>
              <w:t>ActiveDocument.SelectContentControlsByTag(ccStampUserID</w:t>
            </w:r>
            <w:proofErr w:type="gramStart"/>
            <w:r>
              <w:t>)(</w:t>
            </w:r>
            <w:proofErr w:type="gramEnd"/>
            <w:r>
              <w:t>1).LockContents = False</w:t>
            </w:r>
          </w:p>
          <w:p w14:paraId="1272E018" w14:textId="77777777" w:rsidR="00336E80" w:rsidRDefault="00336E80" w:rsidP="00336E80">
            <w:r>
              <w:t>ActiveDocument.SelectContentControlsByTag(ccStampDatetime</w:t>
            </w:r>
            <w:proofErr w:type="gramStart"/>
            <w:r>
              <w:t>)(</w:t>
            </w:r>
            <w:proofErr w:type="gramEnd"/>
            <w:r>
              <w:t>1).LockContents = False</w:t>
            </w:r>
          </w:p>
          <w:p w14:paraId="5C0BA992" w14:textId="77777777" w:rsidR="00336E80" w:rsidRDefault="00336E80" w:rsidP="00336E80">
            <w:r>
              <w:t>ActiveDocument.SelectContentControlsByTag(ccStampPDF</w:t>
            </w:r>
            <w:proofErr w:type="gramStart"/>
            <w:r>
              <w:t>)(</w:t>
            </w:r>
            <w:proofErr w:type="gramEnd"/>
            <w:r>
              <w:t>1).LockContents = False</w:t>
            </w:r>
          </w:p>
          <w:p w14:paraId="4675305D" w14:textId="77777777" w:rsidR="00336E80" w:rsidRDefault="00336E80" w:rsidP="00336E80"/>
          <w:p w14:paraId="18CD2FF6" w14:textId="77777777" w:rsidR="00336E80" w:rsidRDefault="00336E80" w:rsidP="00336E80">
            <w:r>
              <w:t>End Sub</w:t>
            </w:r>
          </w:p>
          <w:p w14:paraId="12B5B17C" w14:textId="77777777" w:rsidR="00336E80" w:rsidRDefault="00336E80" w:rsidP="00336E80"/>
          <w:p w14:paraId="5F668F9A" w14:textId="77777777" w:rsidR="00336E80" w:rsidRDefault="00336E80" w:rsidP="00336E80">
            <w:r>
              <w:t xml:space="preserve">Private Sub </w:t>
            </w:r>
            <w:proofErr w:type="spellStart"/>
            <w:proofErr w:type="gramStart"/>
            <w:r>
              <w:t>setStamps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9FF191" w14:textId="77777777" w:rsidR="00336E80" w:rsidRDefault="00336E80" w:rsidP="00336E80"/>
          <w:p w14:paraId="1F0333BA" w14:textId="77777777" w:rsidR="00336E80" w:rsidRDefault="00336E80" w:rsidP="00336E80">
            <w:proofErr w:type="spellStart"/>
            <w:r>
              <w:t>unlockStamps</w:t>
            </w:r>
            <w:proofErr w:type="spellEnd"/>
          </w:p>
          <w:p w14:paraId="58E41759" w14:textId="77777777" w:rsidR="00336E80" w:rsidRDefault="00336E80" w:rsidP="00336E80"/>
          <w:p w14:paraId="416094B0" w14:textId="77777777" w:rsidR="00336E80" w:rsidRDefault="00336E80" w:rsidP="00336E80">
            <w:r>
              <w:t>'Set PDF stamp fields</w:t>
            </w:r>
          </w:p>
          <w:p w14:paraId="3134F83C" w14:textId="77777777" w:rsidR="00336E80" w:rsidRDefault="00336E80" w:rsidP="00336E80">
            <w:r>
              <w:t>ActiveDocument.SelectContentControlsByTag(ccStampComputerID</w:t>
            </w:r>
            <w:proofErr w:type="gramStart"/>
            <w:r>
              <w:t>)(</w:t>
            </w:r>
            <w:proofErr w:type="gramEnd"/>
            <w:r>
              <w:t xml:space="preserve">1).Range.Text = </w:t>
            </w:r>
            <w:proofErr w:type="spellStart"/>
            <w:r>
              <w:t>macroComputer</w:t>
            </w:r>
            <w:proofErr w:type="spellEnd"/>
          </w:p>
          <w:p w14:paraId="5823D689" w14:textId="77777777" w:rsidR="00336E80" w:rsidRDefault="00336E80" w:rsidP="00336E80">
            <w:r>
              <w:t>ActiveDocument.SelectContentControlsByTag(ccStampUserID</w:t>
            </w:r>
            <w:proofErr w:type="gramStart"/>
            <w:r>
              <w:t>)(</w:t>
            </w:r>
            <w:proofErr w:type="gramEnd"/>
            <w:r>
              <w:t xml:space="preserve">1).Range.Text = </w:t>
            </w:r>
            <w:proofErr w:type="spellStart"/>
            <w:r>
              <w:t>macroUser</w:t>
            </w:r>
            <w:proofErr w:type="spellEnd"/>
          </w:p>
          <w:p w14:paraId="71EA1D35" w14:textId="77777777" w:rsidR="00336E80" w:rsidRDefault="00336E80" w:rsidP="00336E80">
            <w:r>
              <w:t>ActiveDocument.SelectContentControlsByTag(ccStampDatetime</w:t>
            </w:r>
            <w:proofErr w:type="gramStart"/>
            <w:r>
              <w:t>)(</w:t>
            </w:r>
            <w:proofErr w:type="gramEnd"/>
            <w:r>
              <w:t xml:space="preserve">1).Range.Text = </w:t>
            </w:r>
            <w:proofErr w:type="spellStart"/>
            <w:r>
              <w:t>dateTime</w:t>
            </w:r>
            <w:proofErr w:type="spellEnd"/>
          </w:p>
          <w:p w14:paraId="3D6F797C" w14:textId="77777777" w:rsidR="00336E80" w:rsidRDefault="00336E80" w:rsidP="00336E80">
            <w:r>
              <w:t>ActiveDocument.SelectContentControlsByTag(ccStampPDF</w:t>
            </w:r>
            <w:proofErr w:type="gramStart"/>
            <w:r>
              <w:t>)(</w:t>
            </w:r>
            <w:proofErr w:type="gramEnd"/>
            <w:r>
              <w:t>1).Range.Text = PDFFILEPATHNAMEEXT</w:t>
            </w:r>
          </w:p>
          <w:p w14:paraId="78944E01" w14:textId="77777777" w:rsidR="00336E80" w:rsidRDefault="00336E80" w:rsidP="00336E80"/>
          <w:p w14:paraId="6C8172E6" w14:textId="77777777" w:rsidR="00336E80" w:rsidRDefault="00336E80" w:rsidP="00336E80">
            <w:r>
              <w:t>End Sub</w:t>
            </w:r>
          </w:p>
          <w:p w14:paraId="3D21C92E" w14:textId="77777777" w:rsidR="00336E80" w:rsidRDefault="00336E80" w:rsidP="00336E80"/>
          <w:p w14:paraId="542FCBA4" w14:textId="77777777" w:rsidR="00336E80" w:rsidRDefault="00336E80" w:rsidP="00336E80">
            <w:r>
              <w:t xml:space="preserve">Private Sub </w:t>
            </w:r>
            <w:proofErr w:type="spellStart"/>
            <w:proofErr w:type="gramStart"/>
            <w:r>
              <w:t>clearStamps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A43BED" w14:textId="77777777" w:rsidR="00336E80" w:rsidRDefault="00336E80" w:rsidP="00336E80"/>
          <w:p w14:paraId="5F9BDBC5" w14:textId="77777777" w:rsidR="00336E80" w:rsidRDefault="00336E80" w:rsidP="00336E80">
            <w:r>
              <w:t>'Clear PDF stamp fields</w:t>
            </w:r>
          </w:p>
          <w:p w14:paraId="794B0B40" w14:textId="77777777" w:rsidR="00336E80" w:rsidRDefault="00336E80" w:rsidP="00336E80">
            <w:r>
              <w:t>ActiveDocument.SelectContentControlsByTag(ccStampComputerID</w:t>
            </w:r>
            <w:proofErr w:type="gramStart"/>
            <w:r>
              <w:t>)(</w:t>
            </w:r>
            <w:proofErr w:type="gramEnd"/>
            <w:r>
              <w:t>1).Range.Text = STAMP_PLACEHOLDER_TEXT</w:t>
            </w:r>
          </w:p>
          <w:p w14:paraId="4EFB8BA9" w14:textId="77777777" w:rsidR="00336E80" w:rsidRDefault="00336E80" w:rsidP="00336E80">
            <w:r>
              <w:t>ActiveDocument.SelectContentControlsByTag(ccStampUserID</w:t>
            </w:r>
            <w:proofErr w:type="gramStart"/>
            <w:r>
              <w:t>)(</w:t>
            </w:r>
            <w:proofErr w:type="gramEnd"/>
            <w:r>
              <w:t>1).Range.Text = STAMP_PLACEHOLDER_TEXT</w:t>
            </w:r>
          </w:p>
          <w:p w14:paraId="2329C483" w14:textId="77777777" w:rsidR="00336E80" w:rsidRDefault="00336E80" w:rsidP="00336E80">
            <w:r>
              <w:t>ActiveDocument.SelectContentControlsByTag(ccStampDatetime</w:t>
            </w:r>
            <w:proofErr w:type="gramStart"/>
            <w:r>
              <w:t>)(</w:t>
            </w:r>
            <w:proofErr w:type="gramEnd"/>
            <w:r>
              <w:t>1).Range.Text = STAMP_PLACEHOLDER_TEXT</w:t>
            </w:r>
          </w:p>
          <w:p w14:paraId="1464A192" w14:textId="77777777" w:rsidR="00336E80" w:rsidRDefault="00336E80" w:rsidP="00336E80">
            <w:r>
              <w:t>ActiveDocument.SelectContentControlsByTag(ccStampPDF</w:t>
            </w:r>
            <w:proofErr w:type="gramStart"/>
            <w:r>
              <w:t>)(</w:t>
            </w:r>
            <w:proofErr w:type="gramEnd"/>
            <w:r>
              <w:t>1).Range.Text = STAMP_PLACEHOLDER_TEXT</w:t>
            </w:r>
          </w:p>
          <w:p w14:paraId="7397188E" w14:textId="77777777" w:rsidR="00336E80" w:rsidRDefault="00336E80" w:rsidP="00336E80"/>
          <w:p w14:paraId="0695FA79" w14:textId="77777777" w:rsidR="00336E80" w:rsidRDefault="00336E80" w:rsidP="00336E80">
            <w:proofErr w:type="spellStart"/>
            <w:r>
              <w:t>lockStamps</w:t>
            </w:r>
            <w:proofErr w:type="spellEnd"/>
          </w:p>
          <w:p w14:paraId="42B6A33D" w14:textId="77777777" w:rsidR="00336E80" w:rsidRDefault="00336E80" w:rsidP="00336E80"/>
          <w:p w14:paraId="73A1263C" w14:textId="77777777" w:rsidR="00336E80" w:rsidRDefault="00336E80" w:rsidP="00336E80">
            <w:r>
              <w:t>End Sub</w:t>
            </w:r>
          </w:p>
          <w:p w14:paraId="0844CC27" w14:textId="77777777" w:rsidR="00336E80" w:rsidRDefault="00336E80" w:rsidP="00336E80"/>
          <w:p w14:paraId="5258AD7D" w14:textId="77777777" w:rsidR="00336E80" w:rsidRDefault="00336E80" w:rsidP="00336E80">
            <w:r>
              <w:t xml:space="preserve">Private Sub </w:t>
            </w:r>
            <w:proofErr w:type="spellStart"/>
            <w:proofErr w:type="gramStart"/>
            <w:r>
              <w:t>lockStamps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F046C87" w14:textId="77777777" w:rsidR="00336E80" w:rsidRDefault="00336E80" w:rsidP="00336E80"/>
          <w:p w14:paraId="57C441E5" w14:textId="77777777" w:rsidR="00336E80" w:rsidRDefault="00336E80" w:rsidP="00336E80">
            <w:r>
              <w:t>'Lock stamp CCs</w:t>
            </w:r>
          </w:p>
          <w:p w14:paraId="1F20D9A4" w14:textId="77777777" w:rsidR="00336E80" w:rsidRDefault="00336E80" w:rsidP="00336E80">
            <w:r>
              <w:t>ActiveDocument.SelectContentControlsByTag(ccStampComputerID</w:t>
            </w:r>
            <w:proofErr w:type="gramStart"/>
            <w:r>
              <w:t>)(</w:t>
            </w:r>
            <w:proofErr w:type="gramEnd"/>
            <w:r>
              <w:t>1).LockContents = True</w:t>
            </w:r>
          </w:p>
          <w:p w14:paraId="4A4A2E30" w14:textId="77777777" w:rsidR="00336E80" w:rsidRDefault="00336E80" w:rsidP="00336E80">
            <w:r>
              <w:t>ActiveDocument.SelectContentControlsByTag(ccStampUserID</w:t>
            </w:r>
            <w:proofErr w:type="gramStart"/>
            <w:r>
              <w:t>)(</w:t>
            </w:r>
            <w:proofErr w:type="gramEnd"/>
            <w:r>
              <w:t>1).LockContents = True</w:t>
            </w:r>
          </w:p>
          <w:p w14:paraId="1ADAB777" w14:textId="77777777" w:rsidR="00336E80" w:rsidRDefault="00336E80" w:rsidP="00336E80">
            <w:r>
              <w:lastRenderedPageBreak/>
              <w:t>ActiveDocument.SelectContentControlsByTag(ccStampDatetime</w:t>
            </w:r>
            <w:proofErr w:type="gramStart"/>
            <w:r>
              <w:t>)(</w:t>
            </w:r>
            <w:proofErr w:type="gramEnd"/>
            <w:r>
              <w:t>1).LockContents = True</w:t>
            </w:r>
          </w:p>
          <w:p w14:paraId="53BD0368" w14:textId="77777777" w:rsidR="00336E80" w:rsidRDefault="00336E80" w:rsidP="00336E80">
            <w:r>
              <w:t>ActiveDocument.SelectContentControlsByTag(ccStampPDF</w:t>
            </w:r>
            <w:proofErr w:type="gramStart"/>
            <w:r>
              <w:t>)(</w:t>
            </w:r>
            <w:proofErr w:type="gramEnd"/>
            <w:r>
              <w:t>1).LockContents = True</w:t>
            </w:r>
          </w:p>
          <w:p w14:paraId="153888F2" w14:textId="77777777" w:rsidR="00336E80" w:rsidRDefault="00336E80" w:rsidP="00336E80"/>
          <w:p w14:paraId="34EA6F6D" w14:textId="77777777" w:rsidR="00336E80" w:rsidRDefault="00336E80" w:rsidP="00336E80">
            <w:r>
              <w:t>End Sub</w:t>
            </w:r>
          </w:p>
          <w:p w14:paraId="20C17554" w14:textId="77777777" w:rsidR="00336E80" w:rsidRDefault="00336E80" w:rsidP="00336E80"/>
          <w:p w14:paraId="38BECAFE" w14:textId="77777777" w:rsidR="00336E80" w:rsidRDefault="00336E80" w:rsidP="00336E80">
            <w:r>
              <w:t xml:space="preserve">Private Sub </w:t>
            </w:r>
            <w:proofErr w:type="spellStart"/>
            <w:proofErr w:type="gramStart"/>
            <w:r>
              <w:t>savePDF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A7E43F3" w14:textId="77777777" w:rsidR="00336E80" w:rsidRDefault="00336E80" w:rsidP="00336E80"/>
          <w:p w14:paraId="2901744E" w14:textId="77777777" w:rsidR="00336E80" w:rsidRDefault="00336E80" w:rsidP="00336E80">
            <w:r>
              <w:t>'Set settings</w:t>
            </w:r>
          </w:p>
          <w:p w14:paraId="37D7A290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"Saving PDF..."</w:t>
            </w:r>
          </w:p>
          <w:p w14:paraId="66843A10" w14:textId="77777777" w:rsidR="00336E80" w:rsidRDefault="00336E80" w:rsidP="00336E80"/>
          <w:p w14:paraId="79B46A26" w14:textId="77777777" w:rsidR="00336E80" w:rsidRDefault="00336E80" w:rsidP="00336E80">
            <w:r>
              <w:t>'PDF filename</w:t>
            </w:r>
          </w:p>
          <w:p w14:paraId="19593B0E" w14:textId="77777777" w:rsidR="00336E80" w:rsidRDefault="00336E80" w:rsidP="00336E80">
            <w:r>
              <w:t xml:space="preserve">PDFFILEPATHNAMEEXT = </w:t>
            </w:r>
            <w:proofErr w:type="spellStart"/>
            <w:r>
              <w:t>myDoc.Path</w:t>
            </w:r>
            <w:proofErr w:type="spellEnd"/>
            <w:r>
              <w:t xml:space="preserve"> &amp; "\PDFs\" &amp; </w:t>
            </w:r>
            <w:proofErr w:type="spellStart"/>
            <w:r>
              <w:t>ecoNumber</w:t>
            </w:r>
            <w:proofErr w:type="spellEnd"/>
            <w:r>
              <w:t xml:space="preserve"> &amp; "_" &amp; </w:t>
            </w:r>
            <w:proofErr w:type="spellStart"/>
            <w:r>
              <w:t>dateTime</w:t>
            </w:r>
            <w:proofErr w:type="spellEnd"/>
            <w:r>
              <w:t xml:space="preserve"> &amp; ".pdf"</w:t>
            </w:r>
          </w:p>
          <w:p w14:paraId="0F3B3652" w14:textId="77777777" w:rsidR="00336E80" w:rsidRDefault="00336E80" w:rsidP="00336E80"/>
          <w:p w14:paraId="6D9F9E09" w14:textId="77777777" w:rsidR="00336E80" w:rsidRDefault="00336E80" w:rsidP="00336E80">
            <w:r>
              <w:t>'Update document stamps</w:t>
            </w:r>
          </w:p>
          <w:p w14:paraId="1F7EAC98" w14:textId="77777777" w:rsidR="00336E80" w:rsidRDefault="00336E80" w:rsidP="00336E80">
            <w:proofErr w:type="spellStart"/>
            <w:r>
              <w:t>setStamps</w:t>
            </w:r>
            <w:proofErr w:type="spellEnd"/>
          </w:p>
          <w:p w14:paraId="59AFF74B" w14:textId="77777777" w:rsidR="00336E80" w:rsidRDefault="00336E80" w:rsidP="00336E80"/>
          <w:p w14:paraId="4EAEDB4D" w14:textId="77777777" w:rsidR="00336E80" w:rsidRDefault="00336E80" w:rsidP="00336E80">
            <w:r>
              <w:t xml:space="preserve">'Set footer </w:t>
            </w:r>
            <w:proofErr w:type="spellStart"/>
            <w:r>
              <w:t>datatime</w:t>
            </w:r>
            <w:proofErr w:type="spellEnd"/>
            <w:r>
              <w:t xml:space="preserve"> stamp</w:t>
            </w:r>
          </w:p>
          <w:p w14:paraId="251FF7C2" w14:textId="77777777" w:rsidR="00336E80" w:rsidRDefault="00336E80" w:rsidP="00336E80">
            <w:r>
              <w:t>myDoc.SelectContentControlsByTag(datetimestamp</w:t>
            </w:r>
            <w:proofErr w:type="gramStart"/>
            <w:r>
              <w:t>)(</w:t>
            </w:r>
            <w:proofErr w:type="gramEnd"/>
            <w:r>
              <w:t>1).SetPlaceholderText Text:=</w:t>
            </w:r>
            <w:proofErr w:type="spellStart"/>
            <w:r>
              <w:t>dateTime</w:t>
            </w:r>
            <w:proofErr w:type="spellEnd"/>
          </w:p>
          <w:p w14:paraId="56709EB3" w14:textId="77777777" w:rsidR="00336E80" w:rsidRDefault="00336E80" w:rsidP="00336E80"/>
          <w:p w14:paraId="39850EF9" w14:textId="77777777" w:rsidR="00336E80" w:rsidRDefault="00336E80" w:rsidP="00336E80">
            <w:r>
              <w:t>'Save as PDF</w:t>
            </w:r>
          </w:p>
          <w:p w14:paraId="409C270C" w14:textId="77777777" w:rsidR="00336E80" w:rsidRDefault="00336E80" w:rsidP="00336E80">
            <w:proofErr w:type="spellStart"/>
            <w:r>
              <w:t>myDoc.ExportAsFixedFormat</w:t>
            </w:r>
            <w:proofErr w:type="spellEnd"/>
            <w:r>
              <w:t xml:space="preserve"> _</w:t>
            </w:r>
          </w:p>
          <w:p w14:paraId="4192C0DD" w14:textId="77777777" w:rsidR="00336E80" w:rsidRDefault="00336E80" w:rsidP="00336E80">
            <w:r>
              <w:t xml:space="preserve">     </w:t>
            </w:r>
            <w:proofErr w:type="spellStart"/>
            <w:proofErr w:type="gramStart"/>
            <w:r>
              <w:t>OutputFileName</w:t>
            </w:r>
            <w:proofErr w:type="spellEnd"/>
            <w:r>
              <w:t>:=</w:t>
            </w:r>
            <w:proofErr w:type="gramEnd"/>
            <w:r>
              <w:t>PDFFILEPATHNAMEEXT, _</w:t>
            </w:r>
          </w:p>
          <w:p w14:paraId="35FDBF65" w14:textId="77777777" w:rsidR="00336E80" w:rsidRDefault="00336E80" w:rsidP="00336E80">
            <w:r>
              <w:t xml:space="preserve">     </w:t>
            </w:r>
            <w:proofErr w:type="spellStart"/>
            <w:proofErr w:type="gramStart"/>
            <w:r>
              <w:t>ExportFormat</w:t>
            </w:r>
            <w:proofErr w:type="spellEnd"/>
            <w:r>
              <w:t>:=</w:t>
            </w:r>
            <w:proofErr w:type="spellStart"/>
            <w:proofErr w:type="gramEnd"/>
            <w:r>
              <w:t>wdExportFormatPDF</w:t>
            </w:r>
            <w:proofErr w:type="spellEnd"/>
            <w:r>
              <w:t>, _</w:t>
            </w:r>
          </w:p>
          <w:p w14:paraId="62A448C0" w14:textId="77777777" w:rsidR="00336E80" w:rsidRDefault="00336E80" w:rsidP="00336E80">
            <w:r>
              <w:t xml:space="preserve">     </w:t>
            </w:r>
            <w:proofErr w:type="spellStart"/>
            <w:proofErr w:type="gramStart"/>
            <w:r>
              <w:t>OpenAfterExport</w:t>
            </w:r>
            <w:proofErr w:type="spellEnd"/>
            <w:r>
              <w:t>:=</w:t>
            </w:r>
            <w:proofErr w:type="gramEnd"/>
            <w:r>
              <w:t>False</w:t>
            </w:r>
          </w:p>
          <w:p w14:paraId="5387DD64" w14:textId="77777777" w:rsidR="00336E80" w:rsidRDefault="00336E80" w:rsidP="00336E80"/>
          <w:p w14:paraId="1E4537E5" w14:textId="77777777" w:rsidR="00336E80" w:rsidRDefault="00336E80" w:rsidP="00336E80">
            <w:r>
              <w:t xml:space="preserve">'Clear footer </w:t>
            </w:r>
            <w:proofErr w:type="spellStart"/>
            <w:r>
              <w:t>datatime</w:t>
            </w:r>
            <w:proofErr w:type="spellEnd"/>
            <w:r>
              <w:t xml:space="preserve"> stamp</w:t>
            </w:r>
          </w:p>
          <w:p w14:paraId="607E1B9D" w14:textId="77777777" w:rsidR="00336E80" w:rsidRDefault="00336E80" w:rsidP="00336E80">
            <w:r>
              <w:t>myDoc.SelectContentControlsByTag(datetimestamp</w:t>
            </w:r>
            <w:proofErr w:type="gramStart"/>
            <w:r>
              <w:t>)(</w:t>
            </w:r>
            <w:proofErr w:type="gramEnd"/>
            <w:r>
              <w:t>1).SetPlaceholderText Text:=STAMP_PLACEHOLDER_TEXT</w:t>
            </w:r>
          </w:p>
          <w:p w14:paraId="60F6448D" w14:textId="77777777" w:rsidR="00336E80" w:rsidRDefault="00336E80" w:rsidP="00336E80"/>
          <w:p w14:paraId="62B0D25A" w14:textId="77777777" w:rsidR="00336E80" w:rsidRDefault="00336E80" w:rsidP="00336E80">
            <w:r>
              <w:t>'Update document stamps</w:t>
            </w:r>
          </w:p>
          <w:p w14:paraId="3482AD93" w14:textId="77777777" w:rsidR="00336E80" w:rsidRDefault="00336E80" w:rsidP="00336E80">
            <w:proofErr w:type="spellStart"/>
            <w:r>
              <w:t>clearStamps</w:t>
            </w:r>
            <w:proofErr w:type="spellEnd"/>
          </w:p>
          <w:p w14:paraId="1449A2F1" w14:textId="77777777" w:rsidR="00336E80" w:rsidRDefault="00336E80" w:rsidP="00336E80"/>
          <w:p w14:paraId="67FCB66A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64EEE98E" w14:textId="77777777" w:rsidR="00336E80" w:rsidRDefault="00336E80" w:rsidP="00336E80">
            <w:r>
              <w:t>End Sub</w:t>
            </w:r>
          </w:p>
          <w:p w14:paraId="3C82DFC0" w14:textId="77777777" w:rsidR="00336E80" w:rsidRDefault="00336E80" w:rsidP="00336E80"/>
          <w:p w14:paraId="03CEA990" w14:textId="77777777" w:rsidR="00336E80" w:rsidRDefault="00336E80" w:rsidP="00336E80">
            <w:r>
              <w:t xml:space="preserve">Private Sub </w:t>
            </w:r>
            <w:proofErr w:type="spellStart"/>
            <w:r>
              <w:t>saveButton_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A4BA080" w14:textId="77777777" w:rsidR="00336E80" w:rsidRDefault="00336E80" w:rsidP="00336E80"/>
          <w:p w14:paraId="32592844" w14:textId="77777777" w:rsidR="00336E80" w:rsidRDefault="00336E80" w:rsidP="00336E80">
            <w:r>
              <w:t>'Set settings</w:t>
            </w:r>
          </w:p>
          <w:p w14:paraId="216A8369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0E400A4C" w14:textId="77777777" w:rsidR="00336E80" w:rsidRDefault="00336E80" w:rsidP="00336E80"/>
          <w:p w14:paraId="49D7AD19" w14:textId="77777777" w:rsidR="00336E80" w:rsidRDefault="00336E80" w:rsidP="00336E80">
            <w:r>
              <w:t>'Set objects</w:t>
            </w:r>
          </w:p>
          <w:p w14:paraId="7218675A" w14:textId="77777777" w:rsidR="00336E80" w:rsidRDefault="00336E80" w:rsidP="00336E80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2D41EEA5" w14:textId="77777777" w:rsidR="00336E80" w:rsidRDefault="00336E80" w:rsidP="00336E80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556CE8A9" w14:textId="77777777" w:rsidR="00336E80" w:rsidRDefault="00336E80" w:rsidP="00336E80"/>
          <w:p w14:paraId="4E26887D" w14:textId="77777777" w:rsidR="00336E80" w:rsidRDefault="00336E80" w:rsidP="00336E80">
            <w:r>
              <w:t>'Are required fields valid?</w:t>
            </w:r>
          </w:p>
          <w:p w14:paraId="374F0F3C" w14:textId="77777777" w:rsidR="00336E80" w:rsidRDefault="00336E80" w:rsidP="00336E80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6F0832E2" w14:textId="77777777" w:rsidR="00336E80" w:rsidRDefault="00336E80" w:rsidP="00336E80">
            <w:r>
              <w:t xml:space="preserve">    'Set button enables</w:t>
            </w:r>
          </w:p>
          <w:p w14:paraId="2894E9E2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73DD5E96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0E829861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431C8CB1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394E38C5" w14:textId="77777777" w:rsidR="00336E80" w:rsidRDefault="00336E80" w:rsidP="00336E80">
            <w:r>
              <w:t xml:space="preserve">    'Run subroutines</w:t>
            </w:r>
          </w:p>
          <w:p w14:paraId="08E4A893" w14:textId="77777777" w:rsidR="00336E80" w:rsidRDefault="00336E80" w:rsidP="00336E80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4723BC0F" w14:textId="77777777" w:rsidR="00336E80" w:rsidRDefault="00336E80" w:rsidP="00336E80">
            <w:r>
              <w:t xml:space="preserve">    </w:t>
            </w:r>
            <w:proofErr w:type="spellStart"/>
            <w:r>
              <w:t>saveDoc</w:t>
            </w:r>
            <w:proofErr w:type="spellEnd"/>
          </w:p>
          <w:p w14:paraId="40F26F2E" w14:textId="77777777" w:rsidR="00336E80" w:rsidRDefault="00336E80" w:rsidP="00336E80">
            <w:r>
              <w:lastRenderedPageBreak/>
              <w:t xml:space="preserve">    </w:t>
            </w:r>
            <w:proofErr w:type="spellStart"/>
            <w:r>
              <w:t>savePDF</w:t>
            </w:r>
            <w:proofErr w:type="spellEnd"/>
          </w:p>
          <w:p w14:paraId="2FA0087C" w14:textId="77777777" w:rsidR="00336E80" w:rsidRDefault="00336E80" w:rsidP="00336E80">
            <w:r>
              <w:t xml:space="preserve">    </w:t>
            </w:r>
            <w:proofErr w:type="spellStart"/>
            <w:r>
              <w:t>saveData</w:t>
            </w:r>
            <w:proofErr w:type="spellEnd"/>
          </w:p>
          <w:p w14:paraId="29724F8B" w14:textId="77777777" w:rsidR="00336E80" w:rsidRDefault="00336E80" w:rsidP="00336E80">
            <w:r>
              <w:t xml:space="preserve">    'Reset button enables</w:t>
            </w:r>
          </w:p>
          <w:p w14:paraId="216260D0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5628D2D1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772C9229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03F020DD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2E297C67" w14:textId="77777777" w:rsidR="00336E80" w:rsidRDefault="00336E80" w:rsidP="00336E80">
            <w:r>
              <w:t xml:space="preserve">    'Save button changes</w:t>
            </w:r>
          </w:p>
          <w:p w14:paraId="08964527" w14:textId="77777777" w:rsidR="00336E80" w:rsidRDefault="00336E80" w:rsidP="00336E80">
            <w:r>
              <w:t xml:space="preserve">    </w:t>
            </w:r>
            <w:proofErr w:type="spellStart"/>
            <w:r>
              <w:t>ActiveDocument.Save</w:t>
            </w:r>
            <w:proofErr w:type="spellEnd"/>
          </w:p>
          <w:p w14:paraId="07E79275" w14:textId="77777777" w:rsidR="00336E80" w:rsidRDefault="00336E80" w:rsidP="00336E80">
            <w:r>
              <w:t xml:space="preserve">    'Message user</w:t>
            </w:r>
          </w:p>
          <w:p w14:paraId="59EA4933" w14:textId="77777777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("Congratulations, your document has been saved successfully.")</w:t>
            </w:r>
          </w:p>
          <w:p w14:paraId="0C071A4C" w14:textId="77777777" w:rsidR="00336E80" w:rsidRDefault="00336E80" w:rsidP="00336E80">
            <w:r>
              <w:t>Else</w:t>
            </w:r>
          </w:p>
          <w:p w14:paraId="07889740" w14:textId="77777777" w:rsidR="00336E80" w:rsidRDefault="00336E80" w:rsidP="00336E80">
            <w:r>
              <w:t xml:space="preserve">    'Message user</w:t>
            </w:r>
          </w:p>
          <w:p w14:paraId="1E1F2A39" w14:textId="77777777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("An ECO number is required.")</w:t>
            </w:r>
          </w:p>
          <w:p w14:paraId="2CA39A7C" w14:textId="77777777" w:rsidR="00336E80" w:rsidRDefault="00336E80" w:rsidP="00336E80">
            <w:r>
              <w:t>End If</w:t>
            </w:r>
          </w:p>
          <w:p w14:paraId="1B6A4F5B" w14:textId="77777777" w:rsidR="00336E80" w:rsidRDefault="00336E80" w:rsidP="00336E80"/>
          <w:p w14:paraId="58731466" w14:textId="77777777" w:rsidR="00336E80" w:rsidRDefault="00336E80" w:rsidP="00336E80">
            <w:r>
              <w:t>'Reset settings</w:t>
            </w:r>
          </w:p>
          <w:p w14:paraId="51E26BB0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764A2895" w14:textId="77777777" w:rsidR="00336E80" w:rsidRDefault="00336E80" w:rsidP="00336E80">
            <w:r>
              <w:t>End Sub</w:t>
            </w:r>
          </w:p>
          <w:p w14:paraId="1603E0AE" w14:textId="77777777" w:rsidR="00336E80" w:rsidRDefault="00336E80" w:rsidP="00336E80"/>
          <w:p w14:paraId="2DCF3320" w14:textId="77777777" w:rsidR="00336E80" w:rsidRDefault="00336E80" w:rsidP="00336E80">
            <w:r>
              <w:t xml:space="preserve">Private Sub </w:t>
            </w:r>
            <w:proofErr w:type="spellStart"/>
            <w:r>
              <w:t>saveAndCloseButton_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0E92A25" w14:textId="77777777" w:rsidR="00336E80" w:rsidRDefault="00336E80" w:rsidP="00336E80"/>
          <w:p w14:paraId="0C0286EA" w14:textId="77777777" w:rsidR="00336E80" w:rsidRDefault="00336E80" w:rsidP="00336E80">
            <w:r>
              <w:t>'Set settings</w:t>
            </w:r>
          </w:p>
          <w:p w14:paraId="57FE7EB2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594F6724" w14:textId="77777777" w:rsidR="00336E80" w:rsidRDefault="00336E80" w:rsidP="00336E80"/>
          <w:p w14:paraId="5634A499" w14:textId="77777777" w:rsidR="00336E80" w:rsidRDefault="00336E80" w:rsidP="00336E80">
            <w:r>
              <w:t>'Set objects</w:t>
            </w:r>
          </w:p>
          <w:p w14:paraId="3C9B573A" w14:textId="77777777" w:rsidR="00336E80" w:rsidRDefault="00336E80" w:rsidP="00336E80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2E6E1726" w14:textId="77777777" w:rsidR="00336E80" w:rsidRDefault="00336E80" w:rsidP="00336E80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507AE6CB" w14:textId="77777777" w:rsidR="00336E80" w:rsidRDefault="00336E80" w:rsidP="00336E80"/>
          <w:p w14:paraId="15F4D95C" w14:textId="77777777" w:rsidR="00336E80" w:rsidRDefault="00336E80" w:rsidP="00336E80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6D434934" w14:textId="77777777" w:rsidR="00336E80" w:rsidRDefault="00336E80" w:rsidP="00336E80">
            <w:r>
              <w:t xml:space="preserve">    'Set button enables</w:t>
            </w:r>
          </w:p>
          <w:p w14:paraId="495C453A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73D8AD4A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5A7CED50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05A8F29A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3D6FBDEF" w14:textId="77777777" w:rsidR="00336E80" w:rsidRDefault="00336E80" w:rsidP="00336E80">
            <w:r>
              <w:t xml:space="preserve">    'Run subroutines</w:t>
            </w:r>
          </w:p>
          <w:p w14:paraId="02D65850" w14:textId="77777777" w:rsidR="00336E80" w:rsidRDefault="00336E80" w:rsidP="00336E80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7406AA69" w14:textId="77777777" w:rsidR="00336E80" w:rsidRDefault="00336E80" w:rsidP="00336E80">
            <w:r>
              <w:t xml:space="preserve">    </w:t>
            </w:r>
            <w:proofErr w:type="spellStart"/>
            <w:r>
              <w:t>saveDoc</w:t>
            </w:r>
            <w:proofErr w:type="spellEnd"/>
          </w:p>
          <w:p w14:paraId="3EC46493" w14:textId="77777777" w:rsidR="00336E80" w:rsidRDefault="00336E80" w:rsidP="00336E80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0F533180" w14:textId="77777777" w:rsidR="00336E80" w:rsidRDefault="00336E80" w:rsidP="00336E80">
            <w:r>
              <w:t xml:space="preserve">    </w:t>
            </w:r>
            <w:proofErr w:type="spellStart"/>
            <w:r>
              <w:t>saveData</w:t>
            </w:r>
            <w:proofErr w:type="spellEnd"/>
          </w:p>
          <w:p w14:paraId="059EA3AA" w14:textId="77777777" w:rsidR="00336E80" w:rsidRDefault="00336E80" w:rsidP="00336E80">
            <w:r>
              <w:t xml:space="preserve">    'Reset button enables</w:t>
            </w:r>
          </w:p>
          <w:p w14:paraId="31F97206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49980BAC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6904A7DD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72A8B614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4D5E1394" w14:textId="77777777" w:rsidR="00336E80" w:rsidRDefault="00336E80" w:rsidP="00336E80">
            <w:r>
              <w:t xml:space="preserve">    'Close document</w:t>
            </w:r>
          </w:p>
          <w:p w14:paraId="2D21E76A" w14:textId="77777777" w:rsidR="00336E80" w:rsidRDefault="00336E80" w:rsidP="00336E80">
            <w:r>
              <w:t xml:space="preserve">    If (</w:t>
            </w:r>
            <w:proofErr w:type="spellStart"/>
            <w:proofErr w:type="gramStart"/>
            <w:r>
              <w:t>Application.Documents.Count</w:t>
            </w:r>
            <w:proofErr w:type="spellEnd"/>
            <w:proofErr w:type="gramEnd"/>
            <w:r>
              <w:t xml:space="preserve"> = 1) Then</w:t>
            </w:r>
          </w:p>
          <w:p w14:paraId="08B78E66" w14:textId="77777777" w:rsidR="00336E80" w:rsidRDefault="00336E80" w:rsidP="00336E80">
            <w:r>
              <w:t xml:space="preserve">        </w:t>
            </w:r>
            <w:proofErr w:type="spellStart"/>
            <w:r>
              <w:t>ActiveDocument.Save</w:t>
            </w:r>
            <w:proofErr w:type="spellEnd"/>
          </w:p>
          <w:p w14:paraId="04DE9E13" w14:textId="77777777" w:rsidR="00336E80" w:rsidRDefault="00336E80" w:rsidP="00336E80">
            <w:r>
              <w:t xml:space="preserve">        </w:t>
            </w:r>
            <w:proofErr w:type="spellStart"/>
            <w:r>
              <w:t>Application.Quit</w:t>
            </w:r>
            <w:proofErr w:type="spellEnd"/>
          </w:p>
          <w:p w14:paraId="6B62E929" w14:textId="77777777" w:rsidR="00336E80" w:rsidRDefault="00336E80" w:rsidP="00336E80">
            <w:r>
              <w:t xml:space="preserve">    Else</w:t>
            </w:r>
          </w:p>
          <w:p w14:paraId="4C97B4D1" w14:textId="77777777" w:rsidR="00336E80" w:rsidRDefault="00336E80" w:rsidP="00336E80">
            <w:r>
              <w:t xml:space="preserve">        </w:t>
            </w:r>
            <w:proofErr w:type="spellStart"/>
            <w:r>
              <w:t>ActiveDocument.Close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SaveChanges</w:t>
            </w:r>
            <w:proofErr w:type="spellEnd"/>
            <w:r>
              <w:t>:=</w:t>
            </w:r>
            <w:proofErr w:type="gramEnd"/>
            <w:r>
              <w:t>True</w:t>
            </w:r>
          </w:p>
          <w:p w14:paraId="7300978E" w14:textId="77777777" w:rsidR="00336E80" w:rsidRDefault="00336E80" w:rsidP="00336E80">
            <w:r>
              <w:t xml:space="preserve">    End If</w:t>
            </w:r>
          </w:p>
          <w:p w14:paraId="78C3166C" w14:textId="77777777" w:rsidR="00336E80" w:rsidRDefault="00336E80" w:rsidP="00336E80">
            <w:r>
              <w:t>Else</w:t>
            </w:r>
          </w:p>
          <w:p w14:paraId="6F40268A" w14:textId="77777777" w:rsidR="00336E80" w:rsidRDefault="00336E80" w:rsidP="00336E80">
            <w:r>
              <w:lastRenderedPageBreak/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("An ECO number is required.")</w:t>
            </w:r>
          </w:p>
          <w:p w14:paraId="0B137F56" w14:textId="77777777" w:rsidR="00336E80" w:rsidRDefault="00336E80" w:rsidP="00336E80">
            <w:r>
              <w:t>End If</w:t>
            </w:r>
          </w:p>
          <w:p w14:paraId="0608BBD2" w14:textId="77777777" w:rsidR="00336E80" w:rsidRDefault="00336E80" w:rsidP="00336E80">
            <w:r>
              <w:t>'Reset settings</w:t>
            </w:r>
          </w:p>
          <w:p w14:paraId="181A15E6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3BC6CB48" w14:textId="77777777" w:rsidR="00336E80" w:rsidRDefault="00336E80" w:rsidP="00336E80">
            <w:r>
              <w:t>End Sub</w:t>
            </w:r>
          </w:p>
          <w:p w14:paraId="547161DF" w14:textId="77777777" w:rsidR="00336E80" w:rsidRDefault="00336E80" w:rsidP="00336E80"/>
          <w:p w14:paraId="1CC48440" w14:textId="77777777" w:rsidR="00336E80" w:rsidRDefault="00336E80" w:rsidP="00336E80">
            <w:r>
              <w:t xml:space="preserve">Private Sub </w:t>
            </w:r>
            <w:proofErr w:type="spellStart"/>
            <w:r>
              <w:t>closeWithoutSavingButton_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1255BB" w14:textId="77777777" w:rsidR="00336E80" w:rsidRDefault="00336E80" w:rsidP="00336E80"/>
          <w:p w14:paraId="6C6FAF89" w14:textId="77777777" w:rsidR="00336E80" w:rsidRDefault="00336E80" w:rsidP="00336E80">
            <w:r>
              <w:t>'Set settings</w:t>
            </w:r>
          </w:p>
          <w:p w14:paraId="13AE1B59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195BF37C" w14:textId="77777777" w:rsidR="00336E80" w:rsidRDefault="00336E80" w:rsidP="00336E80"/>
          <w:p w14:paraId="7798A0D4" w14:textId="77777777" w:rsidR="00336E80" w:rsidRDefault="00336E80" w:rsidP="00336E80">
            <w:r>
              <w:t>'Set objects</w:t>
            </w:r>
          </w:p>
          <w:p w14:paraId="355EDB7A" w14:textId="77777777" w:rsidR="00336E80" w:rsidRDefault="00336E80" w:rsidP="00336E80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1316B7E8" w14:textId="77777777" w:rsidR="00336E80" w:rsidRDefault="00336E80" w:rsidP="00336E80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6999F7ED" w14:textId="77777777" w:rsidR="00336E80" w:rsidRDefault="00336E80" w:rsidP="00336E80"/>
          <w:p w14:paraId="52C92539" w14:textId="77777777" w:rsidR="00336E80" w:rsidRDefault="00336E80" w:rsidP="00336E80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09A5EBA7" w14:textId="77777777" w:rsidR="00336E80" w:rsidRDefault="00336E80" w:rsidP="00336E80">
            <w:r>
              <w:t xml:space="preserve">    'Set button enables</w:t>
            </w:r>
          </w:p>
          <w:p w14:paraId="3D4E2761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7A49998A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74943326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747B27EC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33B770F6" w14:textId="77777777" w:rsidR="00336E80" w:rsidRDefault="00336E80" w:rsidP="00336E80">
            <w:r>
              <w:t xml:space="preserve">    'Run subroutines</w:t>
            </w:r>
          </w:p>
          <w:p w14:paraId="1F755A52" w14:textId="77777777" w:rsidR="00336E80" w:rsidRDefault="00336E80" w:rsidP="00336E80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7416C42B" w14:textId="77777777" w:rsidR="00336E80" w:rsidRDefault="00336E80" w:rsidP="00336E80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2870914B" w14:textId="77777777" w:rsidR="00336E80" w:rsidRDefault="00336E80" w:rsidP="00336E80">
            <w:r>
              <w:t xml:space="preserve">    If (</w:t>
            </w:r>
            <w:proofErr w:type="spellStart"/>
            <w:proofErr w:type="gramStart"/>
            <w:r>
              <w:t>Application.Documents.Count</w:t>
            </w:r>
            <w:proofErr w:type="spellEnd"/>
            <w:proofErr w:type="gramEnd"/>
            <w:r>
              <w:t xml:space="preserve"> = 1) Then</w:t>
            </w:r>
          </w:p>
          <w:p w14:paraId="0182C4D7" w14:textId="77777777" w:rsidR="00336E80" w:rsidRDefault="00336E80" w:rsidP="00336E80">
            <w:r>
              <w:t xml:space="preserve">        </w:t>
            </w:r>
            <w:proofErr w:type="spellStart"/>
            <w:r>
              <w:t>Application.Quit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SaveChanges</w:t>
            </w:r>
            <w:proofErr w:type="spellEnd"/>
            <w:r>
              <w:t>:=</w:t>
            </w:r>
            <w:proofErr w:type="spellStart"/>
            <w:proofErr w:type="gramEnd"/>
            <w:r>
              <w:t>wdDoNotSaveChanges</w:t>
            </w:r>
            <w:proofErr w:type="spellEnd"/>
          </w:p>
          <w:p w14:paraId="10C61060" w14:textId="77777777" w:rsidR="00336E80" w:rsidRDefault="00336E80" w:rsidP="00336E80">
            <w:r>
              <w:t xml:space="preserve">    Else</w:t>
            </w:r>
          </w:p>
          <w:p w14:paraId="196EE30F" w14:textId="77777777" w:rsidR="00336E80" w:rsidRDefault="00336E80" w:rsidP="00336E80">
            <w:r>
              <w:t xml:space="preserve">        </w:t>
            </w:r>
            <w:proofErr w:type="spellStart"/>
            <w:r>
              <w:t>ActiveDocument.Close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SaveChanges</w:t>
            </w:r>
            <w:proofErr w:type="spellEnd"/>
            <w:r>
              <w:t>:=</w:t>
            </w:r>
            <w:proofErr w:type="gramEnd"/>
            <w:r>
              <w:t>False</w:t>
            </w:r>
          </w:p>
          <w:p w14:paraId="4E096D8F" w14:textId="77777777" w:rsidR="00336E80" w:rsidRDefault="00336E80" w:rsidP="00336E80">
            <w:r>
              <w:t xml:space="preserve">    End If</w:t>
            </w:r>
          </w:p>
          <w:p w14:paraId="5ABCE47F" w14:textId="77777777" w:rsidR="00336E80" w:rsidRDefault="00336E80" w:rsidP="00336E80">
            <w:r>
              <w:t>Else</w:t>
            </w:r>
          </w:p>
          <w:p w14:paraId="1B96C0B1" w14:textId="77777777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("An ECO number is required.")</w:t>
            </w:r>
          </w:p>
          <w:p w14:paraId="016B1701" w14:textId="77777777" w:rsidR="00336E80" w:rsidRDefault="00336E80" w:rsidP="00336E80">
            <w:r>
              <w:t>End If</w:t>
            </w:r>
          </w:p>
          <w:p w14:paraId="045E2688" w14:textId="77777777" w:rsidR="00336E80" w:rsidRDefault="00336E80" w:rsidP="00336E80"/>
          <w:p w14:paraId="2AF8E67B" w14:textId="77777777" w:rsidR="00336E80" w:rsidRDefault="00336E80" w:rsidP="00336E80">
            <w:r>
              <w:t>'Reset settings</w:t>
            </w:r>
          </w:p>
          <w:p w14:paraId="29AECF10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324A7337" w14:textId="77777777" w:rsidR="00336E80" w:rsidRDefault="00336E80" w:rsidP="00336E80">
            <w:r>
              <w:t>End Sub</w:t>
            </w:r>
          </w:p>
          <w:p w14:paraId="6D32D15E" w14:textId="77777777" w:rsidR="00336E80" w:rsidRDefault="00336E80" w:rsidP="00336E80"/>
          <w:p w14:paraId="5196F72D" w14:textId="77777777" w:rsidR="00336E80" w:rsidRDefault="00336E80" w:rsidP="00336E80">
            <w:r>
              <w:t xml:space="preserve">Private Sub </w:t>
            </w:r>
            <w:proofErr w:type="spellStart"/>
            <w:r>
              <w:t>deleteButton_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7954A7F" w14:textId="77777777" w:rsidR="00336E80" w:rsidRDefault="00336E80" w:rsidP="00336E80"/>
          <w:p w14:paraId="2557B91D" w14:textId="77777777" w:rsidR="00336E80" w:rsidRDefault="00336E80" w:rsidP="00336E80">
            <w:r>
              <w:t>'Set settings</w:t>
            </w:r>
          </w:p>
          <w:p w14:paraId="3165523F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17110405" w14:textId="77777777" w:rsidR="00336E80" w:rsidRDefault="00336E80" w:rsidP="00336E80"/>
          <w:p w14:paraId="02D3F216" w14:textId="77777777" w:rsidR="00336E80" w:rsidRDefault="00336E80" w:rsidP="00336E80">
            <w:r>
              <w:t>'Set objects</w:t>
            </w:r>
          </w:p>
          <w:p w14:paraId="17FAE74C" w14:textId="77777777" w:rsidR="00336E80" w:rsidRDefault="00336E80" w:rsidP="00336E80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0F881606" w14:textId="77777777" w:rsidR="00336E80" w:rsidRDefault="00336E80" w:rsidP="00336E80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72C18C43" w14:textId="77777777" w:rsidR="00336E80" w:rsidRDefault="00336E80" w:rsidP="00336E80"/>
          <w:p w14:paraId="062EED5D" w14:textId="77777777" w:rsidR="00336E80" w:rsidRDefault="00336E80" w:rsidP="00336E80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5154C88C" w14:textId="77777777" w:rsidR="00336E80" w:rsidRDefault="00336E80" w:rsidP="00336E80">
            <w:r>
              <w:t xml:space="preserve">    'Set button enables</w:t>
            </w:r>
          </w:p>
          <w:p w14:paraId="3C9E92CE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2A72AA8D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0C05A22A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4F2AEEE9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3D1C4FB0" w14:textId="77777777" w:rsidR="00336E80" w:rsidRDefault="00336E80" w:rsidP="00336E80">
            <w:r>
              <w:t xml:space="preserve">    'Run subroutines</w:t>
            </w:r>
          </w:p>
          <w:p w14:paraId="0229F420" w14:textId="77777777" w:rsidR="00336E80" w:rsidRDefault="00336E80" w:rsidP="00336E80">
            <w:r>
              <w:lastRenderedPageBreak/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1E87134B" w14:textId="77777777" w:rsidR="00336E80" w:rsidRDefault="00336E80" w:rsidP="00336E80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3EFBE968" w14:textId="77777777" w:rsidR="00336E80" w:rsidRDefault="00336E80" w:rsidP="00336E80">
            <w:r>
              <w:t xml:space="preserve">    </w:t>
            </w:r>
            <w:proofErr w:type="spellStart"/>
            <w:r>
              <w:t>deleteData</w:t>
            </w:r>
            <w:proofErr w:type="spellEnd"/>
          </w:p>
          <w:p w14:paraId="61361E5C" w14:textId="77777777" w:rsidR="00336E80" w:rsidRDefault="00336E80" w:rsidP="00336E80">
            <w:r>
              <w:t>Else</w:t>
            </w:r>
          </w:p>
          <w:p w14:paraId="7437989E" w14:textId="77777777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("An ECO number is required.")</w:t>
            </w:r>
          </w:p>
          <w:p w14:paraId="13E6E681" w14:textId="77777777" w:rsidR="00336E80" w:rsidRDefault="00336E80" w:rsidP="00336E80">
            <w:r>
              <w:t>End If</w:t>
            </w:r>
          </w:p>
          <w:p w14:paraId="475EE8F2" w14:textId="28D833EF" w:rsidR="00C438BA" w:rsidRDefault="00336E80" w:rsidP="00336E80">
            <w:r>
              <w:t>End Sub</w:t>
            </w:r>
          </w:p>
        </w:tc>
      </w:tr>
    </w:tbl>
    <w:p w14:paraId="787A7606" w14:textId="77777777" w:rsidR="00D34E9C" w:rsidRDefault="00D34E9C" w:rsidP="00D34E9C"/>
    <w:p w14:paraId="0D0EC489" w14:textId="77777777" w:rsidR="00C472C0" w:rsidRDefault="00C472C0">
      <w:pPr>
        <w:spacing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A967518" w14:textId="641555EE" w:rsidR="00075CCA" w:rsidRDefault="00075CCA" w:rsidP="00FF114C">
      <w:pPr>
        <w:pStyle w:val="Heading2"/>
      </w:pPr>
      <w:r>
        <w:lastRenderedPageBreak/>
        <w:t xml:space="preserve">Table </w:t>
      </w:r>
      <w:fldSimple w:instr=" SEQ Table \* ARABIC ">
        <w:r w:rsidR="00127038">
          <w:rPr>
            <w:noProof/>
          </w:rPr>
          <w:t>9</w:t>
        </w:r>
      </w:fldSimple>
      <w:r>
        <w:t xml:space="preserve"> – </w:t>
      </w:r>
      <w:r w:rsidRPr="006717CC">
        <w:t xml:space="preserve">VBA Source Code in </w:t>
      </w:r>
      <w:r w:rsidR="00E372CD">
        <w:t>Report</w:t>
      </w:r>
      <w:r w:rsidRPr="006717CC">
        <w:t xml:space="preserve"> Form (Word)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75CCA" w14:paraId="25A96461" w14:textId="77777777" w:rsidTr="00075CCA">
        <w:tc>
          <w:tcPr>
            <w:tcW w:w="11016" w:type="dxa"/>
          </w:tcPr>
          <w:p w14:paraId="392D9B3E" w14:textId="094D200F" w:rsidR="00075CCA" w:rsidRDefault="00075CCA" w:rsidP="00075CCA"/>
        </w:tc>
      </w:tr>
    </w:tbl>
    <w:p w14:paraId="6E7CA252" w14:textId="77777777" w:rsidR="00937847" w:rsidRDefault="00937847" w:rsidP="00D34E9C"/>
    <w:p w14:paraId="3E6C0FC3" w14:textId="77777777" w:rsidR="00937847" w:rsidRDefault="00937847" w:rsidP="00937847">
      <w:r>
        <w:br w:type="page"/>
      </w:r>
    </w:p>
    <w:p w14:paraId="52A57BF0" w14:textId="345E232D" w:rsidR="00937847" w:rsidRDefault="00937847" w:rsidP="00FF114C">
      <w:pPr>
        <w:pStyle w:val="Heading2"/>
      </w:pPr>
      <w:r>
        <w:lastRenderedPageBreak/>
        <w:t xml:space="preserve">Table </w:t>
      </w:r>
      <w:fldSimple w:instr=" SEQ Table \* ARABIC ">
        <w:r w:rsidR="00127038">
          <w:rPr>
            <w:noProof/>
          </w:rPr>
          <w:t>10</w:t>
        </w:r>
      </w:fldSimple>
      <w:r>
        <w:t xml:space="preserve"> – VBA Source Code in the Analysis (Excel) Workbook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37847" w14:paraId="7F98C140" w14:textId="77777777" w:rsidTr="00343103">
        <w:tc>
          <w:tcPr>
            <w:tcW w:w="11016" w:type="dxa"/>
          </w:tcPr>
          <w:p w14:paraId="7D354B3F" w14:textId="77777777" w:rsidR="00FF114C" w:rsidRDefault="00FF114C" w:rsidP="00FF114C">
            <w:r>
              <w:t>'Nolan Manteufel</w:t>
            </w:r>
          </w:p>
          <w:p w14:paraId="0094A035" w14:textId="77777777" w:rsidR="00FF114C" w:rsidRDefault="00FF114C" w:rsidP="00FF114C">
            <w:r>
              <w:t>'August 2022</w:t>
            </w:r>
          </w:p>
          <w:p w14:paraId="60D2CF85" w14:textId="77777777" w:rsidR="00FF114C" w:rsidRDefault="00FF114C" w:rsidP="00FF114C">
            <w:r>
              <w:t>'PASSWORD: 9hvmq6KchrZ+V&amp;&amp;j</w:t>
            </w:r>
          </w:p>
          <w:p w14:paraId="126FF8FD" w14:textId="77777777" w:rsidR="00FF114C" w:rsidRDefault="00FF114C" w:rsidP="00FF114C"/>
          <w:p w14:paraId="6CAFAE6A" w14:textId="77777777" w:rsidR="00FF114C" w:rsidRDefault="00FF114C" w:rsidP="00FF114C">
            <w:r>
              <w:t xml:space="preserve">Dim </w:t>
            </w:r>
            <w:proofErr w:type="spellStart"/>
            <w:r>
              <w:t>myWB</w:t>
            </w:r>
            <w:proofErr w:type="spellEnd"/>
            <w:r>
              <w:t xml:space="preserve"> As Workbook</w:t>
            </w:r>
          </w:p>
          <w:p w14:paraId="2AC314AA" w14:textId="77777777" w:rsidR="00FF114C" w:rsidRDefault="00FF114C" w:rsidP="00FF114C">
            <w:r>
              <w:t xml:space="preserve">Dim </w:t>
            </w:r>
            <w:proofErr w:type="spellStart"/>
            <w:r>
              <w:t>myWS</w:t>
            </w:r>
            <w:proofErr w:type="spellEnd"/>
            <w:r>
              <w:t xml:space="preserve"> As Worksheet</w:t>
            </w:r>
          </w:p>
          <w:p w14:paraId="18FC96DA" w14:textId="77777777" w:rsidR="00FF114C" w:rsidRDefault="00FF114C" w:rsidP="00FF114C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Workbook</w:t>
            </w:r>
          </w:p>
          <w:p w14:paraId="2D33DB8C" w14:textId="77777777" w:rsidR="00FF114C" w:rsidRDefault="00FF114C" w:rsidP="00FF114C">
            <w:r>
              <w:t xml:space="preserve">Dim </w:t>
            </w:r>
            <w:proofErr w:type="spellStart"/>
            <w:r>
              <w:t>dataWS</w:t>
            </w:r>
            <w:proofErr w:type="spellEnd"/>
            <w:r>
              <w:t xml:space="preserve"> As Worksheet</w:t>
            </w:r>
          </w:p>
          <w:p w14:paraId="397A6619" w14:textId="77777777" w:rsidR="00FF114C" w:rsidRDefault="00FF114C" w:rsidP="00FF114C"/>
          <w:p w14:paraId="27AB9790" w14:textId="77777777" w:rsidR="00FF114C" w:rsidRDefault="00FF114C" w:rsidP="00FF114C">
            <w:r>
              <w:t xml:space="preserve">Dim </w:t>
            </w:r>
            <w:proofErr w:type="spellStart"/>
            <w:r>
              <w:t>dataWorkbookFullPath</w:t>
            </w:r>
            <w:proofErr w:type="spellEnd"/>
            <w:r>
              <w:t xml:space="preserve"> As String</w:t>
            </w:r>
          </w:p>
          <w:p w14:paraId="7CE237EA" w14:textId="77777777" w:rsidR="00FF114C" w:rsidRDefault="00FF114C" w:rsidP="00FF114C"/>
          <w:p w14:paraId="0D880C97" w14:textId="77777777" w:rsidR="00FF114C" w:rsidRDefault="00FF114C" w:rsidP="00FF114C">
            <w:r>
              <w:t xml:space="preserve">Dim </w:t>
            </w:r>
            <w:proofErr w:type="spellStart"/>
            <w:r>
              <w:t>usedRowCount</w:t>
            </w:r>
            <w:proofErr w:type="spellEnd"/>
            <w:r>
              <w:t xml:space="preserve"> As Integer</w:t>
            </w:r>
          </w:p>
          <w:p w14:paraId="3757A4A5" w14:textId="77777777" w:rsidR="00FF114C" w:rsidRDefault="00FF114C" w:rsidP="00FF114C">
            <w:r>
              <w:t xml:space="preserve">Dim </w:t>
            </w:r>
            <w:proofErr w:type="spellStart"/>
            <w:r>
              <w:t>usedColCount</w:t>
            </w:r>
            <w:proofErr w:type="spellEnd"/>
            <w:r>
              <w:t xml:space="preserve"> As Integer</w:t>
            </w:r>
          </w:p>
          <w:p w14:paraId="385412BA" w14:textId="77777777" w:rsidR="00FF114C" w:rsidRDefault="00FF114C" w:rsidP="00FF114C"/>
          <w:p w14:paraId="0C5F39AC" w14:textId="77777777" w:rsidR="00FF114C" w:rsidRDefault="00FF114C" w:rsidP="00FF114C">
            <w:r>
              <w:t>Private Const DATASHEET_PASSWORD = "WT</w:t>
            </w:r>
            <w:proofErr w:type="gramStart"/>
            <w:r>
              <w:t>$?@</w:t>
            </w:r>
            <w:proofErr w:type="gramEnd"/>
            <w:r>
              <w:t>L&amp;x=F5qYfC#"</w:t>
            </w:r>
          </w:p>
          <w:p w14:paraId="3C3435A1" w14:textId="77777777" w:rsidR="00FF114C" w:rsidRDefault="00FF114C" w:rsidP="00FF114C">
            <w:r>
              <w:t>Private Const RECORD_DATABOOK = "\data\recorddata.xlsx"</w:t>
            </w:r>
          </w:p>
          <w:p w14:paraId="39FA3988" w14:textId="77777777" w:rsidR="00FF114C" w:rsidRDefault="00FF114C" w:rsidP="00FF114C">
            <w:r>
              <w:t>Private Const REPORTS_DATABOOK = "\data\reportdata.xlsx"</w:t>
            </w:r>
          </w:p>
          <w:p w14:paraId="4F7DDA4A" w14:textId="77777777" w:rsidR="00FF114C" w:rsidRDefault="00FF114C" w:rsidP="00FF114C">
            <w:r>
              <w:t>Private Const HOMESHEET = "overview"</w:t>
            </w:r>
          </w:p>
          <w:p w14:paraId="2A2C3874" w14:textId="77777777" w:rsidR="00FF114C" w:rsidRDefault="00FF114C" w:rsidP="00FF114C"/>
          <w:p w14:paraId="7D7E7F5F" w14:textId="77777777" w:rsidR="00FF114C" w:rsidRDefault="00FF114C" w:rsidP="00FF114C">
            <w:r>
              <w:t xml:space="preserve">Private Function </w:t>
            </w:r>
            <w:proofErr w:type="spellStart"/>
            <w:proofErr w:type="gramStart"/>
            <w:r>
              <w:t>copySheets</w:t>
            </w:r>
            <w:proofErr w:type="spellEnd"/>
            <w:r>
              <w:t>(</w:t>
            </w:r>
            <w:proofErr w:type="spellStart"/>
            <w:proofErr w:type="gramEnd"/>
            <w:r>
              <w:t>originSheet</w:t>
            </w:r>
            <w:proofErr w:type="spellEnd"/>
            <w:r>
              <w:t xml:space="preserve"> As Worksheet, </w:t>
            </w:r>
            <w:proofErr w:type="spellStart"/>
            <w:r>
              <w:t>destinationSheet</w:t>
            </w:r>
            <w:proofErr w:type="spellEnd"/>
            <w:r>
              <w:t xml:space="preserve"> As Worksheet) As Boolean</w:t>
            </w:r>
          </w:p>
          <w:p w14:paraId="78E9596B" w14:textId="77777777" w:rsidR="00FF114C" w:rsidRDefault="00FF114C" w:rsidP="00FF114C"/>
          <w:p w14:paraId="2B184C18" w14:textId="77777777" w:rsidR="00FF114C" w:rsidRDefault="00FF114C" w:rsidP="00FF114C">
            <w:r>
              <w:t xml:space="preserve">'Clear </w:t>
            </w:r>
            <w:proofErr w:type="spellStart"/>
            <w:r>
              <w:t>desitination</w:t>
            </w:r>
            <w:proofErr w:type="spellEnd"/>
            <w:r>
              <w:t xml:space="preserve"> sheet</w:t>
            </w:r>
          </w:p>
          <w:p w14:paraId="5E2BEFB0" w14:textId="77777777" w:rsidR="00FF114C" w:rsidRDefault="00FF114C" w:rsidP="00FF114C">
            <w:proofErr w:type="spellStart"/>
            <w:proofErr w:type="gramStart"/>
            <w:r>
              <w:t>destinationSheet.Cells.Clear</w:t>
            </w:r>
            <w:proofErr w:type="spellEnd"/>
            <w:proofErr w:type="gramEnd"/>
          </w:p>
          <w:p w14:paraId="56970AE7" w14:textId="77777777" w:rsidR="00FF114C" w:rsidRDefault="00FF114C" w:rsidP="00FF114C"/>
          <w:p w14:paraId="7B8A2332" w14:textId="77777777" w:rsidR="00FF114C" w:rsidRDefault="00FF114C" w:rsidP="00FF114C">
            <w:r>
              <w:t>'Find the data</w:t>
            </w:r>
          </w:p>
          <w:p w14:paraId="7D7528DA" w14:textId="77777777" w:rsidR="00FF114C" w:rsidRDefault="00FF114C" w:rsidP="00FF114C">
            <w:proofErr w:type="spellStart"/>
            <w:r>
              <w:t>usedRowCount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originSheet.UsedRange.Rows.Count</w:t>
            </w:r>
            <w:proofErr w:type="spellEnd"/>
            <w:proofErr w:type="gramEnd"/>
          </w:p>
          <w:p w14:paraId="12AD1E6C" w14:textId="77777777" w:rsidR="00FF114C" w:rsidRDefault="00FF114C" w:rsidP="00FF114C">
            <w:proofErr w:type="spellStart"/>
            <w:r>
              <w:t>usedColCount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originSheet.UsedRange.Columns.Count</w:t>
            </w:r>
            <w:proofErr w:type="spellEnd"/>
            <w:proofErr w:type="gramEnd"/>
          </w:p>
          <w:p w14:paraId="1674C604" w14:textId="77777777" w:rsidR="00FF114C" w:rsidRDefault="00FF114C" w:rsidP="00FF114C"/>
          <w:p w14:paraId="18DD4473" w14:textId="77777777" w:rsidR="00FF114C" w:rsidRDefault="00FF114C" w:rsidP="00FF114C">
            <w:r>
              <w:t>'Copy data</w:t>
            </w:r>
          </w:p>
          <w:p w14:paraId="7B979DB5" w14:textId="77777777" w:rsidR="00FF114C" w:rsidRDefault="00FF114C" w:rsidP="00FF114C">
            <w:r>
              <w:t xml:space="preserve">With </w:t>
            </w:r>
            <w:proofErr w:type="spellStart"/>
            <w:r>
              <w:t>originSheet</w:t>
            </w:r>
            <w:proofErr w:type="spellEnd"/>
          </w:p>
          <w:p w14:paraId="028A0FDC" w14:textId="77777777" w:rsidR="00FF114C" w:rsidRDefault="00FF114C" w:rsidP="00FF114C">
            <w:proofErr w:type="gramStart"/>
            <w:r>
              <w:t>.Range</w:t>
            </w:r>
            <w:proofErr w:type="gramEnd"/>
            <w:r>
              <w:t>(.Cells(1, 1), .Cells(</w:t>
            </w:r>
            <w:proofErr w:type="spellStart"/>
            <w:r>
              <w:t>usedRowCount</w:t>
            </w:r>
            <w:proofErr w:type="spellEnd"/>
            <w:r>
              <w:t xml:space="preserve">, </w:t>
            </w:r>
            <w:proofErr w:type="spellStart"/>
            <w:r>
              <w:t>usedColCount</w:t>
            </w:r>
            <w:proofErr w:type="spellEnd"/>
            <w:r>
              <w:t>)).Copy</w:t>
            </w:r>
          </w:p>
          <w:p w14:paraId="058F1C01" w14:textId="77777777" w:rsidR="00FF114C" w:rsidRDefault="00FF114C" w:rsidP="00FF114C">
            <w:r>
              <w:t>End With</w:t>
            </w:r>
          </w:p>
          <w:p w14:paraId="5E3204DE" w14:textId="77777777" w:rsidR="00FF114C" w:rsidRDefault="00FF114C" w:rsidP="00FF114C"/>
          <w:p w14:paraId="3FF19374" w14:textId="77777777" w:rsidR="00FF114C" w:rsidRDefault="00FF114C" w:rsidP="00FF114C">
            <w:r>
              <w:t>'Paste data</w:t>
            </w:r>
          </w:p>
          <w:p w14:paraId="31B29964" w14:textId="77777777" w:rsidR="00FF114C" w:rsidRDefault="00FF114C" w:rsidP="00FF114C">
            <w:proofErr w:type="spellStart"/>
            <w:r>
              <w:t>destinationSheet.Range</w:t>
            </w:r>
            <w:proofErr w:type="spellEnd"/>
            <w:r>
              <w:t>("A1"</w:t>
            </w:r>
            <w:proofErr w:type="gramStart"/>
            <w:r>
              <w:t>).</w:t>
            </w:r>
            <w:proofErr w:type="spellStart"/>
            <w:r>
              <w:t>PasteSpecial</w:t>
            </w:r>
            <w:proofErr w:type="spellEnd"/>
            <w:proofErr w:type="gramEnd"/>
            <w:r>
              <w:t xml:space="preserve"> Paste:=</w:t>
            </w:r>
            <w:proofErr w:type="spellStart"/>
            <w:r>
              <w:t>xlPasteValues</w:t>
            </w:r>
            <w:proofErr w:type="spellEnd"/>
          </w:p>
          <w:p w14:paraId="2BB35969" w14:textId="77777777" w:rsidR="00FF114C" w:rsidRDefault="00FF114C" w:rsidP="00FF114C"/>
          <w:p w14:paraId="1A79E0F2" w14:textId="77777777" w:rsidR="00FF114C" w:rsidRDefault="00FF114C" w:rsidP="00FF114C">
            <w:r>
              <w:t>End Function</w:t>
            </w:r>
          </w:p>
          <w:p w14:paraId="50B7688C" w14:textId="77777777" w:rsidR="00FF114C" w:rsidRDefault="00FF114C" w:rsidP="00FF114C"/>
          <w:p w14:paraId="2732AB63" w14:textId="77777777" w:rsidR="00FF114C" w:rsidRDefault="00FF114C" w:rsidP="00FF114C">
            <w:r>
              <w:t xml:space="preserve">Private Sub </w:t>
            </w:r>
            <w:proofErr w:type="spellStart"/>
            <w:r>
              <w:t>refreshData_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DE5B75A" w14:textId="77777777" w:rsidR="00FF114C" w:rsidRDefault="00FF114C" w:rsidP="00FF114C">
            <w:r>
              <w:t>'Save application settings</w:t>
            </w:r>
          </w:p>
          <w:p w14:paraId="50B7CEFC" w14:textId="77777777" w:rsidR="00FF114C" w:rsidRDefault="00FF114C" w:rsidP="00FF114C">
            <w:r>
              <w:t xml:space="preserve">Dim </w:t>
            </w:r>
            <w:proofErr w:type="spellStart"/>
            <w:proofErr w:type="gramStart"/>
            <w:r>
              <w:t>applicationState</w:t>
            </w:r>
            <w:proofErr w:type="spellEnd"/>
            <w:r>
              <w:t>(</w:t>
            </w:r>
            <w:proofErr w:type="gramEnd"/>
            <w:r>
              <w:t>2) As Boolean</w:t>
            </w:r>
          </w:p>
          <w:p w14:paraId="368C8AD7" w14:textId="77777777" w:rsidR="00FF114C" w:rsidRDefault="00FF114C" w:rsidP="00FF114C">
            <w:proofErr w:type="spellStart"/>
            <w:proofErr w:type="gramStart"/>
            <w:r>
              <w:t>applicationState</w:t>
            </w:r>
            <w:proofErr w:type="spellEnd"/>
            <w:r>
              <w:t>(</w:t>
            </w:r>
            <w:proofErr w:type="gramEnd"/>
            <w:r>
              <w:t xml:space="preserve">0) = </w:t>
            </w:r>
            <w:proofErr w:type="spellStart"/>
            <w:r>
              <w:t>Application.ScreenUpdating</w:t>
            </w:r>
            <w:proofErr w:type="spellEnd"/>
          </w:p>
          <w:p w14:paraId="48B72628" w14:textId="77777777" w:rsidR="00FF114C" w:rsidRDefault="00FF114C" w:rsidP="00FF114C">
            <w:proofErr w:type="spellStart"/>
            <w:proofErr w:type="gramStart"/>
            <w:r>
              <w:t>applicationState</w:t>
            </w:r>
            <w:proofErr w:type="spellEnd"/>
            <w:r>
              <w:t>(</w:t>
            </w:r>
            <w:proofErr w:type="gramEnd"/>
            <w:r>
              <w:t xml:space="preserve">1) = </w:t>
            </w:r>
            <w:proofErr w:type="spellStart"/>
            <w:r>
              <w:t>Application.EnableEvents</w:t>
            </w:r>
            <w:proofErr w:type="spellEnd"/>
          </w:p>
          <w:p w14:paraId="353FB462" w14:textId="77777777" w:rsidR="00FF114C" w:rsidRDefault="00FF114C" w:rsidP="00FF114C">
            <w:proofErr w:type="spellStart"/>
            <w:proofErr w:type="gramStart"/>
            <w:r>
              <w:t>applicationState</w:t>
            </w:r>
            <w:proofErr w:type="spellEnd"/>
            <w:r>
              <w:t>(</w:t>
            </w:r>
            <w:proofErr w:type="gramEnd"/>
            <w:r>
              <w:t xml:space="preserve">2) = </w:t>
            </w:r>
            <w:proofErr w:type="spellStart"/>
            <w:r>
              <w:t>Application.DisplayAlerts</w:t>
            </w:r>
            <w:proofErr w:type="spellEnd"/>
          </w:p>
          <w:p w14:paraId="67F7E3FF" w14:textId="77777777" w:rsidR="00FF114C" w:rsidRDefault="00FF114C" w:rsidP="00FF114C"/>
          <w:p w14:paraId="2BF2AA05" w14:textId="77777777" w:rsidR="00FF114C" w:rsidRDefault="00FF114C" w:rsidP="00FF114C">
            <w:r>
              <w:t>'Set application settings</w:t>
            </w:r>
          </w:p>
          <w:p w14:paraId="17714960" w14:textId="77777777" w:rsidR="00FF114C" w:rsidRDefault="00FF114C" w:rsidP="00FF114C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7018AD42" w14:textId="77777777" w:rsidR="00FF114C" w:rsidRDefault="00FF114C" w:rsidP="00FF114C">
            <w:proofErr w:type="spellStart"/>
            <w:r>
              <w:t>Application.EnableEvents</w:t>
            </w:r>
            <w:proofErr w:type="spellEnd"/>
            <w:r>
              <w:t xml:space="preserve"> = False</w:t>
            </w:r>
          </w:p>
          <w:p w14:paraId="7DBB9E74" w14:textId="77777777" w:rsidR="00FF114C" w:rsidRDefault="00FF114C" w:rsidP="00FF114C">
            <w:proofErr w:type="spellStart"/>
            <w:r>
              <w:t>Application.DisplayAlerts</w:t>
            </w:r>
            <w:proofErr w:type="spellEnd"/>
            <w:r>
              <w:t xml:space="preserve"> = False</w:t>
            </w:r>
          </w:p>
          <w:p w14:paraId="21BAD47C" w14:textId="77777777" w:rsidR="00FF114C" w:rsidRDefault="00FF114C" w:rsidP="00FF114C"/>
          <w:p w14:paraId="177654C4" w14:textId="77777777" w:rsidR="00FF114C" w:rsidRDefault="00FF114C" w:rsidP="00FF114C">
            <w:r>
              <w:t>'Update data</w:t>
            </w:r>
          </w:p>
          <w:p w14:paraId="319EB420" w14:textId="77777777" w:rsidR="00FF114C" w:rsidRDefault="00FF114C" w:rsidP="00FF114C">
            <w:r>
              <w:lastRenderedPageBreak/>
              <w:t>' CATALOG DATA</w:t>
            </w:r>
          </w:p>
          <w:p w14:paraId="3071100F" w14:textId="77777777" w:rsidR="00FF114C" w:rsidRDefault="00FF114C" w:rsidP="00FF114C">
            <w:r>
              <w:t>'Set data destination sheet</w:t>
            </w:r>
          </w:p>
          <w:p w14:paraId="7C81E085" w14:textId="77777777" w:rsidR="00FF114C" w:rsidRDefault="00FF114C" w:rsidP="00FF114C">
            <w:r>
              <w:t xml:space="preserve">Set </w:t>
            </w:r>
            <w:proofErr w:type="spellStart"/>
            <w:r>
              <w:t>myWB</w:t>
            </w:r>
            <w:proofErr w:type="spellEnd"/>
            <w:r>
              <w:t xml:space="preserve"> = </w:t>
            </w:r>
            <w:proofErr w:type="spellStart"/>
            <w:r>
              <w:t>ActiveWorkbook</w:t>
            </w:r>
            <w:proofErr w:type="spellEnd"/>
          </w:p>
          <w:p w14:paraId="1D8F3CB0" w14:textId="77777777" w:rsidR="00FF114C" w:rsidRDefault="00FF114C" w:rsidP="00FF114C">
            <w:r>
              <w:t xml:space="preserve">Set </w:t>
            </w:r>
            <w:proofErr w:type="spellStart"/>
            <w:r>
              <w:t>myWS</w:t>
            </w:r>
            <w:proofErr w:type="spellEnd"/>
            <w:r>
              <w:t xml:space="preserve"> = </w:t>
            </w:r>
            <w:proofErr w:type="spellStart"/>
            <w:r>
              <w:t>myWB.Sheets</w:t>
            </w:r>
            <w:proofErr w:type="spellEnd"/>
            <w:r>
              <w:t>("orders")</w:t>
            </w:r>
          </w:p>
          <w:p w14:paraId="1B17F4D8" w14:textId="77777777" w:rsidR="00FF114C" w:rsidRDefault="00FF114C" w:rsidP="00FF114C"/>
          <w:p w14:paraId="0118D232" w14:textId="77777777" w:rsidR="00FF114C" w:rsidRDefault="00FF114C" w:rsidP="00FF114C">
            <w:r>
              <w:t>'Set data origin sheet</w:t>
            </w:r>
          </w:p>
          <w:p w14:paraId="304485D5" w14:textId="77777777" w:rsidR="00FF114C" w:rsidRDefault="00FF114C" w:rsidP="00FF114C">
            <w:proofErr w:type="spellStart"/>
            <w:r>
              <w:t>dataWorkbookFullPath</w:t>
            </w:r>
            <w:proofErr w:type="spellEnd"/>
            <w:r>
              <w:t xml:space="preserve"> = </w:t>
            </w:r>
            <w:proofErr w:type="spellStart"/>
            <w:r>
              <w:t>myWB.Path</w:t>
            </w:r>
            <w:proofErr w:type="spellEnd"/>
            <w:r>
              <w:t xml:space="preserve"> &amp; RECORD_DATABOOK</w:t>
            </w:r>
          </w:p>
          <w:p w14:paraId="4FCF02AA" w14:textId="77777777" w:rsidR="00FF114C" w:rsidRDefault="00FF114C" w:rsidP="00FF114C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Workbooks.Open</w:t>
            </w:r>
            <w:proofErr w:type="spellEnd"/>
            <w:r>
              <w:t>(</w:t>
            </w:r>
            <w:proofErr w:type="gramStart"/>
            <w:r>
              <w:t>Filename:=</w:t>
            </w:r>
            <w:proofErr w:type="spellStart"/>
            <w:proofErr w:type="gramEnd"/>
            <w:r>
              <w:t>dataWorkbookFullPath</w:t>
            </w:r>
            <w:proofErr w:type="spellEnd"/>
            <w:r>
              <w:t>)</w:t>
            </w:r>
          </w:p>
          <w:p w14:paraId="53A60145" w14:textId="77777777" w:rsidR="00FF114C" w:rsidRDefault="00FF114C" w:rsidP="00FF114C"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228B9D91" w14:textId="77777777" w:rsidR="00FF114C" w:rsidRDefault="00FF114C" w:rsidP="00FF114C">
            <w:proofErr w:type="spellStart"/>
            <w:r>
              <w:t>dataWS.Unprotect</w:t>
            </w:r>
            <w:proofErr w:type="spellEnd"/>
            <w:r>
              <w:t xml:space="preserve"> (DATASHEET_PASSWORD)</w:t>
            </w:r>
          </w:p>
          <w:p w14:paraId="612893EC" w14:textId="77777777" w:rsidR="00FF114C" w:rsidRDefault="00FF114C" w:rsidP="00FF114C"/>
          <w:p w14:paraId="6CBFB32D" w14:textId="77777777" w:rsidR="00FF114C" w:rsidRDefault="00FF114C" w:rsidP="00FF114C">
            <w:r>
              <w:t>'Copy data</w:t>
            </w:r>
          </w:p>
          <w:p w14:paraId="1149BB83" w14:textId="77777777" w:rsidR="00FF114C" w:rsidRDefault="00FF114C" w:rsidP="00FF114C">
            <w:r>
              <w:t>Dim result As Boolean</w:t>
            </w:r>
          </w:p>
          <w:p w14:paraId="54AB554C" w14:textId="77777777" w:rsidR="00FF114C" w:rsidRDefault="00FF114C" w:rsidP="00FF114C">
            <w:r>
              <w:t xml:space="preserve">result = </w:t>
            </w:r>
            <w:proofErr w:type="spellStart"/>
            <w:proofErr w:type="gramStart"/>
            <w:r>
              <w:t>copySheets</w:t>
            </w:r>
            <w:proofErr w:type="spellEnd"/>
            <w:r>
              <w:t>(</w:t>
            </w:r>
            <w:proofErr w:type="spellStart"/>
            <w:proofErr w:type="gramEnd"/>
            <w:r>
              <w:t>dataWS</w:t>
            </w:r>
            <w:proofErr w:type="spellEnd"/>
            <w:r>
              <w:t xml:space="preserve">, </w:t>
            </w:r>
            <w:proofErr w:type="spellStart"/>
            <w:r>
              <w:t>myWS</w:t>
            </w:r>
            <w:proofErr w:type="spellEnd"/>
            <w:r>
              <w:t>)</w:t>
            </w:r>
          </w:p>
          <w:p w14:paraId="4BF4341A" w14:textId="77777777" w:rsidR="00FF114C" w:rsidRDefault="00FF114C" w:rsidP="00FF114C"/>
          <w:p w14:paraId="727FAE12" w14:textId="77777777" w:rsidR="00FF114C" w:rsidRDefault="00FF114C" w:rsidP="00FF114C">
            <w:r>
              <w:t>'Close catalog data workbook and clear objects</w:t>
            </w:r>
          </w:p>
          <w:p w14:paraId="2745E692" w14:textId="77777777" w:rsidR="00FF114C" w:rsidRDefault="00FF114C" w:rsidP="00FF114C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SaveChanges</w:t>
            </w:r>
            <w:proofErr w:type="spellEnd"/>
            <w:r>
              <w:t>:=</w:t>
            </w:r>
            <w:proofErr w:type="gramEnd"/>
            <w:r>
              <w:t>False</w:t>
            </w:r>
          </w:p>
          <w:p w14:paraId="3FAB3699" w14:textId="77777777" w:rsidR="00FF114C" w:rsidRDefault="00FF114C" w:rsidP="00FF114C"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Nothing</w:t>
            </w:r>
          </w:p>
          <w:p w14:paraId="265A50F8" w14:textId="77777777" w:rsidR="00FF114C" w:rsidRDefault="00FF114C" w:rsidP="00FF114C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71E0F536" w14:textId="77777777" w:rsidR="00FF114C" w:rsidRDefault="00FF114C" w:rsidP="00FF114C"/>
          <w:p w14:paraId="5E2BFE85" w14:textId="77777777" w:rsidR="00FF114C" w:rsidRDefault="00FF114C" w:rsidP="00FF114C">
            <w:r>
              <w:t>' INVENTORY DATA</w:t>
            </w:r>
          </w:p>
          <w:p w14:paraId="58D00F5A" w14:textId="77777777" w:rsidR="00FF114C" w:rsidRDefault="00FF114C" w:rsidP="00FF114C">
            <w:r>
              <w:t>'Set data destination sheet</w:t>
            </w:r>
          </w:p>
          <w:p w14:paraId="40E9E422" w14:textId="77777777" w:rsidR="00FF114C" w:rsidRDefault="00FF114C" w:rsidP="00FF114C">
            <w:r>
              <w:t xml:space="preserve">Set </w:t>
            </w:r>
            <w:proofErr w:type="spellStart"/>
            <w:r>
              <w:t>myWS</w:t>
            </w:r>
            <w:proofErr w:type="spellEnd"/>
            <w:r>
              <w:t xml:space="preserve"> = </w:t>
            </w:r>
            <w:proofErr w:type="spellStart"/>
            <w:r>
              <w:t>myWB.Sheets</w:t>
            </w:r>
            <w:proofErr w:type="spellEnd"/>
            <w:r>
              <w:t>("reports")</w:t>
            </w:r>
          </w:p>
          <w:p w14:paraId="67E1D087" w14:textId="77777777" w:rsidR="00FF114C" w:rsidRDefault="00FF114C" w:rsidP="00FF114C"/>
          <w:p w14:paraId="5D09C5A0" w14:textId="77777777" w:rsidR="00FF114C" w:rsidRDefault="00FF114C" w:rsidP="00FF114C">
            <w:r>
              <w:t>'Set data origin sheet</w:t>
            </w:r>
          </w:p>
          <w:p w14:paraId="5AEF6B42" w14:textId="77777777" w:rsidR="00FF114C" w:rsidRDefault="00FF114C" w:rsidP="00FF114C">
            <w:proofErr w:type="spellStart"/>
            <w:r>
              <w:t>dataWorkbookFullPath</w:t>
            </w:r>
            <w:proofErr w:type="spellEnd"/>
            <w:r>
              <w:t xml:space="preserve"> = </w:t>
            </w:r>
            <w:proofErr w:type="spellStart"/>
            <w:r>
              <w:t>myWB.Path</w:t>
            </w:r>
            <w:proofErr w:type="spellEnd"/>
            <w:r>
              <w:t xml:space="preserve"> &amp; REPORTS_DATABOOK</w:t>
            </w:r>
          </w:p>
          <w:p w14:paraId="2DF29E8A" w14:textId="77777777" w:rsidR="00FF114C" w:rsidRDefault="00FF114C" w:rsidP="00FF114C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Workbooks.Open</w:t>
            </w:r>
            <w:proofErr w:type="spellEnd"/>
            <w:r>
              <w:t>(</w:t>
            </w:r>
            <w:proofErr w:type="gramStart"/>
            <w:r>
              <w:t>Filename:=</w:t>
            </w:r>
            <w:proofErr w:type="spellStart"/>
            <w:proofErr w:type="gramEnd"/>
            <w:r>
              <w:t>dataWorkbookFullPath</w:t>
            </w:r>
            <w:proofErr w:type="spellEnd"/>
            <w:r>
              <w:t>)</w:t>
            </w:r>
          </w:p>
          <w:p w14:paraId="4FB8EC9F" w14:textId="77777777" w:rsidR="00FF114C" w:rsidRDefault="00FF114C" w:rsidP="00FF114C"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045A7D76" w14:textId="77777777" w:rsidR="00FF114C" w:rsidRDefault="00FF114C" w:rsidP="00FF114C">
            <w:proofErr w:type="spellStart"/>
            <w:r>
              <w:t>dataWS.Unprotect</w:t>
            </w:r>
            <w:proofErr w:type="spellEnd"/>
            <w:r>
              <w:t xml:space="preserve"> (DATASHEET_PASSWORD)</w:t>
            </w:r>
          </w:p>
          <w:p w14:paraId="1E8BC859" w14:textId="77777777" w:rsidR="00FF114C" w:rsidRDefault="00FF114C" w:rsidP="00FF114C"/>
          <w:p w14:paraId="7391C5D0" w14:textId="77777777" w:rsidR="00FF114C" w:rsidRDefault="00FF114C" w:rsidP="00FF114C">
            <w:r>
              <w:t>'Copy data</w:t>
            </w:r>
          </w:p>
          <w:p w14:paraId="3A5EA157" w14:textId="77777777" w:rsidR="00FF114C" w:rsidRDefault="00FF114C" w:rsidP="00FF114C">
            <w:r>
              <w:t xml:space="preserve">result = </w:t>
            </w:r>
            <w:proofErr w:type="spellStart"/>
            <w:proofErr w:type="gramStart"/>
            <w:r>
              <w:t>copySheets</w:t>
            </w:r>
            <w:proofErr w:type="spellEnd"/>
            <w:r>
              <w:t>(</w:t>
            </w:r>
            <w:proofErr w:type="spellStart"/>
            <w:proofErr w:type="gramEnd"/>
            <w:r>
              <w:t>dataWS</w:t>
            </w:r>
            <w:proofErr w:type="spellEnd"/>
            <w:r>
              <w:t xml:space="preserve">, </w:t>
            </w:r>
            <w:proofErr w:type="spellStart"/>
            <w:r>
              <w:t>myWS</w:t>
            </w:r>
            <w:proofErr w:type="spellEnd"/>
            <w:r>
              <w:t>)</w:t>
            </w:r>
          </w:p>
          <w:p w14:paraId="5B606C48" w14:textId="77777777" w:rsidR="00FF114C" w:rsidRDefault="00FF114C" w:rsidP="00FF114C"/>
          <w:p w14:paraId="1D26F2A8" w14:textId="77777777" w:rsidR="00FF114C" w:rsidRDefault="00FF114C" w:rsidP="00FF114C">
            <w:r>
              <w:t>'Close inventory data workbook and clear objects</w:t>
            </w:r>
          </w:p>
          <w:p w14:paraId="7A37CB1A" w14:textId="77777777" w:rsidR="00FF114C" w:rsidRDefault="00FF114C" w:rsidP="00FF114C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SaveChanges</w:t>
            </w:r>
            <w:proofErr w:type="spellEnd"/>
            <w:r>
              <w:t>:=</w:t>
            </w:r>
            <w:proofErr w:type="gramEnd"/>
            <w:r>
              <w:t>False</w:t>
            </w:r>
          </w:p>
          <w:p w14:paraId="4977ADDD" w14:textId="77777777" w:rsidR="00FF114C" w:rsidRDefault="00FF114C" w:rsidP="00FF114C"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Nothing</w:t>
            </w:r>
          </w:p>
          <w:p w14:paraId="0F55D639" w14:textId="77777777" w:rsidR="00FF114C" w:rsidRDefault="00FF114C" w:rsidP="00FF114C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6B080180" w14:textId="77777777" w:rsidR="00FF114C" w:rsidRDefault="00FF114C" w:rsidP="00FF114C"/>
          <w:p w14:paraId="2D2E7F91" w14:textId="77777777" w:rsidR="00FF114C" w:rsidRDefault="00FF114C" w:rsidP="00FF114C">
            <w:r>
              <w:t>'Activate original sheet</w:t>
            </w:r>
          </w:p>
          <w:p w14:paraId="6BE09F16" w14:textId="77777777" w:rsidR="00FF114C" w:rsidRDefault="00FF114C" w:rsidP="00FF114C">
            <w:proofErr w:type="spellStart"/>
            <w:r>
              <w:t>myWB.Worksheets</w:t>
            </w:r>
            <w:proofErr w:type="spellEnd"/>
            <w:r>
              <w:t>(HOMESHEET</w:t>
            </w:r>
            <w:proofErr w:type="gramStart"/>
            <w:r>
              <w:t>).Activate</w:t>
            </w:r>
            <w:proofErr w:type="gramEnd"/>
          </w:p>
          <w:p w14:paraId="2343FECA" w14:textId="77777777" w:rsidR="00FF114C" w:rsidRDefault="00FF114C" w:rsidP="00FF114C"/>
          <w:p w14:paraId="02923F2A" w14:textId="77777777" w:rsidR="00FF114C" w:rsidRDefault="00FF114C" w:rsidP="00FF114C">
            <w:r>
              <w:t>'Clear objects</w:t>
            </w:r>
          </w:p>
          <w:p w14:paraId="3F8DCF14" w14:textId="77777777" w:rsidR="00FF114C" w:rsidRDefault="00FF114C" w:rsidP="00FF114C">
            <w:r>
              <w:t xml:space="preserve">Set </w:t>
            </w:r>
            <w:proofErr w:type="spellStart"/>
            <w:r>
              <w:t>myWS</w:t>
            </w:r>
            <w:proofErr w:type="spellEnd"/>
            <w:r>
              <w:t xml:space="preserve"> = Nothing</w:t>
            </w:r>
          </w:p>
          <w:p w14:paraId="3E4DFB2C" w14:textId="77777777" w:rsidR="00FF114C" w:rsidRDefault="00FF114C" w:rsidP="00FF114C">
            <w:r>
              <w:t xml:space="preserve">Set </w:t>
            </w:r>
            <w:proofErr w:type="spellStart"/>
            <w:r>
              <w:t>myWB</w:t>
            </w:r>
            <w:proofErr w:type="spellEnd"/>
            <w:r>
              <w:t xml:space="preserve"> = Nothing</w:t>
            </w:r>
          </w:p>
          <w:p w14:paraId="50A9ADB6" w14:textId="77777777" w:rsidR="00FF114C" w:rsidRDefault="00FF114C" w:rsidP="00FF114C"/>
          <w:p w14:paraId="1879FA15" w14:textId="77777777" w:rsidR="00FF114C" w:rsidRDefault="00FF114C" w:rsidP="00FF114C">
            <w:r>
              <w:t>'Reset application settings</w:t>
            </w:r>
          </w:p>
          <w:p w14:paraId="1A7BBEBD" w14:textId="77777777" w:rsidR="00FF114C" w:rsidRDefault="00FF114C" w:rsidP="00FF114C">
            <w:proofErr w:type="spellStart"/>
            <w:r>
              <w:t>Application.ScreenUpdating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applicationState</w:t>
            </w:r>
            <w:proofErr w:type="spellEnd"/>
            <w:r>
              <w:t>(</w:t>
            </w:r>
            <w:proofErr w:type="gramEnd"/>
            <w:r>
              <w:t>0)</w:t>
            </w:r>
          </w:p>
          <w:p w14:paraId="18511A9A" w14:textId="77777777" w:rsidR="00FF114C" w:rsidRDefault="00FF114C" w:rsidP="00FF114C">
            <w:proofErr w:type="spellStart"/>
            <w:r>
              <w:t>Application.EnableEvents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applicationState</w:t>
            </w:r>
            <w:proofErr w:type="spellEnd"/>
            <w:r>
              <w:t>(</w:t>
            </w:r>
            <w:proofErr w:type="gramEnd"/>
            <w:r>
              <w:t>1)</w:t>
            </w:r>
          </w:p>
          <w:p w14:paraId="7A76336C" w14:textId="77777777" w:rsidR="00FF114C" w:rsidRDefault="00FF114C" w:rsidP="00FF114C">
            <w:proofErr w:type="spellStart"/>
            <w:r>
              <w:t>Application.DisplayAlerts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applicationState</w:t>
            </w:r>
            <w:proofErr w:type="spellEnd"/>
            <w:r>
              <w:t>(</w:t>
            </w:r>
            <w:proofErr w:type="gramEnd"/>
            <w:r>
              <w:t>2)</w:t>
            </w:r>
          </w:p>
          <w:p w14:paraId="239FC041" w14:textId="77777777" w:rsidR="00FF114C" w:rsidRDefault="00FF114C" w:rsidP="00FF114C"/>
          <w:p w14:paraId="429F4791" w14:textId="77777777" w:rsidR="00FF114C" w:rsidRDefault="00FF114C" w:rsidP="00FF114C">
            <w:r>
              <w:t>'Confirmation message</w:t>
            </w:r>
          </w:p>
          <w:p w14:paraId="73896A3A" w14:textId="77777777" w:rsidR="00FF114C" w:rsidRDefault="00FF114C" w:rsidP="00FF114C">
            <w:proofErr w:type="spellStart"/>
            <w:r>
              <w:t>MsgBox</w:t>
            </w:r>
            <w:proofErr w:type="spellEnd"/>
            <w:r>
              <w:t xml:space="preserve"> "</w:t>
            </w:r>
            <w:proofErr w:type="spellStart"/>
            <w:r>
              <w:t>Congratuations</w:t>
            </w:r>
            <w:proofErr w:type="spellEnd"/>
            <w:r>
              <w:t>, the data updated successfully."</w:t>
            </w:r>
          </w:p>
          <w:p w14:paraId="79BD2A21" w14:textId="77777777" w:rsidR="00FF114C" w:rsidRDefault="00FF114C" w:rsidP="00FF114C"/>
          <w:p w14:paraId="172B9FA8" w14:textId="690625F4" w:rsidR="00937847" w:rsidRDefault="00FF114C" w:rsidP="00FF114C">
            <w:r>
              <w:lastRenderedPageBreak/>
              <w:t>End Sub</w:t>
            </w:r>
          </w:p>
        </w:tc>
      </w:tr>
    </w:tbl>
    <w:p w14:paraId="223AB08F" w14:textId="77777777" w:rsidR="00481F24" w:rsidRDefault="00481F24" w:rsidP="00937847"/>
    <w:sectPr w:rsidR="00481F24" w:rsidSect="008918C2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9200C" w14:textId="77777777" w:rsidR="00DE6292" w:rsidRDefault="00DE6292" w:rsidP="002E17B7">
      <w:pPr>
        <w:spacing w:after="0"/>
      </w:pPr>
      <w:r>
        <w:separator/>
      </w:r>
    </w:p>
  </w:endnote>
  <w:endnote w:type="continuationSeparator" w:id="0">
    <w:p w14:paraId="67812246" w14:textId="77777777" w:rsidR="00DE6292" w:rsidRDefault="00DE6292" w:rsidP="002E1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3A75" w14:textId="77777777" w:rsidR="00EE7DEA" w:rsidRDefault="00000000" w:rsidP="00AE647E">
    <w:pPr>
      <w:pStyle w:val="Footer"/>
      <w:tabs>
        <w:tab w:val="clear" w:pos="4680"/>
        <w:tab w:val="clear" w:pos="9360"/>
        <w:tab w:val="center" w:pos="5220"/>
        <w:tab w:val="right" w:pos="10800"/>
      </w:tabs>
      <w:rPr>
        <w:sz w:val="16"/>
        <w:szCs w:val="16"/>
      </w:rPr>
    </w:pPr>
    <w:r>
      <w:rPr>
        <w:sz w:val="16"/>
        <w:szCs w:val="16"/>
      </w:rPr>
      <w:pict w14:anchorId="271910DE">
        <v:rect id="_x0000_i1026" style="width:540pt;height:1.5pt" o:hralign="center" o:hrstd="t" o:hrnoshade="t" o:hr="t" fillcolor="#4472c4 [3204]" stroked="f"/>
      </w:pict>
    </w:r>
  </w:p>
  <w:p w14:paraId="71394A61" w14:textId="77777777" w:rsidR="00EE7DEA" w:rsidRPr="001D49F0" w:rsidRDefault="00EE7DEA" w:rsidP="00263A10">
    <w:pPr>
      <w:pStyle w:val="Footer"/>
      <w:tabs>
        <w:tab w:val="clear" w:pos="4680"/>
        <w:tab w:val="clear" w:pos="9360"/>
        <w:tab w:val="center" w:pos="5490"/>
        <w:tab w:val="right" w:pos="10800"/>
      </w:tabs>
      <w:rPr>
        <w:sz w:val="16"/>
        <w:szCs w:val="16"/>
      </w:rPr>
    </w:pPr>
    <w:r>
      <w:rPr>
        <w:sz w:val="16"/>
        <w:szCs w:val="16"/>
      </w:rPr>
      <w:tab/>
      <w:t xml:space="preserve">Page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 w:rsidR="0066188B">
      <w:rPr>
        <w:noProof/>
        <w:sz w:val="16"/>
        <w:szCs w:val="16"/>
      </w:rPr>
      <w:t>8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 w:rsidR="0066188B">
      <w:rPr>
        <w:noProof/>
        <w:sz w:val="16"/>
        <w:szCs w:val="16"/>
      </w:rPr>
      <w:t>29</w:t>
    </w:r>
    <w:r w:rsidRPr="001D49F0">
      <w:rPr>
        <w:sz w:val="16"/>
        <w:szCs w:val="16"/>
      </w:rPr>
      <w:fldChar w:fldCharType="end"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ED1C1" w14:textId="77777777" w:rsidR="00DE6292" w:rsidRDefault="00DE6292" w:rsidP="002E17B7">
      <w:pPr>
        <w:spacing w:after="0"/>
      </w:pPr>
      <w:r>
        <w:separator/>
      </w:r>
    </w:p>
  </w:footnote>
  <w:footnote w:type="continuationSeparator" w:id="0">
    <w:p w14:paraId="4AAB88B1" w14:textId="77777777" w:rsidR="00DE6292" w:rsidRDefault="00DE6292" w:rsidP="002E17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7"/>
      <w:gridCol w:w="7265"/>
    </w:tblGrid>
    <w:tr w:rsidR="00EE7DEA" w14:paraId="1CEE18C7" w14:textId="77777777" w:rsidTr="00330018">
      <w:trPr>
        <w:trHeight w:val="178"/>
      </w:trPr>
      <w:tc>
        <w:tcPr>
          <w:tcW w:w="3527" w:type="dxa"/>
          <w:vMerge w:val="restart"/>
          <w:vAlign w:val="center"/>
        </w:tcPr>
        <w:p w14:paraId="7BA0AE64" w14:textId="77777777" w:rsidR="00EE7DEA" w:rsidRDefault="00EE7DEA" w:rsidP="0086484A">
          <w:pPr>
            <w:pStyle w:val="Header"/>
          </w:pPr>
          <w:r>
            <w:rPr>
              <w:noProof/>
            </w:rPr>
            <w:drawing>
              <wp:inline distT="0" distB="0" distL="0" distR="0" wp14:anchorId="3CCF8F83" wp14:editId="67ADF73B">
                <wp:extent cx="1709065" cy="356616"/>
                <wp:effectExtent l="0" t="0" r="5715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9065" cy="356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vAlign w:val="center"/>
        </w:tcPr>
        <w:p w14:paraId="5E4F2292" w14:textId="4433AE9E" w:rsidR="00EE7DEA" w:rsidRPr="00D54C21" w:rsidRDefault="000418B9" w:rsidP="000E6C56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>Simple Engineering Change Order System</w:t>
          </w:r>
          <w:r w:rsidR="00EE7DEA">
            <w:rPr>
              <w:noProof/>
              <w:sz w:val="22"/>
            </w:rPr>
            <w:t xml:space="preserve"> / </w:t>
          </w:r>
          <w:r w:rsidR="000E6C56">
            <w:rPr>
              <w:noProof/>
              <w:sz w:val="22"/>
            </w:rPr>
            <w:t>ECOb</w:t>
          </w:r>
          <w:r w:rsidR="00EE7DEA">
            <w:rPr>
              <w:noProof/>
              <w:sz w:val="22"/>
            </w:rPr>
            <w:t>ase</w:t>
          </w:r>
        </w:p>
      </w:tc>
    </w:tr>
    <w:tr w:rsidR="00EE7DEA" w14:paraId="5416B69D" w14:textId="77777777" w:rsidTr="00330018">
      <w:trPr>
        <w:trHeight w:val="177"/>
      </w:trPr>
      <w:tc>
        <w:tcPr>
          <w:tcW w:w="3527" w:type="dxa"/>
          <w:vMerge/>
          <w:vAlign w:val="center"/>
        </w:tcPr>
        <w:p w14:paraId="753946AF" w14:textId="77777777" w:rsidR="00EE7DEA" w:rsidRDefault="00EE7DEA" w:rsidP="0086484A">
          <w:pPr>
            <w:pStyle w:val="Header"/>
            <w:rPr>
              <w:noProof/>
            </w:rPr>
          </w:pPr>
        </w:p>
      </w:tc>
      <w:tc>
        <w:tcPr>
          <w:tcW w:w="7265" w:type="dxa"/>
          <w:vAlign w:val="center"/>
        </w:tcPr>
        <w:p w14:paraId="315990DA" w14:textId="77777777" w:rsidR="00EE7DEA" w:rsidRPr="00330018" w:rsidRDefault="00EE7DEA" w:rsidP="00330018">
          <w:pPr>
            <w:pStyle w:val="Header"/>
            <w:jc w:val="right"/>
            <w:rPr>
              <w:b/>
              <w:bCs/>
              <w:noProof/>
              <w:sz w:val="22"/>
            </w:rPr>
          </w:pPr>
          <w:r>
            <w:rPr>
              <w:b/>
              <w:bCs/>
              <w:noProof/>
              <w:sz w:val="22"/>
            </w:rPr>
            <w:t>SOFTWARE DESIGN NOTES</w:t>
          </w:r>
        </w:p>
      </w:tc>
    </w:tr>
  </w:tbl>
  <w:p w14:paraId="06688074" w14:textId="1BC68192" w:rsidR="00EE7DEA" w:rsidRDefault="00000000" w:rsidP="00AD6F4B">
    <w:pPr>
      <w:pStyle w:val="Footer"/>
      <w:tabs>
        <w:tab w:val="clear" w:pos="4680"/>
        <w:tab w:val="clear" w:pos="9360"/>
        <w:tab w:val="center" w:pos="5400"/>
        <w:tab w:val="right" w:pos="10800"/>
      </w:tabs>
      <w:spacing w:after="120"/>
      <w:rPr>
        <w:sz w:val="16"/>
        <w:szCs w:val="16"/>
      </w:rPr>
    </w:pPr>
    <w:r>
      <w:rPr>
        <w:sz w:val="16"/>
        <w:szCs w:val="16"/>
      </w:rPr>
      <w:pict w14:anchorId="73B94F03">
        <v:rect id="_x0000_i1025" style="width:540pt;height:1.5pt" o:hralign="center" o:hrstd="t" o:hrnoshade="t" o:hr="t" fillcolor="#4472c4 [3204]" stroked="f"/>
      </w:pict>
    </w:r>
    <w:r w:rsidR="000E6C56">
      <w:rPr>
        <w:sz w:val="16"/>
        <w:szCs w:val="16"/>
      </w:rPr>
      <w:t>ECO</w:t>
    </w:r>
    <w:r w:rsidR="00EE7DEA">
      <w:rPr>
        <w:sz w:val="16"/>
        <w:szCs w:val="16"/>
      </w:rPr>
      <w:t xml:space="preserve"> </w:t>
    </w:r>
    <w:r w:rsidR="00D7566E">
      <w:rPr>
        <w:sz w:val="16"/>
        <w:szCs w:val="16"/>
      </w:rPr>
      <w:t>#1000</w:t>
    </w:r>
    <w:r w:rsidR="00EE7DEA">
      <w:rPr>
        <w:sz w:val="16"/>
        <w:szCs w:val="16"/>
      </w:rPr>
      <w:tab/>
    </w:r>
    <w:r w:rsidR="00EE7DEA">
      <w:rPr>
        <w:sz w:val="16"/>
        <w:szCs w:val="16"/>
      </w:rPr>
      <w:tab/>
      <w:t xml:space="preserve">Date Printed: </w:t>
    </w:r>
    <w:r w:rsidR="00EE7DEA">
      <w:rPr>
        <w:sz w:val="16"/>
        <w:szCs w:val="16"/>
      </w:rPr>
      <w:fldChar w:fldCharType="begin"/>
    </w:r>
    <w:r w:rsidR="00EE7DEA">
      <w:rPr>
        <w:sz w:val="16"/>
        <w:szCs w:val="16"/>
      </w:rPr>
      <w:instrText xml:space="preserve"> DATE  \@ "ddMMMyyyy" </w:instrText>
    </w:r>
    <w:r w:rsidR="00EE7DEA">
      <w:rPr>
        <w:sz w:val="16"/>
        <w:szCs w:val="16"/>
      </w:rPr>
      <w:fldChar w:fldCharType="separate"/>
    </w:r>
    <w:r w:rsidR="00127038">
      <w:rPr>
        <w:noProof/>
        <w:sz w:val="16"/>
        <w:szCs w:val="16"/>
      </w:rPr>
      <w:t>22Aug2022</w:t>
    </w:r>
    <w:r w:rsidR="00EE7DEA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E1D"/>
    <w:multiLevelType w:val="hybridMultilevel"/>
    <w:tmpl w:val="514A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4476B"/>
    <w:multiLevelType w:val="hybridMultilevel"/>
    <w:tmpl w:val="4E08FF76"/>
    <w:lvl w:ilvl="0" w:tplc="36EEB578">
      <w:start w:val="1"/>
      <w:numFmt w:val="decimal"/>
      <w:lvlText w:val="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84305"/>
    <w:multiLevelType w:val="hybridMultilevel"/>
    <w:tmpl w:val="A6D2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AE3F33"/>
    <w:multiLevelType w:val="hybridMultilevel"/>
    <w:tmpl w:val="C7687D30"/>
    <w:lvl w:ilvl="0" w:tplc="27D20D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5332DE"/>
    <w:multiLevelType w:val="hybridMultilevel"/>
    <w:tmpl w:val="33440FDA"/>
    <w:lvl w:ilvl="0" w:tplc="9F26E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72EE5"/>
    <w:multiLevelType w:val="hybridMultilevel"/>
    <w:tmpl w:val="826AB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B3448"/>
    <w:multiLevelType w:val="hybridMultilevel"/>
    <w:tmpl w:val="CA76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50FC1"/>
    <w:multiLevelType w:val="hybridMultilevel"/>
    <w:tmpl w:val="2CD8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C7B8B"/>
    <w:multiLevelType w:val="hybridMultilevel"/>
    <w:tmpl w:val="D2AC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E4A69"/>
    <w:multiLevelType w:val="hybridMultilevel"/>
    <w:tmpl w:val="E6561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9275A"/>
    <w:multiLevelType w:val="hybridMultilevel"/>
    <w:tmpl w:val="BF4A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A226C"/>
    <w:multiLevelType w:val="multilevel"/>
    <w:tmpl w:val="5A12E25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57043"/>
    <w:multiLevelType w:val="hybridMultilevel"/>
    <w:tmpl w:val="2EDA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A5B07"/>
    <w:multiLevelType w:val="hybridMultilevel"/>
    <w:tmpl w:val="FB6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B40D8"/>
    <w:multiLevelType w:val="hybridMultilevel"/>
    <w:tmpl w:val="D9E0ED44"/>
    <w:lvl w:ilvl="0" w:tplc="16C4A6D6">
      <w:start w:val="1"/>
      <w:numFmt w:val="decimal"/>
      <w:lvlText w:val="R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6649">
    <w:abstractNumId w:val="21"/>
  </w:num>
  <w:num w:numId="2" w16cid:durableId="559904172">
    <w:abstractNumId w:val="1"/>
  </w:num>
  <w:num w:numId="3" w16cid:durableId="1157725228">
    <w:abstractNumId w:val="16"/>
  </w:num>
  <w:num w:numId="4" w16cid:durableId="1915356367">
    <w:abstractNumId w:val="20"/>
  </w:num>
  <w:num w:numId="5" w16cid:durableId="981233810">
    <w:abstractNumId w:val="10"/>
  </w:num>
  <w:num w:numId="6" w16cid:durableId="1202665294">
    <w:abstractNumId w:val="8"/>
  </w:num>
  <w:num w:numId="7" w16cid:durableId="264581096">
    <w:abstractNumId w:val="9"/>
  </w:num>
  <w:num w:numId="8" w16cid:durableId="1975213292">
    <w:abstractNumId w:val="30"/>
  </w:num>
  <w:num w:numId="9" w16cid:durableId="59598850">
    <w:abstractNumId w:val="29"/>
  </w:num>
  <w:num w:numId="10" w16cid:durableId="1338456732">
    <w:abstractNumId w:val="23"/>
  </w:num>
  <w:num w:numId="11" w16cid:durableId="205677813">
    <w:abstractNumId w:val="2"/>
  </w:num>
  <w:num w:numId="12" w16cid:durableId="1001742419">
    <w:abstractNumId w:val="5"/>
  </w:num>
  <w:num w:numId="13" w16cid:durableId="1445080936">
    <w:abstractNumId w:val="17"/>
  </w:num>
  <w:num w:numId="14" w16cid:durableId="1706515932">
    <w:abstractNumId w:val="26"/>
  </w:num>
  <w:num w:numId="15" w16cid:durableId="1301421334">
    <w:abstractNumId w:val="24"/>
  </w:num>
  <w:num w:numId="16" w16cid:durableId="1004743350">
    <w:abstractNumId w:val="6"/>
  </w:num>
  <w:num w:numId="17" w16cid:durableId="1027605656">
    <w:abstractNumId w:val="12"/>
  </w:num>
  <w:num w:numId="18" w16cid:durableId="1352025097">
    <w:abstractNumId w:val="31"/>
  </w:num>
  <w:num w:numId="19" w16cid:durableId="1104301392">
    <w:abstractNumId w:val="3"/>
  </w:num>
  <w:num w:numId="20" w16cid:durableId="1165122021">
    <w:abstractNumId w:val="14"/>
  </w:num>
  <w:num w:numId="21" w16cid:durableId="776829533">
    <w:abstractNumId w:val="13"/>
  </w:num>
  <w:num w:numId="22" w16cid:durableId="1295793413">
    <w:abstractNumId w:val="4"/>
  </w:num>
  <w:num w:numId="23" w16cid:durableId="1883130626">
    <w:abstractNumId w:val="19"/>
  </w:num>
  <w:num w:numId="24" w16cid:durableId="943340401">
    <w:abstractNumId w:val="22"/>
  </w:num>
  <w:num w:numId="25" w16cid:durableId="1593854882">
    <w:abstractNumId w:val="15"/>
  </w:num>
  <w:num w:numId="26" w16cid:durableId="2037266047">
    <w:abstractNumId w:val="0"/>
  </w:num>
  <w:num w:numId="27" w16cid:durableId="595133224">
    <w:abstractNumId w:val="27"/>
  </w:num>
  <w:num w:numId="28" w16cid:durableId="1706565106">
    <w:abstractNumId w:val="28"/>
  </w:num>
  <w:num w:numId="29" w16cid:durableId="655232629">
    <w:abstractNumId w:val="25"/>
  </w:num>
  <w:num w:numId="30" w16cid:durableId="1306858046">
    <w:abstractNumId w:val="11"/>
  </w:num>
  <w:num w:numId="31" w16cid:durableId="1110903197">
    <w:abstractNumId w:val="7"/>
  </w:num>
  <w:num w:numId="32" w16cid:durableId="14912107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02D"/>
    <w:rsid w:val="0000019A"/>
    <w:rsid w:val="000006D3"/>
    <w:rsid w:val="000042FA"/>
    <w:rsid w:val="00011513"/>
    <w:rsid w:val="00013802"/>
    <w:rsid w:val="00014CB0"/>
    <w:rsid w:val="000157D4"/>
    <w:rsid w:val="00015818"/>
    <w:rsid w:val="000166C8"/>
    <w:rsid w:val="00017562"/>
    <w:rsid w:val="000205AD"/>
    <w:rsid w:val="00020B36"/>
    <w:rsid w:val="00021276"/>
    <w:rsid w:val="00023434"/>
    <w:rsid w:val="00027DBF"/>
    <w:rsid w:val="00031107"/>
    <w:rsid w:val="000418B9"/>
    <w:rsid w:val="00042FF2"/>
    <w:rsid w:val="0004389F"/>
    <w:rsid w:val="00044975"/>
    <w:rsid w:val="000454F3"/>
    <w:rsid w:val="00056203"/>
    <w:rsid w:val="00056CC3"/>
    <w:rsid w:val="00057F49"/>
    <w:rsid w:val="000619A2"/>
    <w:rsid w:val="0006255A"/>
    <w:rsid w:val="00064139"/>
    <w:rsid w:val="00064BD5"/>
    <w:rsid w:val="00064DCB"/>
    <w:rsid w:val="00064E25"/>
    <w:rsid w:val="000674D7"/>
    <w:rsid w:val="00067EE0"/>
    <w:rsid w:val="00070211"/>
    <w:rsid w:val="00070EF5"/>
    <w:rsid w:val="000716B9"/>
    <w:rsid w:val="00072D86"/>
    <w:rsid w:val="00072FAB"/>
    <w:rsid w:val="00074ABA"/>
    <w:rsid w:val="00075CCA"/>
    <w:rsid w:val="00076C57"/>
    <w:rsid w:val="00077F20"/>
    <w:rsid w:val="0008302E"/>
    <w:rsid w:val="000871DA"/>
    <w:rsid w:val="00087A0D"/>
    <w:rsid w:val="00090296"/>
    <w:rsid w:val="00090E91"/>
    <w:rsid w:val="00094101"/>
    <w:rsid w:val="00094E5E"/>
    <w:rsid w:val="00095AA7"/>
    <w:rsid w:val="00096023"/>
    <w:rsid w:val="00096695"/>
    <w:rsid w:val="00096D6F"/>
    <w:rsid w:val="00097A63"/>
    <w:rsid w:val="000A13FD"/>
    <w:rsid w:val="000A30F6"/>
    <w:rsid w:val="000A58FB"/>
    <w:rsid w:val="000A5CDE"/>
    <w:rsid w:val="000A6C21"/>
    <w:rsid w:val="000B34A9"/>
    <w:rsid w:val="000B4F17"/>
    <w:rsid w:val="000B50B3"/>
    <w:rsid w:val="000B6108"/>
    <w:rsid w:val="000B78E5"/>
    <w:rsid w:val="000C0D96"/>
    <w:rsid w:val="000C102B"/>
    <w:rsid w:val="000C1EF3"/>
    <w:rsid w:val="000C6E5F"/>
    <w:rsid w:val="000D1F9D"/>
    <w:rsid w:val="000D21D9"/>
    <w:rsid w:val="000D4B8E"/>
    <w:rsid w:val="000E04ED"/>
    <w:rsid w:val="000E228E"/>
    <w:rsid w:val="000E378F"/>
    <w:rsid w:val="000E5FF3"/>
    <w:rsid w:val="000E6C56"/>
    <w:rsid w:val="000E7A27"/>
    <w:rsid w:val="000E7C8D"/>
    <w:rsid w:val="000F0DD6"/>
    <w:rsid w:val="000F15EF"/>
    <w:rsid w:val="000F3C31"/>
    <w:rsid w:val="000F65B8"/>
    <w:rsid w:val="00100F7A"/>
    <w:rsid w:val="001010F9"/>
    <w:rsid w:val="00101D5B"/>
    <w:rsid w:val="001038B1"/>
    <w:rsid w:val="001059F6"/>
    <w:rsid w:val="00105C7D"/>
    <w:rsid w:val="00111F02"/>
    <w:rsid w:val="00112A13"/>
    <w:rsid w:val="00116D98"/>
    <w:rsid w:val="00127038"/>
    <w:rsid w:val="001305C7"/>
    <w:rsid w:val="0013136F"/>
    <w:rsid w:val="00132EC1"/>
    <w:rsid w:val="00137048"/>
    <w:rsid w:val="00140AE1"/>
    <w:rsid w:val="001410EF"/>
    <w:rsid w:val="001418F6"/>
    <w:rsid w:val="0014420C"/>
    <w:rsid w:val="00144C95"/>
    <w:rsid w:val="00145E2F"/>
    <w:rsid w:val="0015105D"/>
    <w:rsid w:val="0015311B"/>
    <w:rsid w:val="00154DA1"/>
    <w:rsid w:val="0015541B"/>
    <w:rsid w:val="001556C1"/>
    <w:rsid w:val="00155788"/>
    <w:rsid w:val="00155A5F"/>
    <w:rsid w:val="00156C45"/>
    <w:rsid w:val="001576D7"/>
    <w:rsid w:val="00157F45"/>
    <w:rsid w:val="001607C7"/>
    <w:rsid w:val="00160834"/>
    <w:rsid w:val="00165FE8"/>
    <w:rsid w:val="00167BC9"/>
    <w:rsid w:val="001706FD"/>
    <w:rsid w:val="001764C0"/>
    <w:rsid w:val="0018049E"/>
    <w:rsid w:val="001804A2"/>
    <w:rsid w:val="00186886"/>
    <w:rsid w:val="001919D7"/>
    <w:rsid w:val="00193224"/>
    <w:rsid w:val="00194255"/>
    <w:rsid w:val="001944A3"/>
    <w:rsid w:val="00195E78"/>
    <w:rsid w:val="001A71A7"/>
    <w:rsid w:val="001C1730"/>
    <w:rsid w:val="001C2A94"/>
    <w:rsid w:val="001C33CC"/>
    <w:rsid w:val="001C3A23"/>
    <w:rsid w:val="001C56A1"/>
    <w:rsid w:val="001C7D16"/>
    <w:rsid w:val="001D00FD"/>
    <w:rsid w:val="001D0FD8"/>
    <w:rsid w:val="001D18F1"/>
    <w:rsid w:val="001D35AC"/>
    <w:rsid w:val="001D3941"/>
    <w:rsid w:val="001D49F0"/>
    <w:rsid w:val="001E1AD9"/>
    <w:rsid w:val="001E3843"/>
    <w:rsid w:val="001E5A8A"/>
    <w:rsid w:val="001F0A90"/>
    <w:rsid w:val="001F2292"/>
    <w:rsid w:val="001F2BAB"/>
    <w:rsid w:val="001F4191"/>
    <w:rsid w:val="001F4549"/>
    <w:rsid w:val="001F4B25"/>
    <w:rsid w:val="001F6770"/>
    <w:rsid w:val="001F7065"/>
    <w:rsid w:val="00201A2B"/>
    <w:rsid w:val="00201EA2"/>
    <w:rsid w:val="00203D39"/>
    <w:rsid w:val="002102F0"/>
    <w:rsid w:val="0021051A"/>
    <w:rsid w:val="0021080B"/>
    <w:rsid w:val="00210CAC"/>
    <w:rsid w:val="00211C4F"/>
    <w:rsid w:val="00211E2B"/>
    <w:rsid w:val="00212502"/>
    <w:rsid w:val="00214CE3"/>
    <w:rsid w:val="00216250"/>
    <w:rsid w:val="00217C30"/>
    <w:rsid w:val="002215DF"/>
    <w:rsid w:val="002239B0"/>
    <w:rsid w:val="00224EB3"/>
    <w:rsid w:val="00225FAF"/>
    <w:rsid w:val="002260D8"/>
    <w:rsid w:val="00231B8E"/>
    <w:rsid w:val="00236083"/>
    <w:rsid w:val="0023727A"/>
    <w:rsid w:val="002449D8"/>
    <w:rsid w:val="00247299"/>
    <w:rsid w:val="00247598"/>
    <w:rsid w:val="00251869"/>
    <w:rsid w:val="002523E8"/>
    <w:rsid w:val="002557B9"/>
    <w:rsid w:val="002568A3"/>
    <w:rsid w:val="002631CC"/>
    <w:rsid w:val="00263A10"/>
    <w:rsid w:val="0026702D"/>
    <w:rsid w:val="0027109A"/>
    <w:rsid w:val="00271E5E"/>
    <w:rsid w:val="00272537"/>
    <w:rsid w:val="00273A63"/>
    <w:rsid w:val="00274257"/>
    <w:rsid w:val="00274310"/>
    <w:rsid w:val="002777A2"/>
    <w:rsid w:val="00280F2F"/>
    <w:rsid w:val="002905AE"/>
    <w:rsid w:val="00293B71"/>
    <w:rsid w:val="00294047"/>
    <w:rsid w:val="00294C71"/>
    <w:rsid w:val="00295181"/>
    <w:rsid w:val="002A446A"/>
    <w:rsid w:val="002A4694"/>
    <w:rsid w:val="002A4D4D"/>
    <w:rsid w:val="002A562C"/>
    <w:rsid w:val="002A6D67"/>
    <w:rsid w:val="002B09D6"/>
    <w:rsid w:val="002B1580"/>
    <w:rsid w:val="002B1C25"/>
    <w:rsid w:val="002B2683"/>
    <w:rsid w:val="002B33B5"/>
    <w:rsid w:val="002B4A01"/>
    <w:rsid w:val="002B4EA2"/>
    <w:rsid w:val="002C0690"/>
    <w:rsid w:val="002C2AA7"/>
    <w:rsid w:val="002C346E"/>
    <w:rsid w:val="002C3E85"/>
    <w:rsid w:val="002C42C8"/>
    <w:rsid w:val="002C490E"/>
    <w:rsid w:val="002C7850"/>
    <w:rsid w:val="002D24C0"/>
    <w:rsid w:val="002D4DAB"/>
    <w:rsid w:val="002D7F45"/>
    <w:rsid w:val="002E023E"/>
    <w:rsid w:val="002E17B7"/>
    <w:rsid w:val="002E33C3"/>
    <w:rsid w:val="002E35E2"/>
    <w:rsid w:val="002E443C"/>
    <w:rsid w:val="002F02F7"/>
    <w:rsid w:val="002F2530"/>
    <w:rsid w:val="002F61FD"/>
    <w:rsid w:val="002F6852"/>
    <w:rsid w:val="002F6DC7"/>
    <w:rsid w:val="003005B2"/>
    <w:rsid w:val="003009BF"/>
    <w:rsid w:val="00300B38"/>
    <w:rsid w:val="00301E6F"/>
    <w:rsid w:val="00301F17"/>
    <w:rsid w:val="00302126"/>
    <w:rsid w:val="00303831"/>
    <w:rsid w:val="0030449B"/>
    <w:rsid w:val="00305A43"/>
    <w:rsid w:val="0030605C"/>
    <w:rsid w:val="00310427"/>
    <w:rsid w:val="00312801"/>
    <w:rsid w:val="00312F8E"/>
    <w:rsid w:val="00320F16"/>
    <w:rsid w:val="00322F03"/>
    <w:rsid w:val="0032335E"/>
    <w:rsid w:val="00323651"/>
    <w:rsid w:val="00323C0F"/>
    <w:rsid w:val="00324C71"/>
    <w:rsid w:val="00326D8B"/>
    <w:rsid w:val="00327C12"/>
    <w:rsid w:val="00330018"/>
    <w:rsid w:val="00330173"/>
    <w:rsid w:val="003303AC"/>
    <w:rsid w:val="00331552"/>
    <w:rsid w:val="0033227C"/>
    <w:rsid w:val="00334D03"/>
    <w:rsid w:val="003350F8"/>
    <w:rsid w:val="00336E80"/>
    <w:rsid w:val="003374E5"/>
    <w:rsid w:val="00343B1B"/>
    <w:rsid w:val="00346BCE"/>
    <w:rsid w:val="00350762"/>
    <w:rsid w:val="00351E09"/>
    <w:rsid w:val="00352047"/>
    <w:rsid w:val="0035742F"/>
    <w:rsid w:val="00357E86"/>
    <w:rsid w:val="00357F5D"/>
    <w:rsid w:val="003601E3"/>
    <w:rsid w:val="003601FE"/>
    <w:rsid w:val="0036057C"/>
    <w:rsid w:val="003617E6"/>
    <w:rsid w:val="00361D8C"/>
    <w:rsid w:val="00363A43"/>
    <w:rsid w:val="003662F5"/>
    <w:rsid w:val="003709E3"/>
    <w:rsid w:val="00373FEE"/>
    <w:rsid w:val="0038030A"/>
    <w:rsid w:val="003816BC"/>
    <w:rsid w:val="00384388"/>
    <w:rsid w:val="003851B3"/>
    <w:rsid w:val="003854A8"/>
    <w:rsid w:val="00385CB6"/>
    <w:rsid w:val="00390112"/>
    <w:rsid w:val="00397417"/>
    <w:rsid w:val="003A2E99"/>
    <w:rsid w:val="003A31B8"/>
    <w:rsid w:val="003A3794"/>
    <w:rsid w:val="003A37C2"/>
    <w:rsid w:val="003A6494"/>
    <w:rsid w:val="003B12E8"/>
    <w:rsid w:val="003B6A13"/>
    <w:rsid w:val="003C2898"/>
    <w:rsid w:val="003C36E9"/>
    <w:rsid w:val="003C58E8"/>
    <w:rsid w:val="003C68C3"/>
    <w:rsid w:val="003C6C35"/>
    <w:rsid w:val="003D0745"/>
    <w:rsid w:val="003D0F57"/>
    <w:rsid w:val="003D2201"/>
    <w:rsid w:val="003D2254"/>
    <w:rsid w:val="003D23A7"/>
    <w:rsid w:val="003D4DE3"/>
    <w:rsid w:val="003D6D98"/>
    <w:rsid w:val="003D79D5"/>
    <w:rsid w:val="003E044D"/>
    <w:rsid w:val="003E06FE"/>
    <w:rsid w:val="003E3809"/>
    <w:rsid w:val="003E598C"/>
    <w:rsid w:val="003F0DCC"/>
    <w:rsid w:val="003F25C9"/>
    <w:rsid w:val="003F3726"/>
    <w:rsid w:val="003F53D4"/>
    <w:rsid w:val="003F642C"/>
    <w:rsid w:val="00401B03"/>
    <w:rsid w:val="00402A7E"/>
    <w:rsid w:val="00402B46"/>
    <w:rsid w:val="0040413D"/>
    <w:rsid w:val="00407E18"/>
    <w:rsid w:val="0041215D"/>
    <w:rsid w:val="00414879"/>
    <w:rsid w:val="00421B63"/>
    <w:rsid w:val="0042249A"/>
    <w:rsid w:val="00427EA9"/>
    <w:rsid w:val="0043047D"/>
    <w:rsid w:val="00430760"/>
    <w:rsid w:val="00432680"/>
    <w:rsid w:val="00433BA2"/>
    <w:rsid w:val="004340B0"/>
    <w:rsid w:val="0043448A"/>
    <w:rsid w:val="004362D2"/>
    <w:rsid w:val="00443EAF"/>
    <w:rsid w:val="004447E6"/>
    <w:rsid w:val="004448B2"/>
    <w:rsid w:val="00446BE1"/>
    <w:rsid w:val="00447674"/>
    <w:rsid w:val="00447AEC"/>
    <w:rsid w:val="004532DA"/>
    <w:rsid w:val="004601B0"/>
    <w:rsid w:val="004643DC"/>
    <w:rsid w:val="004650B6"/>
    <w:rsid w:val="00470CBC"/>
    <w:rsid w:val="004730A3"/>
    <w:rsid w:val="004738A7"/>
    <w:rsid w:val="00475EAC"/>
    <w:rsid w:val="004770FC"/>
    <w:rsid w:val="00481F24"/>
    <w:rsid w:val="0048470B"/>
    <w:rsid w:val="00485C36"/>
    <w:rsid w:val="004872D0"/>
    <w:rsid w:val="00490042"/>
    <w:rsid w:val="00494621"/>
    <w:rsid w:val="00495D81"/>
    <w:rsid w:val="00496520"/>
    <w:rsid w:val="004A0D37"/>
    <w:rsid w:val="004A1E0D"/>
    <w:rsid w:val="004A568E"/>
    <w:rsid w:val="004A79E3"/>
    <w:rsid w:val="004B0696"/>
    <w:rsid w:val="004B15EF"/>
    <w:rsid w:val="004B5EF7"/>
    <w:rsid w:val="004C0392"/>
    <w:rsid w:val="004C25BD"/>
    <w:rsid w:val="004C3BB4"/>
    <w:rsid w:val="004C570A"/>
    <w:rsid w:val="004C78A1"/>
    <w:rsid w:val="004C78F1"/>
    <w:rsid w:val="004D4097"/>
    <w:rsid w:val="004D631A"/>
    <w:rsid w:val="004D6DB9"/>
    <w:rsid w:val="004D775E"/>
    <w:rsid w:val="004D7CED"/>
    <w:rsid w:val="004E19EF"/>
    <w:rsid w:val="004E29CC"/>
    <w:rsid w:val="004E2A2A"/>
    <w:rsid w:val="004E2A5F"/>
    <w:rsid w:val="004E2CA6"/>
    <w:rsid w:val="004E5444"/>
    <w:rsid w:val="004E6EBB"/>
    <w:rsid w:val="004E7447"/>
    <w:rsid w:val="004E748A"/>
    <w:rsid w:val="004F003E"/>
    <w:rsid w:val="004F1339"/>
    <w:rsid w:val="004F49DC"/>
    <w:rsid w:val="004F4A0D"/>
    <w:rsid w:val="004F66AF"/>
    <w:rsid w:val="00500C3F"/>
    <w:rsid w:val="0050581F"/>
    <w:rsid w:val="00510156"/>
    <w:rsid w:val="00511758"/>
    <w:rsid w:val="00514575"/>
    <w:rsid w:val="00514876"/>
    <w:rsid w:val="00516534"/>
    <w:rsid w:val="005176A1"/>
    <w:rsid w:val="00520936"/>
    <w:rsid w:val="005223A0"/>
    <w:rsid w:val="0052264F"/>
    <w:rsid w:val="00522E75"/>
    <w:rsid w:val="00524878"/>
    <w:rsid w:val="00524F56"/>
    <w:rsid w:val="00530649"/>
    <w:rsid w:val="00530A4B"/>
    <w:rsid w:val="00536723"/>
    <w:rsid w:val="00541630"/>
    <w:rsid w:val="0054366D"/>
    <w:rsid w:val="00545686"/>
    <w:rsid w:val="00546623"/>
    <w:rsid w:val="00546D48"/>
    <w:rsid w:val="005474FE"/>
    <w:rsid w:val="00547C59"/>
    <w:rsid w:val="005522B5"/>
    <w:rsid w:val="00554896"/>
    <w:rsid w:val="00555CA9"/>
    <w:rsid w:val="00560F03"/>
    <w:rsid w:val="0056102A"/>
    <w:rsid w:val="00561AA7"/>
    <w:rsid w:val="00564393"/>
    <w:rsid w:val="00565549"/>
    <w:rsid w:val="005657D7"/>
    <w:rsid w:val="005660C0"/>
    <w:rsid w:val="00567432"/>
    <w:rsid w:val="00570CAD"/>
    <w:rsid w:val="00573200"/>
    <w:rsid w:val="0057653C"/>
    <w:rsid w:val="0057716D"/>
    <w:rsid w:val="00580D64"/>
    <w:rsid w:val="005854EC"/>
    <w:rsid w:val="00585957"/>
    <w:rsid w:val="00585BDE"/>
    <w:rsid w:val="005875F3"/>
    <w:rsid w:val="00593414"/>
    <w:rsid w:val="00595F66"/>
    <w:rsid w:val="005A01FF"/>
    <w:rsid w:val="005A6E57"/>
    <w:rsid w:val="005B445A"/>
    <w:rsid w:val="005B6158"/>
    <w:rsid w:val="005C0FF9"/>
    <w:rsid w:val="005C59F4"/>
    <w:rsid w:val="005D5009"/>
    <w:rsid w:val="005D6048"/>
    <w:rsid w:val="005D63D9"/>
    <w:rsid w:val="005D6AE6"/>
    <w:rsid w:val="005D72C2"/>
    <w:rsid w:val="005D7D86"/>
    <w:rsid w:val="005E2416"/>
    <w:rsid w:val="005E38D2"/>
    <w:rsid w:val="005E3F13"/>
    <w:rsid w:val="005E4EA8"/>
    <w:rsid w:val="005E590C"/>
    <w:rsid w:val="005E7425"/>
    <w:rsid w:val="005E76E1"/>
    <w:rsid w:val="005F0076"/>
    <w:rsid w:val="005F11E8"/>
    <w:rsid w:val="005F3420"/>
    <w:rsid w:val="005F4B5C"/>
    <w:rsid w:val="005F766E"/>
    <w:rsid w:val="0060063E"/>
    <w:rsid w:val="00600FD8"/>
    <w:rsid w:val="006014F3"/>
    <w:rsid w:val="006020CD"/>
    <w:rsid w:val="0060448A"/>
    <w:rsid w:val="00607BA4"/>
    <w:rsid w:val="00610CAC"/>
    <w:rsid w:val="00617472"/>
    <w:rsid w:val="00620B32"/>
    <w:rsid w:val="00623913"/>
    <w:rsid w:val="006257B3"/>
    <w:rsid w:val="0062659D"/>
    <w:rsid w:val="006265BF"/>
    <w:rsid w:val="006345A3"/>
    <w:rsid w:val="00637E2B"/>
    <w:rsid w:val="00644FF5"/>
    <w:rsid w:val="00646F5C"/>
    <w:rsid w:val="0065251F"/>
    <w:rsid w:val="00653CAA"/>
    <w:rsid w:val="006553CE"/>
    <w:rsid w:val="00657E4C"/>
    <w:rsid w:val="006613C2"/>
    <w:rsid w:val="0066188B"/>
    <w:rsid w:val="0066328D"/>
    <w:rsid w:val="00665D80"/>
    <w:rsid w:val="006664C4"/>
    <w:rsid w:val="00671D5C"/>
    <w:rsid w:val="00672326"/>
    <w:rsid w:val="00672814"/>
    <w:rsid w:val="0067287C"/>
    <w:rsid w:val="00673140"/>
    <w:rsid w:val="00680863"/>
    <w:rsid w:val="00681080"/>
    <w:rsid w:val="006813A0"/>
    <w:rsid w:val="00681BF9"/>
    <w:rsid w:val="00682EF2"/>
    <w:rsid w:val="006849E5"/>
    <w:rsid w:val="00687C0A"/>
    <w:rsid w:val="006929B2"/>
    <w:rsid w:val="00693C24"/>
    <w:rsid w:val="006947C8"/>
    <w:rsid w:val="00696AAD"/>
    <w:rsid w:val="006A1615"/>
    <w:rsid w:val="006A1EAE"/>
    <w:rsid w:val="006A38B9"/>
    <w:rsid w:val="006A3FAC"/>
    <w:rsid w:val="006A62CE"/>
    <w:rsid w:val="006A77C2"/>
    <w:rsid w:val="006B2D21"/>
    <w:rsid w:val="006B3386"/>
    <w:rsid w:val="006B3DD2"/>
    <w:rsid w:val="006B626D"/>
    <w:rsid w:val="006B7A15"/>
    <w:rsid w:val="006B7E0F"/>
    <w:rsid w:val="006C109C"/>
    <w:rsid w:val="006C4526"/>
    <w:rsid w:val="006D166C"/>
    <w:rsid w:val="006D4227"/>
    <w:rsid w:val="006D6274"/>
    <w:rsid w:val="006D646E"/>
    <w:rsid w:val="006E0D2C"/>
    <w:rsid w:val="006E3E61"/>
    <w:rsid w:val="006E428A"/>
    <w:rsid w:val="006E4603"/>
    <w:rsid w:val="006F045A"/>
    <w:rsid w:val="006F1135"/>
    <w:rsid w:val="006F1D63"/>
    <w:rsid w:val="006F309C"/>
    <w:rsid w:val="006F3B5F"/>
    <w:rsid w:val="006F5B2E"/>
    <w:rsid w:val="006F6F7A"/>
    <w:rsid w:val="00702D3D"/>
    <w:rsid w:val="00703029"/>
    <w:rsid w:val="007045A5"/>
    <w:rsid w:val="00710043"/>
    <w:rsid w:val="007127DD"/>
    <w:rsid w:val="007148C4"/>
    <w:rsid w:val="007156FE"/>
    <w:rsid w:val="00717953"/>
    <w:rsid w:val="00717A59"/>
    <w:rsid w:val="0072118B"/>
    <w:rsid w:val="00721E1F"/>
    <w:rsid w:val="007234E0"/>
    <w:rsid w:val="0072370F"/>
    <w:rsid w:val="0072482D"/>
    <w:rsid w:val="00727BFA"/>
    <w:rsid w:val="0073091B"/>
    <w:rsid w:val="00731531"/>
    <w:rsid w:val="00731D60"/>
    <w:rsid w:val="00733BEC"/>
    <w:rsid w:val="00734528"/>
    <w:rsid w:val="00737AF3"/>
    <w:rsid w:val="00741565"/>
    <w:rsid w:val="0074395D"/>
    <w:rsid w:val="00743BC8"/>
    <w:rsid w:val="00744158"/>
    <w:rsid w:val="007448C2"/>
    <w:rsid w:val="0075053C"/>
    <w:rsid w:val="0075219B"/>
    <w:rsid w:val="00752FA2"/>
    <w:rsid w:val="00755683"/>
    <w:rsid w:val="00755B4A"/>
    <w:rsid w:val="00756064"/>
    <w:rsid w:val="00756F29"/>
    <w:rsid w:val="007616FC"/>
    <w:rsid w:val="007623C4"/>
    <w:rsid w:val="00763158"/>
    <w:rsid w:val="00766110"/>
    <w:rsid w:val="00766BAA"/>
    <w:rsid w:val="00771EC4"/>
    <w:rsid w:val="00771F5E"/>
    <w:rsid w:val="00772E5A"/>
    <w:rsid w:val="00774B87"/>
    <w:rsid w:val="007754D6"/>
    <w:rsid w:val="00775ABC"/>
    <w:rsid w:val="0077730F"/>
    <w:rsid w:val="00781BB4"/>
    <w:rsid w:val="00782075"/>
    <w:rsid w:val="0078427C"/>
    <w:rsid w:val="00786013"/>
    <w:rsid w:val="0078664D"/>
    <w:rsid w:val="00787C90"/>
    <w:rsid w:val="007904BC"/>
    <w:rsid w:val="007A072D"/>
    <w:rsid w:val="007A0FC0"/>
    <w:rsid w:val="007A1623"/>
    <w:rsid w:val="007A17F5"/>
    <w:rsid w:val="007A6724"/>
    <w:rsid w:val="007B0480"/>
    <w:rsid w:val="007B1BB8"/>
    <w:rsid w:val="007B2A5D"/>
    <w:rsid w:val="007B3B4C"/>
    <w:rsid w:val="007B7948"/>
    <w:rsid w:val="007C1A5F"/>
    <w:rsid w:val="007C439B"/>
    <w:rsid w:val="007C47A1"/>
    <w:rsid w:val="007D0376"/>
    <w:rsid w:val="007D0E47"/>
    <w:rsid w:val="007D0F67"/>
    <w:rsid w:val="007D2591"/>
    <w:rsid w:val="007D78FC"/>
    <w:rsid w:val="007E08D4"/>
    <w:rsid w:val="007E1C5A"/>
    <w:rsid w:val="007E47DD"/>
    <w:rsid w:val="007E4C2E"/>
    <w:rsid w:val="007E791B"/>
    <w:rsid w:val="007F6A1A"/>
    <w:rsid w:val="007F6BD2"/>
    <w:rsid w:val="007F7686"/>
    <w:rsid w:val="00803161"/>
    <w:rsid w:val="00804AC3"/>
    <w:rsid w:val="00810146"/>
    <w:rsid w:val="00811FBE"/>
    <w:rsid w:val="008121C5"/>
    <w:rsid w:val="008129D9"/>
    <w:rsid w:val="0081613E"/>
    <w:rsid w:val="00816C49"/>
    <w:rsid w:val="0082146B"/>
    <w:rsid w:val="008242AC"/>
    <w:rsid w:val="008259D5"/>
    <w:rsid w:val="00825CE7"/>
    <w:rsid w:val="00831879"/>
    <w:rsid w:val="00833A17"/>
    <w:rsid w:val="00834EDD"/>
    <w:rsid w:val="00837DAD"/>
    <w:rsid w:val="00840526"/>
    <w:rsid w:val="0084145B"/>
    <w:rsid w:val="0084180F"/>
    <w:rsid w:val="00842BB4"/>
    <w:rsid w:val="00846D24"/>
    <w:rsid w:val="0084713A"/>
    <w:rsid w:val="00847D6D"/>
    <w:rsid w:val="00847D91"/>
    <w:rsid w:val="00852E9A"/>
    <w:rsid w:val="00852EB7"/>
    <w:rsid w:val="00854240"/>
    <w:rsid w:val="00860926"/>
    <w:rsid w:val="00861226"/>
    <w:rsid w:val="008614EF"/>
    <w:rsid w:val="00863AFB"/>
    <w:rsid w:val="00863DE8"/>
    <w:rsid w:val="0086484A"/>
    <w:rsid w:val="00867120"/>
    <w:rsid w:val="00867304"/>
    <w:rsid w:val="008701B2"/>
    <w:rsid w:val="00870C4A"/>
    <w:rsid w:val="00872073"/>
    <w:rsid w:val="008724FE"/>
    <w:rsid w:val="00872B71"/>
    <w:rsid w:val="00875375"/>
    <w:rsid w:val="008758E3"/>
    <w:rsid w:val="0088132B"/>
    <w:rsid w:val="00882517"/>
    <w:rsid w:val="008905BB"/>
    <w:rsid w:val="008914D3"/>
    <w:rsid w:val="008918C2"/>
    <w:rsid w:val="00891FDC"/>
    <w:rsid w:val="00895DD5"/>
    <w:rsid w:val="008965EF"/>
    <w:rsid w:val="00897DB0"/>
    <w:rsid w:val="008A0807"/>
    <w:rsid w:val="008A0813"/>
    <w:rsid w:val="008A194C"/>
    <w:rsid w:val="008A6978"/>
    <w:rsid w:val="008B1022"/>
    <w:rsid w:val="008B1F79"/>
    <w:rsid w:val="008B2A48"/>
    <w:rsid w:val="008B58D3"/>
    <w:rsid w:val="008B617B"/>
    <w:rsid w:val="008B7B5F"/>
    <w:rsid w:val="008B7D87"/>
    <w:rsid w:val="008C058F"/>
    <w:rsid w:val="008C36F4"/>
    <w:rsid w:val="008C3CB4"/>
    <w:rsid w:val="008C435A"/>
    <w:rsid w:val="008C5359"/>
    <w:rsid w:val="008D04F0"/>
    <w:rsid w:val="008D0DC5"/>
    <w:rsid w:val="008D4B56"/>
    <w:rsid w:val="008D787E"/>
    <w:rsid w:val="008D7F28"/>
    <w:rsid w:val="008E0F52"/>
    <w:rsid w:val="008E2DC8"/>
    <w:rsid w:val="008E2FB3"/>
    <w:rsid w:val="008E4ADA"/>
    <w:rsid w:val="008E586E"/>
    <w:rsid w:val="008E6AE6"/>
    <w:rsid w:val="008F7701"/>
    <w:rsid w:val="00901FF4"/>
    <w:rsid w:val="00903288"/>
    <w:rsid w:val="009042F2"/>
    <w:rsid w:val="009109BC"/>
    <w:rsid w:val="00910A4C"/>
    <w:rsid w:val="00916F18"/>
    <w:rsid w:val="00924F04"/>
    <w:rsid w:val="00925709"/>
    <w:rsid w:val="009266FF"/>
    <w:rsid w:val="009272C0"/>
    <w:rsid w:val="00930ADC"/>
    <w:rsid w:val="00931033"/>
    <w:rsid w:val="0093389A"/>
    <w:rsid w:val="00933CDA"/>
    <w:rsid w:val="009349E1"/>
    <w:rsid w:val="00936AB7"/>
    <w:rsid w:val="00936EDC"/>
    <w:rsid w:val="00937086"/>
    <w:rsid w:val="00937195"/>
    <w:rsid w:val="00937847"/>
    <w:rsid w:val="0094284B"/>
    <w:rsid w:val="00944661"/>
    <w:rsid w:val="00945746"/>
    <w:rsid w:val="00946A47"/>
    <w:rsid w:val="00947D23"/>
    <w:rsid w:val="009515E1"/>
    <w:rsid w:val="00951E68"/>
    <w:rsid w:val="009533C3"/>
    <w:rsid w:val="00953B31"/>
    <w:rsid w:val="009561A8"/>
    <w:rsid w:val="00960193"/>
    <w:rsid w:val="0096125A"/>
    <w:rsid w:val="009633E8"/>
    <w:rsid w:val="00964592"/>
    <w:rsid w:val="00964AB3"/>
    <w:rsid w:val="009653E5"/>
    <w:rsid w:val="00965694"/>
    <w:rsid w:val="00977B8A"/>
    <w:rsid w:val="009809CC"/>
    <w:rsid w:val="00981703"/>
    <w:rsid w:val="00981E61"/>
    <w:rsid w:val="00982314"/>
    <w:rsid w:val="009840A5"/>
    <w:rsid w:val="00985137"/>
    <w:rsid w:val="00991086"/>
    <w:rsid w:val="00991D3A"/>
    <w:rsid w:val="009928FC"/>
    <w:rsid w:val="00993A9F"/>
    <w:rsid w:val="00993D6B"/>
    <w:rsid w:val="00994DBC"/>
    <w:rsid w:val="009A26ED"/>
    <w:rsid w:val="009A5035"/>
    <w:rsid w:val="009B3B2E"/>
    <w:rsid w:val="009B4157"/>
    <w:rsid w:val="009C0883"/>
    <w:rsid w:val="009C268F"/>
    <w:rsid w:val="009C2900"/>
    <w:rsid w:val="009C3C2D"/>
    <w:rsid w:val="009C6D8B"/>
    <w:rsid w:val="009C7120"/>
    <w:rsid w:val="009D17BB"/>
    <w:rsid w:val="009D2B99"/>
    <w:rsid w:val="009D6D5E"/>
    <w:rsid w:val="009D7182"/>
    <w:rsid w:val="009E14B7"/>
    <w:rsid w:val="009E3261"/>
    <w:rsid w:val="009E46DD"/>
    <w:rsid w:val="009E5CC7"/>
    <w:rsid w:val="009F2028"/>
    <w:rsid w:val="009F221B"/>
    <w:rsid w:val="009F641D"/>
    <w:rsid w:val="009F6C52"/>
    <w:rsid w:val="00A05655"/>
    <w:rsid w:val="00A05837"/>
    <w:rsid w:val="00A06DF8"/>
    <w:rsid w:val="00A070B1"/>
    <w:rsid w:val="00A1728B"/>
    <w:rsid w:val="00A2410C"/>
    <w:rsid w:val="00A2510B"/>
    <w:rsid w:val="00A357D8"/>
    <w:rsid w:val="00A4042B"/>
    <w:rsid w:val="00A44863"/>
    <w:rsid w:val="00A4613B"/>
    <w:rsid w:val="00A52A39"/>
    <w:rsid w:val="00A548C2"/>
    <w:rsid w:val="00A55523"/>
    <w:rsid w:val="00A55833"/>
    <w:rsid w:val="00A60718"/>
    <w:rsid w:val="00A607F6"/>
    <w:rsid w:val="00A63961"/>
    <w:rsid w:val="00A645B9"/>
    <w:rsid w:val="00A66CE6"/>
    <w:rsid w:val="00A70F9A"/>
    <w:rsid w:val="00A7124F"/>
    <w:rsid w:val="00A71577"/>
    <w:rsid w:val="00A732DD"/>
    <w:rsid w:val="00A763C2"/>
    <w:rsid w:val="00A76ADA"/>
    <w:rsid w:val="00A76B47"/>
    <w:rsid w:val="00A8072C"/>
    <w:rsid w:val="00A80AFA"/>
    <w:rsid w:val="00A84762"/>
    <w:rsid w:val="00A85429"/>
    <w:rsid w:val="00A857D6"/>
    <w:rsid w:val="00A85B05"/>
    <w:rsid w:val="00A912C5"/>
    <w:rsid w:val="00A91624"/>
    <w:rsid w:val="00A928F8"/>
    <w:rsid w:val="00A92EBC"/>
    <w:rsid w:val="00A940A0"/>
    <w:rsid w:val="00A95F4B"/>
    <w:rsid w:val="00A966A4"/>
    <w:rsid w:val="00A96878"/>
    <w:rsid w:val="00AA1724"/>
    <w:rsid w:val="00AA2B29"/>
    <w:rsid w:val="00AA2CD6"/>
    <w:rsid w:val="00AA341A"/>
    <w:rsid w:val="00AA4876"/>
    <w:rsid w:val="00AB0230"/>
    <w:rsid w:val="00AB10D7"/>
    <w:rsid w:val="00AC0D09"/>
    <w:rsid w:val="00AC12E8"/>
    <w:rsid w:val="00AC295A"/>
    <w:rsid w:val="00AC454B"/>
    <w:rsid w:val="00AC5DBD"/>
    <w:rsid w:val="00AC6061"/>
    <w:rsid w:val="00AC6F4B"/>
    <w:rsid w:val="00AC7656"/>
    <w:rsid w:val="00AD0105"/>
    <w:rsid w:val="00AD32DB"/>
    <w:rsid w:val="00AD6AB9"/>
    <w:rsid w:val="00AD6F4B"/>
    <w:rsid w:val="00AE647E"/>
    <w:rsid w:val="00AE7508"/>
    <w:rsid w:val="00AF0EC1"/>
    <w:rsid w:val="00AF535D"/>
    <w:rsid w:val="00AF6239"/>
    <w:rsid w:val="00AF6942"/>
    <w:rsid w:val="00AF70AF"/>
    <w:rsid w:val="00B009B8"/>
    <w:rsid w:val="00B01307"/>
    <w:rsid w:val="00B02F51"/>
    <w:rsid w:val="00B04579"/>
    <w:rsid w:val="00B04940"/>
    <w:rsid w:val="00B06403"/>
    <w:rsid w:val="00B0725A"/>
    <w:rsid w:val="00B075A5"/>
    <w:rsid w:val="00B07825"/>
    <w:rsid w:val="00B10DD3"/>
    <w:rsid w:val="00B11B8D"/>
    <w:rsid w:val="00B13B3B"/>
    <w:rsid w:val="00B13B63"/>
    <w:rsid w:val="00B13CBE"/>
    <w:rsid w:val="00B13D0E"/>
    <w:rsid w:val="00B1594F"/>
    <w:rsid w:val="00B169DE"/>
    <w:rsid w:val="00B208F3"/>
    <w:rsid w:val="00B21DA5"/>
    <w:rsid w:val="00B23367"/>
    <w:rsid w:val="00B23F44"/>
    <w:rsid w:val="00B25012"/>
    <w:rsid w:val="00B25DD4"/>
    <w:rsid w:val="00B27249"/>
    <w:rsid w:val="00B30A53"/>
    <w:rsid w:val="00B30D4C"/>
    <w:rsid w:val="00B31ADE"/>
    <w:rsid w:val="00B32AA5"/>
    <w:rsid w:val="00B3305D"/>
    <w:rsid w:val="00B34A25"/>
    <w:rsid w:val="00B34DCF"/>
    <w:rsid w:val="00B35A30"/>
    <w:rsid w:val="00B37609"/>
    <w:rsid w:val="00B42C93"/>
    <w:rsid w:val="00B45235"/>
    <w:rsid w:val="00B52CBC"/>
    <w:rsid w:val="00B53C61"/>
    <w:rsid w:val="00B553D3"/>
    <w:rsid w:val="00B569E6"/>
    <w:rsid w:val="00B56B72"/>
    <w:rsid w:val="00B61E43"/>
    <w:rsid w:val="00B6688F"/>
    <w:rsid w:val="00B673E0"/>
    <w:rsid w:val="00B70B65"/>
    <w:rsid w:val="00B72B95"/>
    <w:rsid w:val="00B739A2"/>
    <w:rsid w:val="00B7516E"/>
    <w:rsid w:val="00B76A6A"/>
    <w:rsid w:val="00B80628"/>
    <w:rsid w:val="00B84A80"/>
    <w:rsid w:val="00B84C34"/>
    <w:rsid w:val="00B857B1"/>
    <w:rsid w:val="00B92402"/>
    <w:rsid w:val="00B9521E"/>
    <w:rsid w:val="00B9582D"/>
    <w:rsid w:val="00B97C3A"/>
    <w:rsid w:val="00BA1450"/>
    <w:rsid w:val="00BA1EC1"/>
    <w:rsid w:val="00BA35B3"/>
    <w:rsid w:val="00BA440C"/>
    <w:rsid w:val="00BA6EEC"/>
    <w:rsid w:val="00BA7E7C"/>
    <w:rsid w:val="00BB3249"/>
    <w:rsid w:val="00BB3719"/>
    <w:rsid w:val="00BB3B89"/>
    <w:rsid w:val="00BB478C"/>
    <w:rsid w:val="00BB5D29"/>
    <w:rsid w:val="00BC0882"/>
    <w:rsid w:val="00BC1242"/>
    <w:rsid w:val="00BC1BE8"/>
    <w:rsid w:val="00BC1EE7"/>
    <w:rsid w:val="00BC2273"/>
    <w:rsid w:val="00BC3637"/>
    <w:rsid w:val="00BC4734"/>
    <w:rsid w:val="00BC7280"/>
    <w:rsid w:val="00BD04F8"/>
    <w:rsid w:val="00BD274C"/>
    <w:rsid w:val="00BD442A"/>
    <w:rsid w:val="00BD5BE7"/>
    <w:rsid w:val="00BD638F"/>
    <w:rsid w:val="00BD7C17"/>
    <w:rsid w:val="00BE152B"/>
    <w:rsid w:val="00BE18F3"/>
    <w:rsid w:val="00BE4587"/>
    <w:rsid w:val="00BE49BD"/>
    <w:rsid w:val="00BE5A09"/>
    <w:rsid w:val="00BF0EC7"/>
    <w:rsid w:val="00BF17B7"/>
    <w:rsid w:val="00BF73E8"/>
    <w:rsid w:val="00C029A3"/>
    <w:rsid w:val="00C06A06"/>
    <w:rsid w:val="00C12EB0"/>
    <w:rsid w:val="00C14680"/>
    <w:rsid w:val="00C1656F"/>
    <w:rsid w:val="00C20E47"/>
    <w:rsid w:val="00C21EA9"/>
    <w:rsid w:val="00C21F3A"/>
    <w:rsid w:val="00C24264"/>
    <w:rsid w:val="00C24598"/>
    <w:rsid w:val="00C268C2"/>
    <w:rsid w:val="00C268FE"/>
    <w:rsid w:val="00C3333A"/>
    <w:rsid w:val="00C35649"/>
    <w:rsid w:val="00C35E94"/>
    <w:rsid w:val="00C378CA"/>
    <w:rsid w:val="00C40F62"/>
    <w:rsid w:val="00C438BA"/>
    <w:rsid w:val="00C46513"/>
    <w:rsid w:val="00C472C0"/>
    <w:rsid w:val="00C521F2"/>
    <w:rsid w:val="00C523C9"/>
    <w:rsid w:val="00C5296D"/>
    <w:rsid w:val="00C56EAC"/>
    <w:rsid w:val="00C57708"/>
    <w:rsid w:val="00C6079F"/>
    <w:rsid w:val="00C6121B"/>
    <w:rsid w:val="00C61A20"/>
    <w:rsid w:val="00C62064"/>
    <w:rsid w:val="00C62418"/>
    <w:rsid w:val="00C62BF8"/>
    <w:rsid w:val="00C6425D"/>
    <w:rsid w:val="00C6453F"/>
    <w:rsid w:val="00C6799E"/>
    <w:rsid w:val="00C760E0"/>
    <w:rsid w:val="00C77B75"/>
    <w:rsid w:val="00C8157C"/>
    <w:rsid w:val="00C81665"/>
    <w:rsid w:val="00C82546"/>
    <w:rsid w:val="00C82AAE"/>
    <w:rsid w:val="00C8627C"/>
    <w:rsid w:val="00C86BE1"/>
    <w:rsid w:val="00C90216"/>
    <w:rsid w:val="00C90C7A"/>
    <w:rsid w:val="00C90F73"/>
    <w:rsid w:val="00C91079"/>
    <w:rsid w:val="00C913AA"/>
    <w:rsid w:val="00C93995"/>
    <w:rsid w:val="00C942D3"/>
    <w:rsid w:val="00C94C2F"/>
    <w:rsid w:val="00C9603B"/>
    <w:rsid w:val="00C962DF"/>
    <w:rsid w:val="00C96C2B"/>
    <w:rsid w:val="00C97A93"/>
    <w:rsid w:val="00CA26B0"/>
    <w:rsid w:val="00CA5220"/>
    <w:rsid w:val="00CA66C3"/>
    <w:rsid w:val="00CB3009"/>
    <w:rsid w:val="00CB3CCC"/>
    <w:rsid w:val="00CC1437"/>
    <w:rsid w:val="00CC1570"/>
    <w:rsid w:val="00CC1A32"/>
    <w:rsid w:val="00CC420C"/>
    <w:rsid w:val="00CC4D18"/>
    <w:rsid w:val="00CC65BA"/>
    <w:rsid w:val="00CC7721"/>
    <w:rsid w:val="00CD3071"/>
    <w:rsid w:val="00CD5755"/>
    <w:rsid w:val="00CD62EE"/>
    <w:rsid w:val="00CE01F6"/>
    <w:rsid w:val="00CE2418"/>
    <w:rsid w:val="00CE3738"/>
    <w:rsid w:val="00CE50AC"/>
    <w:rsid w:val="00CE6DB0"/>
    <w:rsid w:val="00CE711C"/>
    <w:rsid w:val="00CE7240"/>
    <w:rsid w:val="00CE7A84"/>
    <w:rsid w:val="00CF058D"/>
    <w:rsid w:val="00CF0E96"/>
    <w:rsid w:val="00CF2E0D"/>
    <w:rsid w:val="00CF70C9"/>
    <w:rsid w:val="00D0005E"/>
    <w:rsid w:val="00D00B95"/>
    <w:rsid w:val="00D01F3A"/>
    <w:rsid w:val="00D04FC5"/>
    <w:rsid w:val="00D0553B"/>
    <w:rsid w:val="00D11C37"/>
    <w:rsid w:val="00D11D20"/>
    <w:rsid w:val="00D129CE"/>
    <w:rsid w:val="00D14D89"/>
    <w:rsid w:val="00D177D5"/>
    <w:rsid w:val="00D23074"/>
    <w:rsid w:val="00D25D41"/>
    <w:rsid w:val="00D27311"/>
    <w:rsid w:val="00D31927"/>
    <w:rsid w:val="00D321BD"/>
    <w:rsid w:val="00D34E9C"/>
    <w:rsid w:val="00D35777"/>
    <w:rsid w:val="00D36411"/>
    <w:rsid w:val="00D371F7"/>
    <w:rsid w:val="00D4030F"/>
    <w:rsid w:val="00D414EF"/>
    <w:rsid w:val="00D436D5"/>
    <w:rsid w:val="00D4433C"/>
    <w:rsid w:val="00D472D7"/>
    <w:rsid w:val="00D47769"/>
    <w:rsid w:val="00D50182"/>
    <w:rsid w:val="00D510E6"/>
    <w:rsid w:val="00D51999"/>
    <w:rsid w:val="00D53DEA"/>
    <w:rsid w:val="00D54C21"/>
    <w:rsid w:val="00D610FD"/>
    <w:rsid w:val="00D63D63"/>
    <w:rsid w:val="00D6448C"/>
    <w:rsid w:val="00D65E0B"/>
    <w:rsid w:val="00D662E5"/>
    <w:rsid w:val="00D67541"/>
    <w:rsid w:val="00D73940"/>
    <w:rsid w:val="00D73B4F"/>
    <w:rsid w:val="00D752D6"/>
    <w:rsid w:val="00D7566E"/>
    <w:rsid w:val="00D759C3"/>
    <w:rsid w:val="00D811E7"/>
    <w:rsid w:val="00D872B8"/>
    <w:rsid w:val="00D9303D"/>
    <w:rsid w:val="00DA08EC"/>
    <w:rsid w:val="00DA195F"/>
    <w:rsid w:val="00DA3F26"/>
    <w:rsid w:val="00DB23A9"/>
    <w:rsid w:val="00DB5801"/>
    <w:rsid w:val="00DB65C0"/>
    <w:rsid w:val="00DB7242"/>
    <w:rsid w:val="00DB7B8A"/>
    <w:rsid w:val="00DB7D2F"/>
    <w:rsid w:val="00DC1FCB"/>
    <w:rsid w:val="00DC29C9"/>
    <w:rsid w:val="00DC325B"/>
    <w:rsid w:val="00DC3D94"/>
    <w:rsid w:val="00DC411C"/>
    <w:rsid w:val="00DC413E"/>
    <w:rsid w:val="00DC4526"/>
    <w:rsid w:val="00DC5500"/>
    <w:rsid w:val="00DC6214"/>
    <w:rsid w:val="00DC6430"/>
    <w:rsid w:val="00DC68E4"/>
    <w:rsid w:val="00DD1A9C"/>
    <w:rsid w:val="00DD53FF"/>
    <w:rsid w:val="00DD6118"/>
    <w:rsid w:val="00DD663F"/>
    <w:rsid w:val="00DD7010"/>
    <w:rsid w:val="00DE00B7"/>
    <w:rsid w:val="00DE1591"/>
    <w:rsid w:val="00DE197E"/>
    <w:rsid w:val="00DE202F"/>
    <w:rsid w:val="00DE5B11"/>
    <w:rsid w:val="00DE6292"/>
    <w:rsid w:val="00DE6C4D"/>
    <w:rsid w:val="00DF0D92"/>
    <w:rsid w:val="00DF1066"/>
    <w:rsid w:val="00DF3228"/>
    <w:rsid w:val="00DF32C3"/>
    <w:rsid w:val="00DF3895"/>
    <w:rsid w:val="00DF3F62"/>
    <w:rsid w:val="00E00F57"/>
    <w:rsid w:val="00E015F2"/>
    <w:rsid w:val="00E105CF"/>
    <w:rsid w:val="00E10E2C"/>
    <w:rsid w:val="00E14E54"/>
    <w:rsid w:val="00E16DAB"/>
    <w:rsid w:val="00E173A4"/>
    <w:rsid w:val="00E209AB"/>
    <w:rsid w:val="00E24573"/>
    <w:rsid w:val="00E31D0C"/>
    <w:rsid w:val="00E32AC0"/>
    <w:rsid w:val="00E34409"/>
    <w:rsid w:val="00E3542B"/>
    <w:rsid w:val="00E372CD"/>
    <w:rsid w:val="00E3775D"/>
    <w:rsid w:val="00E448DA"/>
    <w:rsid w:val="00E46E40"/>
    <w:rsid w:val="00E509D9"/>
    <w:rsid w:val="00E51336"/>
    <w:rsid w:val="00E51C2D"/>
    <w:rsid w:val="00E51DC2"/>
    <w:rsid w:val="00E54A07"/>
    <w:rsid w:val="00E54CC1"/>
    <w:rsid w:val="00E5775A"/>
    <w:rsid w:val="00E60F57"/>
    <w:rsid w:val="00E619B6"/>
    <w:rsid w:val="00E6355B"/>
    <w:rsid w:val="00E646B0"/>
    <w:rsid w:val="00E66454"/>
    <w:rsid w:val="00E67831"/>
    <w:rsid w:val="00E72F32"/>
    <w:rsid w:val="00E7526B"/>
    <w:rsid w:val="00E76E9C"/>
    <w:rsid w:val="00E80B8F"/>
    <w:rsid w:val="00E8141F"/>
    <w:rsid w:val="00E834B0"/>
    <w:rsid w:val="00E8523F"/>
    <w:rsid w:val="00E872F6"/>
    <w:rsid w:val="00E876C5"/>
    <w:rsid w:val="00E904BC"/>
    <w:rsid w:val="00E92A4B"/>
    <w:rsid w:val="00E932C1"/>
    <w:rsid w:val="00E94311"/>
    <w:rsid w:val="00E96D70"/>
    <w:rsid w:val="00EA1563"/>
    <w:rsid w:val="00EA1763"/>
    <w:rsid w:val="00EA4130"/>
    <w:rsid w:val="00EA5941"/>
    <w:rsid w:val="00EA5A34"/>
    <w:rsid w:val="00EA6099"/>
    <w:rsid w:val="00EA648C"/>
    <w:rsid w:val="00EA7D47"/>
    <w:rsid w:val="00EB0EBB"/>
    <w:rsid w:val="00EB6408"/>
    <w:rsid w:val="00ED12F0"/>
    <w:rsid w:val="00ED2B86"/>
    <w:rsid w:val="00ED3859"/>
    <w:rsid w:val="00EE0F17"/>
    <w:rsid w:val="00EE2273"/>
    <w:rsid w:val="00EE254B"/>
    <w:rsid w:val="00EE38A4"/>
    <w:rsid w:val="00EE6043"/>
    <w:rsid w:val="00EE641D"/>
    <w:rsid w:val="00EE7DEA"/>
    <w:rsid w:val="00EF1225"/>
    <w:rsid w:val="00EF1336"/>
    <w:rsid w:val="00EF180D"/>
    <w:rsid w:val="00EF2644"/>
    <w:rsid w:val="00EF568A"/>
    <w:rsid w:val="00EF6D15"/>
    <w:rsid w:val="00EF762E"/>
    <w:rsid w:val="00F02319"/>
    <w:rsid w:val="00F02570"/>
    <w:rsid w:val="00F06EFE"/>
    <w:rsid w:val="00F11BF9"/>
    <w:rsid w:val="00F12875"/>
    <w:rsid w:val="00F17750"/>
    <w:rsid w:val="00F21CCF"/>
    <w:rsid w:val="00F2352B"/>
    <w:rsid w:val="00F309CF"/>
    <w:rsid w:val="00F3359A"/>
    <w:rsid w:val="00F35A70"/>
    <w:rsid w:val="00F35E54"/>
    <w:rsid w:val="00F36B5F"/>
    <w:rsid w:val="00F37D0A"/>
    <w:rsid w:val="00F4129F"/>
    <w:rsid w:val="00F427A1"/>
    <w:rsid w:val="00F431D1"/>
    <w:rsid w:val="00F44246"/>
    <w:rsid w:val="00F47E11"/>
    <w:rsid w:val="00F50B77"/>
    <w:rsid w:val="00F52C42"/>
    <w:rsid w:val="00F53D0F"/>
    <w:rsid w:val="00F554D5"/>
    <w:rsid w:val="00F559B4"/>
    <w:rsid w:val="00F604F7"/>
    <w:rsid w:val="00F62E44"/>
    <w:rsid w:val="00F633B5"/>
    <w:rsid w:val="00F707D7"/>
    <w:rsid w:val="00F71597"/>
    <w:rsid w:val="00F72137"/>
    <w:rsid w:val="00F724AC"/>
    <w:rsid w:val="00F73574"/>
    <w:rsid w:val="00F753EA"/>
    <w:rsid w:val="00F77A3A"/>
    <w:rsid w:val="00F86F54"/>
    <w:rsid w:val="00F875AF"/>
    <w:rsid w:val="00F94048"/>
    <w:rsid w:val="00F94F22"/>
    <w:rsid w:val="00FA1498"/>
    <w:rsid w:val="00FA1FF7"/>
    <w:rsid w:val="00FA5106"/>
    <w:rsid w:val="00FB646D"/>
    <w:rsid w:val="00FB6891"/>
    <w:rsid w:val="00FB7A44"/>
    <w:rsid w:val="00FB7CFE"/>
    <w:rsid w:val="00FC0514"/>
    <w:rsid w:val="00FC33FC"/>
    <w:rsid w:val="00FC3A9E"/>
    <w:rsid w:val="00FC3C45"/>
    <w:rsid w:val="00FC4053"/>
    <w:rsid w:val="00FC40A9"/>
    <w:rsid w:val="00FC56D7"/>
    <w:rsid w:val="00FC6906"/>
    <w:rsid w:val="00FC7A67"/>
    <w:rsid w:val="00FC7E46"/>
    <w:rsid w:val="00FD2F43"/>
    <w:rsid w:val="00FD321B"/>
    <w:rsid w:val="00FD5CFC"/>
    <w:rsid w:val="00FE1C4D"/>
    <w:rsid w:val="00FE1C9A"/>
    <w:rsid w:val="00FE2120"/>
    <w:rsid w:val="00FE3068"/>
    <w:rsid w:val="00FE3CF6"/>
    <w:rsid w:val="00FE454C"/>
    <w:rsid w:val="00FE53BA"/>
    <w:rsid w:val="00FE6B62"/>
    <w:rsid w:val="00FE6E36"/>
    <w:rsid w:val="00FE7457"/>
    <w:rsid w:val="00FE77C3"/>
    <w:rsid w:val="00FF114C"/>
    <w:rsid w:val="00FF2783"/>
    <w:rsid w:val="00FF2BBB"/>
    <w:rsid w:val="00FF345E"/>
    <w:rsid w:val="00FF34F7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62853"/>
  <w15:docId w15:val="{456326D6-FC57-4EAE-8925-08DDFE2D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E0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570"/>
    <w:pPr>
      <w:keepNext/>
      <w:keepLines/>
      <w:numPr>
        <w:numId w:val="2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1570"/>
    <w:pPr>
      <w:numPr>
        <w:ilvl w:val="1"/>
      </w:numPr>
      <w:spacing w:before="120"/>
      <w:ind w:left="540" w:hanging="5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673E0"/>
    <w:pPr>
      <w:numPr>
        <w:ilvl w:val="2"/>
      </w:numPr>
      <w:spacing w:before="40"/>
      <w:ind w:left="720" w:hanging="720"/>
      <w:outlineLvl w:val="2"/>
    </w:pPr>
    <w:rPr>
      <w:color w:val="1F3763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673E0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647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857D6"/>
    <w:rPr>
      <w:color w:val="808080"/>
    </w:rPr>
  </w:style>
  <w:style w:type="paragraph" w:styleId="NoSpacing">
    <w:name w:val="No Spacing"/>
    <w:uiPriority w:val="1"/>
    <w:qFormat/>
    <w:rsid w:val="00331552"/>
    <w:pPr>
      <w:spacing w:after="0" w:line="240" w:lineRule="auto"/>
    </w:pPr>
    <w:rPr>
      <w:sz w:val="20"/>
    </w:rPr>
  </w:style>
  <w:style w:type="character" w:styleId="IntenseEmphasis">
    <w:name w:val="Intense Emphasis"/>
    <w:basedOn w:val="DefaultParagraphFont"/>
    <w:uiPriority w:val="21"/>
    <w:qFormat/>
    <w:rsid w:val="00A06DF8"/>
    <w:rPr>
      <w:b/>
      <w:bCs/>
      <w:i/>
      <w:iCs/>
      <w:color w:val="4472C4" w:themeColor="accent1"/>
    </w:rPr>
  </w:style>
  <w:style w:type="paragraph" w:customStyle="1" w:styleId="Code">
    <w:name w:val="Code"/>
    <w:basedOn w:val="Normal"/>
    <w:link w:val="CodeChar"/>
    <w:qFormat/>
    <w:rsid w:val="00A06DF8"/>
    <w:pPr>
      <w:spacing w:before="120" w:after="120"/>
      <w:ind w:left="288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06DF8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anteufel\Documents\Custom%20Office%20Templates\EKF%20Data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97972-2053-42E9-8C24-2D45BED0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EKF Datasheet.dotx</Template>
  <TotalTime>506</TotalTime>
  <Pages>22</Pages>
  <Words>3235</Words>
  <Characters>18440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21632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278</cp:revision>
  <cp:lastPrinted>2022-08-23T03:20:00Z</cp:lastPrinted>
  <dcterms:created xsi:type="dcterms:W3CDTF">2020-07-23T13:31:00Z</dcterms:created>
  <dcterms:modified xsi:type="dcterms:W3CDTF">2022-08-23T03:21:00Z</dcterms:modified>
</cp:coreProperties>
</file>